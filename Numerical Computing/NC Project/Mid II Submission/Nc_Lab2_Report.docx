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21498" w:rsidRDefault="001A1C6C">
      <w:r>
        <w:rPr>
          <w:rFonts w:ascii="Calibri" w:eastAsia="Times New Roman" w:hAnsi="Calibri" w:cs="Times New Roman"/>
          <w:noProof/>
          <w:color w:val="44546A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vertOverflow="overflow" horzOverflow="overflow" vert="horz" wrap="square" lIns="38100" tIns="38100" rIns="38100" bIns="38100" spcCol="3810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D95D010A-ABAF-FB8D-E3A62E6D01FD" coordsize="21600,21600" style="position:absolute;width:612pt;height:792pt;mso-width-percent:0;mso-width-relative:margin;mso-height-percent:0;mso-height-relative:margin;margin-top:0pt;margin-left:0pt;mso-wrap-distance-left:9pt;mso-wrap-distance-right:9pt;mso-wrap-distance-top:0pt;mso-wrap-distance-bottom:0pt;mso-position-horizontal-relative:page;mso-position-vertical-relative:page;rotation:0.000000;z-index:251679744;" fillcolor="#deecec" stroked="f" o:spt="1" path="m0,0 l0,21600 r21600,0 l21600,0 x e">
                <w10:wrap side="both"/>
                <v:fill type="solid" color="#deecec" opacity="1.000000"/>
                <o: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A21498">
        <w:trPr>
          <w:trHeight w:val="1349"/>
        </w:trPr>
        <w:tc>
          <w:tcPr>
            <w:tcW w:w="1870" w:type="dxa"/>
          </w:tcPr>
          <w:p w:rsidR="00A21498" w:rsidRDefault="00A21498"/>
        </w:tc>
        <w:tc>
          <w:tcPr>
            <w:tcW w:w="1870" w:type="dxa"/>
          </w:tcPr>
          <w:p w:rsidR="00A21498" w:rsidRDefault="00A21498"/>
        </w:tc>
        <w:tc>
          <w:tcPr>
            <w:tcW w:w="1870" w:type="dxa"/>
          </w:tcPr>
          <w:p w:rsidR="00A21498" w:rsidRDefault="00A21498">
            <w:pPr>
              <w:jc w:val="right"/>
            </w:pPr>
          </w:p>
        </w:tc>
        <w:tc>
          <w:tcPr>
            <w:tcW w:w="3740" w:type="dxa"/>
            <w:gridSpan w:val="2"/>
          </w:tcPr>
          <w:p w:rsidR="00A21498" w:rsidRDefault="001A1C6C">
            <w:pPr>
              <w:pStyle w:val="Subtitle"/>
            </w:pPr>
            <w:r>
              <w:t>3 MARCH 2022</w:t>
            </w:r>
          </w:p>
          <w:p w:rsidR="00A21498" w:rsidRDefault="00A21498">
            <w:pPr>
              <w:pStyle w:val="Subtitle"/>
            </w:pPr>
          </w:p>
        </w:tc>
      </w:tr>
      <w:tr w:rsidR="00A21498">
        <w:trPr>
          <w:trHeight w:val="2858"/>
        </w:trPr>
        <w:tc>
          <w:tcPr>
            <w:tcW w:w="9350" w:type="dxa"/>
            <w:gridSpan w:val="5"/>
            <w:vAlign w:val="bottom"/>
          </w:tcPr>
          <w:p w:rsidR="00A21498" w:rsidRDefault="001A1C6C">
            <w:pPr>
              <w:pStyle w:val="Title"/>
            </w:pPr>
            <w:r>
              <w:t>NUMERICAL COMPUTING (CS325)</w:t>
            </w:r>
          </w:p>
        </w:tc>
      </w:tr>
      <w:tr w:rsidR="00A21498">
        <w:trPr>
          <w:trHeight w:val="6768"/>
        </w:trPr>
        <w:tc>
          <w:tcPr>
            <w:tcW w:w="9350" w:type="dxa"/>
            <w:gridSpan w:val="5"/>
            <w:vAlign w:val="center"/>
          </w:tcPr>
          <w:p w:rsidR="00A21498" w:rsidRDefault="001A1C6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90875" cy="3190875"/>
                  <wp:effectExtent l="0" t="0" r="0" b="0"/>
                  <wp:docPr id="1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498">
        <w:trPr>
          <w:trHeight w:val="2736"/>
        </w:trPr>
        <w:tc>
          <w:tcPr>
            <w:tcW w:w="3740" w:type="dxa"/>
            <w:gridSpan w:val="2"/>
            <w:vAlign w:val="bottom"/>
          </w:tcPr>
          <w:p w:rsidR="00A21498" w:rsidRDefault="001A1C6C">
            <w:pPr>
              <w:pStyle w:val="Heading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378039" cy="51516"/>
                      <wp:effectExtent l="0" t="0" r="0" b="0"/>
                      <wp:docPr id="12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overflow" horzOverflow="overflow" vert="horz" wrap="square" lIns="91440" tIns="45720" rIns="91440" bIns="45720"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60FF4E75-420A-924C-35069543113B" coordsize="21600,21600" style="position:absolute;width:108.507pt;height:4.05638pt;margin-top:0pt;margin-left:0pt;mso-wrap-distance-left:0pt;mso-wrap-distance-right:0pt;mso-wrap-distance-top:0pt;mso-wrap-distance-bottom:0pt;mso-position-horizontal-relative:margin;mso-position-vertical-relative:margin;rotation:0.000000;z-index:0;" fillcolor="#eed0c6" stroked="f" o:spt="1" path="m0,0 l0,21600 r21600,0 l21600,0 x e">
                      <w10:wrap type="none" side="both"/>
                      <v:fill type="solid" color="#eed0c6" opacity="1.000000"/>
                      <o:lock/>
                    </v:shape>
                  </w:pict>
                </mc:Fallback>
              </mc:AlternateContent>
            </w:r>
          </w:p>
          <w:p w:rsidR="00A21498" w:rsidRDefault="001A1C6C">
            <w:pPr>
              <w:pStyle w:val="Subtitle"/>
            </w:pPr>
            <w:r>
              <w:t>Course Instructor:</w:t>
            </w:r>
          </w:p>
          <w:p w:rsidR="00A21498" w:rsidRDefault="001A1C6C">
            <w:pPr>
              <w:pStyle w:val="Subtitle"/>
            </w:pPr>
            <w:r>
              <w:t>Sir Jamil Usmani</w:t>
            </w:r>
          </w:p>
        </w:tc>
        <w:tc>
          <w:tcPr>
            <w:tcW w:w="1870" w:type="dxa"/>
            <w:vAlign w:val="bottom"/>
          </w:tcPr>
          <w:p w:rsidR="00A21498" w:rsidRDefault="00A21498"/>
        </w:tc>
        <w:tc>
          <w:tcPr>
            <w:tcW w:w="1870" w:type="dxa"/>
            <w:vAlign w:val="bottom"/>
          </w:tcPr>
          <w:p w:rsidR="00A21498" w:rsidRDefault="00A21498"/>
        </w:tc>
        <w:tc>
          <w:tcPr>
            <w:tcW w:w="1870" w:type="dxa"/>
            <w:vAlign w:val="bottom"/>
          </w:tcPr>
          <w:p w:rsidR="00A21498" w:rsidRDefault="00A21498"/>
        </w:tc>
      </w:tr>
    </w:tbl>
    <w:p w:rsidR="00A21498" w:rsidRDefault="00A21498">
      <w:pPr>
        <w:rPr>
          <w:sz w:val="36"/>
          <w:szCs w:val="36"/>
        </w:rPr>
      </w:pPr>
    </w:p>
    <w:p w:rsidR="00A21498" w:rsidRDefault="001A1C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NUMERICAL COMPUTING (CS325)</w:t>
      </w:r>
    </w:p>
    <w:p w:rsidR="00A21498" w:rsidRDefault="001A1C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</w:t>
      </w:r>
    </w:p>
    <w:p w:rsidR="00A21498" w:rsidRDefault="001A1C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– 2</w:t>
      </w: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A21498" w:rsidRDefault="001A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Mohammad Basil Ali Khan </w:t>
      </w:r>
      <w:r>
        <w:rPr>
          <w:rFonts w:ascii="Times New Roman" w:hAnsi="Times New Roman" w:cs="Times New Roman"/>
          <w:sz w:val="24"/>
          <w:szCs w:val="24"/>
        </w:rPr>
        <w:t>(20K-0477)</w:t>
      </w:r>
    </w:p>
    <w:p w:rsidR="00A21498" w:rsidRDefault="001A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Jodat (</w:t>
      </w:r>
      <w:r>
        <w:rPr>
          <w:rStyle w:val="Fontstyle01"/>
        </w:rPr>
        <w:t>20K-0155)</w:t>
      </w:r>
    </w:p>
    <w:p w:rsidR="00A21498" w:rsidRDefault="001A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Ahad Shaikh (20K-0319)</w:t>
      </w:r>
    </w:p>
    <w:p w:rsidR="00A21498" w:rsidRDefault="001A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Umer (20K-0225)</w:t>
      </w: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Title:</w:t>
      </w:r>
    </w:p>
    <w:p w:rsidR="00A21498" w:rsidRDefault="001A1C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2: Interpolation and Polynomial Approximation</w:t>
      </w: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A21498" w:rsidRDefault="001A1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fundamental concepts of scientific programming using python.</w:t>
      </w:r>
    </w:p>
    <w:p w:rsidR="00A21498" w:rsidRDefault="00A21498">
      <w:pPr>
        <w:rPr>
          <w:rFonts w:ascii="Times New Roman" w:hAnsi="Times New Roman" w:cs="Times New Roman"/>
          <w:sz w:val="28"/>
          <w:szCs w:val="28"/>
        </w:rPr>
      </w:pP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A21498" w:rsidRDefault="001A1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selected three methods of Lab2.</w:t>
      </w:r>
    </w:p>
    <w:p w:rsidR="00A21498" w:rsidRDefault="001A1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 grange Interpolation</w:t>
      </w:r>
    </w:p>
    <w:p w:rsidR="00A21498" w:rsidRDefault="001A1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 Divided Difference</w:t>
      </w:r>
    </w:p>
    <w:p w:rsidR="00A21498" w:rsidRDefault="001A1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 Forward and Backward</w:t>
      </w:r>
    </w:p>
    <w:p w:rsidR="00A21498" w:rsidRDefault="001A1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we have studied the algorithm of then we have written the programming of that method.</w:t>
      </w:r>
    </w:p>
    <w:p w:rsidR="00A21498" w:rsidRDefault="00A21498">
      <w:pPr>
        <w:rPr>
          <w:rFonts w:ascii="Times New Roman" w:hAnsi="Times New Roman" w:cs="Times New Roman"/>
        </w:rPr>
      </w:pP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 and Programming Language:</w:t>
      </w:r>
    </w:p>
    <w:p w:rsidR="00A21498" w:rsidRDefault="001A1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chosen python </w:t>
      </w:r>
      <w:r>
        <w:rPr>
          <w:rFonts w:ascii="Times New Roman" w:hAnsi="Times New Roman" w:cs="Times New Roman"/>
        </w:rPr>
        <w:t>programming language and IDE we are using is Visual Studio Code.</w:t>
      </w:r>
    </w:p>
    <w:p w:rsidR="00A21498" w:rsidRDefault="00A21498">
      <w:pPr>
        <w:rPr>
          <w:rFonts w:ascii="Times New Roman" w:hAnsi="Times New Roman" w:cs="Times New Roman"/>
          <w:b/>
          <w:sz w:val="28"/>
          <w:szCs w:val="28"/>
        </w:rPr>
      </w:pP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Library Used:</w:t>
      </w:r>
    </w:p>
    <w:p w:rsidR="00A21498" w:rsidRDefault="001A1C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Used panda library to make data frame</w:t>
      </w:r>
    </w:p>
    <w:p w:rsidR="00A21498" w:rsidRDefault="001A1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 and Code Snippets:</w:t>
      </w:r>
    </w:p>
    <w:p w:rsidR="00A21498" w:rsidRDefault="00A21498">
      <w:pPr>
        <w:rPr>
          <w:rFonts w:ascii="Times New Roman" w:hAnsi="Times New Roman" w:cs="Times New Roman"/>
        </w:rPr>
      </w:pPr>
    </w:p>
    <w:p w:rsidR="00A21498" w:rsidRDefault="001A1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Lag grange Interpolation:</w:t>
      </w:r>
    </w:p>
    <w:p w:rsidR="00A21498" w:rsidRDefault="001A1C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Formula:</w:t>
      </w:r>
    </w:p>
    <w:p w:rsidR="00A21498" w:rsidRDefault="001A1C6C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A21498" w:rsidRDefault="00A21498">
      <w:pPr>
        <w:jc w:val="center"/>
        <w:rPr>
          <w:rFonts w:ascii="Times New Roman" w:eastAsiaTheme="minorEastAsia" w:hAnsi="Times New Roman" w:cs="Times New Roman"/>
        </w:rPr>
      </w:pPr>
    </w:p>
    <w:p w:rsidR="00A21498" w:rsidRDefault="001A1C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∂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can be written as; </w:t>
      </w:r>
    </w:p>
    <w:p w:rsidR="00A21498" w:rsidRDefault="001A1C6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∂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A21498">
      <w:pPr>
        <w:rPr>
          <w:rFonts w:ascii="Times New Roman" w:eastAsiaTheme="minorEastAsia" w:hAnsi="Times New Roman" w:cs="Times New Roman"/>
          <w:b/>
        </w:rPr>
      </w:pPr>
    </w:p>
    <w:p w:rsidR="00A21498" w:rsidRDefault="001A1C6C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Algorithm: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1: Read number of data N.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2: Read data Xi and Yi from I = 0 to I = N.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Step 3: Read value of independent variables say x whose corresponding value of </w:t>
      </w:r>
      <w:r>
        <w:rPr>
          <w:rFonts w:ascii="Times New Roman" w:eastAsia="Times New Roman" w:hAnsi="Times New Roman" w:cs="Times New Roman"/>
          <w:color w:val="000000" w:themeColor="text1"/>
        </w:rPr>
        <w:t>dependent say y is to be determined.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4: Initialize: y = 0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5: For i = 0 to N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Set p = 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For j =0 to N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If i ≠ j then 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Calculate product = product * (x - Xj)/(Xi - Xj)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End If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Next j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Calculate y = y + product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* Yi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6: Display value of y as interpolated value.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Code Snippets:</w:t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5571460" cy="3717878"/>
            <wp:effectExtent l="0" t="0" r="0" b="0"/>
            <wp:docPr id="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371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5943600" cy="1140460"/>
            <wp:effectExtent l="0" t="0" r="0" b="0"/>
            <wp:docPr id="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Output: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114300" distR="114300">
            <wp:extent cx="5943600" cy="2875915"/>
            <wp:effectExtent l="0" t="0" r="0" b="0"/>
            <wp:docPr id="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Newton Forward and Backward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Formula:</w:t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>p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>h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</m:t>
          </m:r>
        </m:oMath>
      </m:oMathPara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A21498" w:rsidRDefault="001A1C6C">
      <w:pPr>
        <w:shd w:val="clear" w:color="auto" w:fill="FFFFFF"/>
        <w:spacing w:before="100" w:after="75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>p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>h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0</m:t>
              </m:r>
            </m:sub>
          </m:sSub>
        </m:oMath>
      </m:oMathPara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Algorithm:</w:t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1: Read number of data (n)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2: Read data points for x and y: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i = 0 to n-1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Read Xi and Yi,0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3: Read calculation point where derivative is required (xp)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4: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Generate forward difference table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i = 1 to n-1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For j = 0 to n-1-i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Yj,i = Yj+1,i-1 - Yj,i-1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Next j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5: Calculate finite difference: h = X1 - X0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6: Set sum = 0 and sign = 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Step 7: Calculate sum of dif</w:t>
      </w:r>
      <w:r>
        <w:rPr>
          <w:rFonts w:ascii="Times New Roman" w:eastAsia="Times New Roman" w:hAnsi="Times New Roman" w:cs="Times New Roman"/>
          <w:color w:val="000000" w:themeColor="text1"/>
        </w:rPr>
        <w:t>ferent terms in formula to find derivatives using Newton's forward difference formula: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For  i = 1 to n-1-index 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term = (Yindex, i)i /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sum = sum + sign * term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sign = -sign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8: Divide sum by finite difference (h</w:t>
      </w:r>
      <w:r>
        <w:rPr>
          <w:rFonts w:ascii="Times New Roman" w:eastAsia="Times New Roman" w:hAnsi="Times New Roman" w:cs="Times New Roman"/>
          <w:color w:val="000000" w:themeColor="text1"/>
        </w:rPr>
        <w:t>) to get result first_derivative = sum/h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9: Display value of first_derivative</w:t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1: Read number of data (n)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2: Read data points for x and y: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For i = 0 to n-1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Read Xi and Yi,0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Step 3: Read calculation point where </w:t>
      </w:r>
      <w:r>
        <w:rPr>
          <w:rFonts w:ascii="Times New Roman" w:eastAsia="Times New Roman" w:hAnsi="Times New Roman" w:cs="Times New Roman"/>
          <w:color w:val="000000" w:themeColor="text1"/>
        </w:rPr>
        <w:t>derivative is required (xp)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4:  Generate backward difference table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i = 1 to n-1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For j = n-1 to i (Step -1)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Yj,i = Yj,i-1 - Yj-1,i-1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Next j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5:  Calculate finite difference: h = X1 - X0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Step 6: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Set sum = 0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7:  Calculate sum of different terms in formula to find derivatives using Newton's backward difference formula: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For  i = 1 to index 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term = (Yindex, i)i /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sum = sum + term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Next i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8:  Divide sum by finite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difference (h) to get result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first_derivative = sum/h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9:  Display value of first_derivative</w:t>
      </w: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A21498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Code Snippets:</w:t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4664030" cy="3083442"/>
            <wp:effectExtent l="0" t="0" r="0" b="0"/>
            <wp:docPr id="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030" cy="30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4848447" cy="866607"/>
            <wp:effectExtent l="0" t="0" r="0" b="0"/>
            <wp:docPr id="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447" cy="8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5263116" cy="3520552"/>
            <wp:effectExtent l="0" t="0" r="0" b="0"/>
            <wp:docPr id="1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116" cy="35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114300" distR="114300">
            <wp:extent cx="5943600" cy="1088390"/>
            <wp:effectExtent l="0" t="0" r="0" b="0"/>
            <wp:docPr id="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Output:</w:t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A21498" w:rsidRDefault="001A1C6C">
      <w:pPr>
        <w:shd w:val="clear" w:color="auto" w:fill="FFFFFF"/>
        <w:spacing w:before="100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5082363" cy="2815390"/>
            <wp:effectExtent l="0" t="0" r="0" b="0"/>
            <wp:docPr id="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8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pStyle w:val="ListParagraph"/>
        <w:numPr>
          <w:ilvl w:val="0"/>
          <w:numId w:val="6"/>
        </w:num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A21498" w:rsidRDefault="001A1C6C">
      <w:pPr>
        <w:shd w:val="clear" w:color="auto" w:fill="FFFFFF"/>
        <w:spacing w:before="100" w:after="10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114300" distR="114300">
            <wp:extent cx="5479272" cy="3011258"/>
            <wp:effectExtent l="0" t="0" r="0" b="0"/>
            <wp:docPr id="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272" cy="30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A2149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21498" w:rsidRDefault="001A1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Newton Divided Difference:</w:t>
      </w:r>
    </w:p>
    <w:p w:rsidR="00A21498" w:rsidRDefault="001A1C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Formula:</w:t>
      </w:r>
    </w:p>
    <w:p w:rsidR="00A21498" w:rsidRDefault="001A1C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center"/>
        <w:rPr>
          <w:rFonts w:ascii="Segoe UI"/>
          <w:color w:val="000000"/>
          <w:szCs w:val="30"/>
        </w:rPr>
      </w:pPr>
      <w:r>
        <w:rPr>
          <w:rFonts w:ascii="Times New Roman"/>
          <w:b/>
          <w:color w:val="000000"/>
          <w:szCs w:val="30"/>
        </w:rPr>
        <w:t>f(x) = f [x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] + (x - 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) f [x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, x</w:t>
      </w:r>
      <w:r>
        <w:rPr>
          <w:rFonts w:ascii="Times New Roman"/>
          <w:b/>
          <w:color w:val="000000"/>
          <w:szCs w:val="30"/>
          <w:vertAlign w:val="subscript"/>
        </w:rPr>
        <w:t>1</w:t>
      </w:r>
      <w:r>
        <w:rPr>
          <w:rFonts w:ascii="Times New Roman"/>
          <w:b/>
          <w:color w:val="000000"/>
          <w:szCs w:val="30"/>
        </w:rPr>
        <w:t>] + (x</w:t>
      </w:r>
      <w:r>
        <w:rPr>
          <w:rFonts w:ascii="Times New Roman"/>
          <w:b/>
          <w:color w:val="000000"/>
          <w:szCs w:val="30"/>
        </w:rPr>
        <w:t xml:space="preserve"> - 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) (x - x</w:t>
      </w:r>
      <w:r>
        <w:rPr>
          <w:rFonts w:ascii="Times New Roman"/>
          <w:b/>
          <w:color w:val="000000"/>
          <w:szCs w:val="30"/>
          <w:vertAlign w:val="subscript"/>
        </w:rPr>
        <w:t>1</w:t>
      </w:r>
      <w:r>
        <w:rPr>
          <w:rFonts w:ascii="Times New Roman"/>
          <w:b/>
          <w:color w:val="000000"/>
          <w:szCs w:val="30"/>
        </w:rPr>
        <w:t>) f [x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, x</w:t>
      </w:r>
      <w:r>
        <w:rPr>
          <w:rFonts w:ascii="Times New Roman"/>
          <w:b/>
          <w:color w:val="000000"/>
          <w:szCs w:val="30"/>
          <w:vertAlign w:val="subscript"/>
        </w:rPr>
        <w:t>1</w:t>
      </w:r>
      <w:r>
        <w:rPr>
          <w:rFonts w:ascii="Times New Roman"/>
          <w:b/>
          <w:color w:val="000000"/>
          <w:szCs w:val="30"/>
        </w:rPr>
        <w:t>, x</w:t>
      </w:r>
      <w:r>
        <w:rPr>
          <w:rFonts w:ascii="Times New Roman"/>
          <w:b/>
          <w:color w:val="000000"/>
          <w:szCs w:val="30"/>
          <w:vertAlign w:val="subscript"/>
        </w:rPr>
        <w:t>2</w:t>
      </w:r>
      <w:r>
        <w:rPr>
          <w:rFonts w:ascii="Times New Roman"/>
          <w:b/>
          <w:color w:val="000000"/>
          <w:szCs w:val="30"/>
        </w:rPr>
        <w:t xml:space="preserve">] </w:t>
      </w:r>
      <w:r>
        <w:rPr>
          <w:rFonts w:ascii="Segoe UI"/>
          <w:color w:val="000000"/>
          <w:szCs w:val="30"/>
        </w:rPr>
        <w:br/>
      </w:r>
      <w:r>
        <w:rPr>
          <w:rFonts w:ascii="Times New Roman"/>
          <w:b/>
          <w:color w:val="000000"/>
          <w:szCs w:val="30"/>
        </w:rPr>
        <w:t xml:space="preserve">                   </w:t>
      </w:r>
      <w:r>
        <w:rPr>
          <w:rFonts w:ascii="Times New Roman"/>
          <w:b/>
          <w:color w:val="000000"/>
          <w:szCs w:val="30"/>
        </w:rPr>
        <w:tab/>
        <w:t>+ . . . + (x - 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) (x - x</w:t>
      </w:r>
      <w:r>
        <w:rPr>
          <w:rFonts w:ascii="Times New Roman"/>
          <w:b/>
          <w:color w:val="000000"/>
          <w:szCs w:val="30"/>
          <w:vertAlign w:val="subscript"/>
        </w:rPr>
        <w:t>1</w:t>
      </w:r>
      <w:r>
        <w:rPr>
          <w:rFonts w:ascii="Times New Roman"/>
          <w:b/>
          <w:color w:val="000000"/>
          <w:szCs w:val="30"/>
        </w:rPr>
        <w:t>) . . . (x - x</w:t>
      </w:r>
      <w:r>
        <w:rPr>
          <w:rFonts w:ascii="Times New Roman"/>
          <w:b/>
          <w:color w:val="000000"/>
          <w:szCs w:val="30"/>
          <w:vertAlign w:val="subscript"/>
        </w:rPr>
        <w:t>k</w:t>
      </w:r>
      <w:r>
        <w:rPr>
          <w:rFonts w:ascii="Times New Roman"/>
          <w:b/>
          <w:color w:val="000000"/>
          <w:szCs w:val="30"/>
        </w:rPr>
        <w:t>-1) f [x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, x</w:t>
      </w:r>
      <w:r>
        <w:rPr>
          <w:rFonts w:ascii="Times New Roman"/>
          <w:b/>
          <w:color w:val="000000"/>
          <w:szCs w:val="30"/>
          <w:vertAlign w:val="subscript"/>
        </w:rPr>
        <w:t>1</w:t>
      </w:r>
      <w:r>
        <w:rPr>
          <w:rFonts w:ascii="Times New Roman"/>
          <w:b/>
          <w:color w:val="000000"/>
          <w:szCs w:val="30"/>
        </w:rPr>
        <w:t>, . . ., x</w:t>
      </w:r>
      <w:r>
        <w:rPr>
          <w:rFonts w:ascii="Times New Roman"/>
          <w:b/>
          <w:color w:val="000000"/>
          <w:szCs w:val="30"/>
          <w:vertAlign w:val="subscript"/>
        </w:rPr>
        <w:t>k</w:t>
      </w:r>
      <w:r>
        <w:rPr>
          <w:rFonts w:ascii="Times New Roman"/>
          <w:b/>
          <w:color w:val="000000"/>
          <w:szCs w:val="30"/>
        </w:rPr>
        <w:t>]</w:t>
      </w:r>
    </w:p>
    <w:p w:rsidR="00A21498" w:rsidRDefault="00A21498">
      <w:pPr>
        <w:rPr>
          <w:rFonts w:ascii="Times New Roman" w:eastAsiaTheme="minorEastAsia" w:hAnsi="Times New Roman" w:cs="Times New Roman"/>
        </w:rPr>
      </w:pPr>
    </w:p>
    <w:p w:rsidR="00A21498" w:rsidRDefault="001A1C6C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</w:p>
    <w:p w:rsidR="00A21498" w:rsidRDefault="001A1C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Segoe UI"/>
          <w:color w:val="000000"/>
          <w:sz w:val="18"/>
        </w:rPr>
        <w:br/>
      </w:r>
      <w:r>
        <w:rPr>
          <w:rFonts w:ascii="Segoe UI"/>
          <w:b/>
          <w:color w:val="000000"/>
          <w:sz w:val="18"/>
        </w:rPr>
        <w:t xml:space="preserve"> </w:t>
      </w:r>
      <w:r>
        <w:rPr>
          <w:rFonts w:ascii="Times New Roman"/>
          <w:b/>
          <w:color w:val="000000"/>
          <w:szCs w:val="30"/>
        </w:rPr>
        <w:t>f [x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Times New Roman"/>
          <w:b/>
          <w:color w:val="000000"/>
          <w:szCs w:val="30"/>
        </w:rPr>
        <w:t>, x</w:t>
      </w:r>
      <w:r>
        <w:rPr>
          <w:rFonts w:ascii="Times New Roman"/>
          <w:b/>
          <w:color w:val="000000"/>
          <w:szCs w:val="30"/>
          <w:vertAlign w:val="subscript"/>
        </w:rPr>
        <w:t>1</w:t>
      </w:r>
      <w:r>
        <w:rPr>
          <w:rFonts w:ascii="Times New Roman"/>
          <w:b/>
          <w:color w:val="000000"/>
          <w:szCs w:val="30"/>
        </w:rPr>
        <w:t>, . . ., x</w:t>
      </w:r>
      <w:r>
        <w:rPr>
          <w:rFonts w:ascii="Times New Roman"/>
          <w:b/>
          <w:color w:val="000000"/>
          <w:szCs w:val="30"/>
          <w:vertAlign w:val="subscript"/>
        </w:rPr>
        <w:t>k</w:t>
      </w:r>
      <w:r>
        <w:rPr>
          <w:rFonts w:ascii="Times New Roman"/>
          <w:b/>
          <w:color w:val="000000"/>
          <w:szCs w:val="30"/>
        </w:rPr>
        <w:t>]</w:t>
      </w:r>
      <w:r>
        <w:rPr>
          <w:rFonts w:ascii="Segoe UI"/>
          <w:color w:val="000000"/>
          <w:szCs w:val="30"/>
        </w:rPr>
        <w:t xml:space="preserve"> </w:t>
      </w:r>
      <w:r>
        <w:rPr>
          <w:rFonts w:ascii="Segoe UI"/>
          <w:b/>
          <w:color w:val="000000"/>
          <w:sz w:val="18"/>
        </w:rPr>
        <w:t xml:space="preserve"> =  </w:t>
      </w:r>
      <w:r>
        <w:rPr>
          <w:rFonts w:ascii="Segoe UI"/>
          <w:b/>
          <w:color w:val="000000"/>
          <w:sz w:val="28"/>
          <w:szCs w:val="34"/>
        </w:rPr>
        <w:t>(</w:t>
      </w:r>
      <w:r>
        <w:rPr>
          <w:rFonts w:ascii="Segoe UI"/>
          <w:b/>
          <w:color w:val="000000"/>
          <w:szCs w:val="30"/>
        </w:rPr>
        <w:t>f [x</w:t>
      </w:r>
      <w:r>
        <w:rPr>
          <w:rFonts w:ascii="Segoe UI"/>
          <w:b/>
          <w:color w:val="000000"/>
          <w:szCs w:val="30"/>
          <w:vertAlign w:val="subscript"/>
        </w:rPr>
        <w:t>1</w:t>
      </w:r>
      <w:r>
        <w:rPr>
          <w:rFonts w:ascii="Segoe UI"/>
          <w:b/>
          <w:color w:val="000000"/>
          <w:szCs w:val="30"/>
        </w:rPr>
        <w:t>, x</w:t>
      </w:r>
      <w:r>
        <w:rPr>
          <w:rFonts w:ascii="Segoe UI"/>
          <w:b/>
          <w:color w:val="000000"/>
          <w:szCs w:val="30"/>
          <w:vertAlign w:val="subscript"/>
        </w:rPr>
        <w:t>2</w:t>
      </w:r>
      <w:r>
        <w:rPr>
          <w:rFonts w:ascii="Segoe UI"/>
          <w:b/>
          <w:color w:val="000000"/>
          <w:szCs w:val="30"/>
        </w:rPr>
        <w:t>, . . ., x</w:t>
      </w:r>
      <w:r>
        <w:rPr>
          <w:rFonts w:ascii="Segoe UI"/>
          <w:b/>
          <w:color w:val="000000"/>
          <w:szCs w:val="30"/>
          <w:vertAlign w:val="subscript"/>
        </w:rPr>
        <w:t>k</w:t>
      </w:r>
      <w:r>
        <w:rPr>
          <w:rFonts w:ascii="Segoe UI"/>
          <w:b/>
          <w:color w:val="000000"/>
          <w:szCs w:val="30"/>
        </w:rPr>
        <w:t>] - f [x</w:t>
      </w:r>
      <w:r>
        <w:rPr>
          <w:rFonts w:ascii="Segoe UI"/>
          <w:b/>
          <w:color w:val="000000"/>
          <w:szCs w:val="30"/>
          <w:vertAlign w:val="subscript"/>
        </w:rPr>
        <w:t>0</w:t>
      </w:r>
      <w:r>
        <w:rPr>
          <w:rFonts w:ascii="Segoe UI"/>
          <w:b/>
          <w:color w:val="000000"/>
          <w:szCs w:val="30"/>
        </w:rPr>
        <w:t>, x</w:t>
      </w:r>
      <w:r>
        <w:rPr>
          <w:rFonts w:ascii="Segoe UI"/>
          <w:b/>
          <w:color w:val="000000"/>
          <w:szCs w:val="30"/>
          <w:vertAlign w:val="subscript"/>
        </w:rPr>
        <w:t>1</w:t>
      </w:r>
      <w:r>
        <w:rPr>
          <w:rFonts w:ascii="Segoe UI"/>
          <w:b/>
          <w:color w:val="000000"/>
          <w:szCs w:val="30"/>
        </w:rPr>
        <w:t>, . . ., x</w:t>
      </w:r>
      <w:r>
        <w:rPr>
          <w:rFonts w:ascii="Segoe UI"/>
          <w:b/>
          <w:color w:val="000000"/>
          <w:szCs w:val="30"/>
          <w:vertAlign w:val="subscript"/>
        </w:rPr>
        <w:t>k-1</w:t>
      </w:r>
      <w:r>
        <w:rPr>
          <w:rFonts w:ascii="Segoe UI"/>
          <w:b/>
          <w:color w:val="000000"/>
          <w:szCs w:val="30"/>
        </w:rPr>
        <w:t>]</w:t>
      </w:r>
      <w:r>
        <w:rPr>
          <w:rFonts w:ascii="Segoe UI"/>
          <w:b/>
          <w:bCs/>
          <w:color w:val="000000"/>
          <w:sz w:val="28"/>
          <w:szCs w:val="34"/>
        </w:rPr>
        <w:t>) / (</w:t>
      </w:r>
      <w:r>
        <w:rPr>
          <w:rFonts w:ascii="Times New Roman"/>
          <w:b/>
          <w:color w:val="000000"/>
          <w:szCs w:val="30"/>
        </w:rPr>
        <w:t>x</w:t>
      </w:r>
      <w:r>
        <w:rPr>
          <w:rFonts w:ascii="Times New Roman"/>
          <w:b/>
          <w:color w:val="000000"/>
          <w:szCs w:val="30"/>
          <w:vertAlign w:val="subscript"/>
        </w:rPr>
        <w:t>k</w:t>
      </w:r>
      <w:r>
        <w:rPr>
          <w:rFonts w:ascii="Times New Roman"/>
          <w:b/>
          <w:color w:val="000000"/>
          <w:szCs w:val="30"/>
        </w:rPr>
        <w:t xml:space="preserve"> - x</w:t>
      </w:r>
      <w:r>
        <w:rPr>
          <w:rFonts w:ascii="Times New Roman"/>
          <w:b/>
          <w:color w:val="000000"/>
          <w:szCs w:val="30"/>
          <w:vertAlign w:val="subscript"/>
        </w:rPr>
        <w:t>0</w:t>
      </w:r>
      <w:r>
        <w:rPr>
          <w:rFonts w:ascii="Segoe UI"/>
          <w:b/>
          <w:bCs/>
          <w:color w:val="000000"/>
          <w:sz w:val="28"/>
          <w:szCs w:val="34"/>
        </w:rPr>
        <w:t>)</w:t>
      </w:r>
      <w:r>
        <w:rPr>
          <w:rFonts w:ascii="Segoe UI"/>
          <w:color w:val="000000"/>
          <w:sz w:val="18"/>
        </w:rPr>
        <w:t xml:space="preserve"> 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Code Snippets:</w:t>
      </w:r>
    </w:p>
    <w:p w:rsidR="00A21498" w:rsidRDefault="001A1C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547878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5943600" cy="293052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Output:</w:t>
      </w:r>
    </w:p>
    <w:p w:rsidR="00A21498" w:rsidRDefault="001A1C6C">
      <w:pPr>
        <w:shd w:val="clear" w:color="auto" w:fill="FFFFFF"/>
        <w:spacing w:before="100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5943600" cy="268668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98" w:rsidRDefault="00A214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sz w:val="52"/>
          <w:szCs w:val="52"/>
        </w:rPr>
      </w:pPr>
    </w:p>
    <w:sectPr w:rsidR="00A21498">
      <w:footerReference w:type="even" r:id="rId23"/>
      <w:footerReference w:type="default" r:id="rId24"/>
      <w:pgSz w:w="12240" w:h="15840"/>
      <w:pgMar w:top="720" w:right="1440" w:bottom="720" w:left="1440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C6C" w:rsidRDefault="001A1C6C">
      <w:r>
        <w:separator/>
      </w:r>
    </w:p>
  </w:endnote>
  <w:endnote w:type="continuationSeparator" w:id="0">
    <w:p w:rsidR="001A1C6C" w:rsidRDefault="001A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98" w:rsidRDefault="001A1C6C">
    <w:pPr>
      <w:pStyle w:val="Footer"/>
      <w:framePr w:wrap="none" w:vAnchor="text" w:hAnchor="margin" w:xAlign="right" w:y="1"/>
      <w:rPr>
        <w:rStyle w:val="PageNumber"/>
      </w:rPr>
    </w:pPr>
    <w:r>
      <w:fldChar w:fldCharType="begin"/>
    </w:r>
    <w:r>
      <w:instrText xml:space="preserve"> PAGE </w:instrText>
    </w:r>
    <w:r>
      <w:fldChar w:fldCharType="separate"/>
    </w:r>
    <w:r>
      <w:t>*</w:t>
    </w:r>
    <w:r>
      <w:fldChar w:fldCharType="end"/>
    </w:r>
  </w:p>
  <w:p w:rsidR="00A21498" w:rsidRDefault="00A214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98" w:rsidRDefault="001A1C6C">
    <w:pPr>
      <w:pStyle w:val="Footer"/>
    </w:pPr>
    <w:r>
      <w:rPr>
        <w:rStyle w:val="PageNumber"/>
        <w:rFonts w:ascii="Corbel" w:hAnsi="Corbel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303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C6C" w:rsidRDefault="001A1C6C">
      <w:r>
        <w:separator/>
      </w:r>
    </w:p>
  </w:footnote>
  <w:footnote w:type="continuationSeparator" w:id="0">
    <w:p w:rsidR="001A1C6C" w:rsidRDefault="001A1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AC2"/>
    <w:multiLevelType w:val="hybridMultilevel"/>
    <w:tmpl w:val="E132C966"/>
    <w:lvl w:ilvl="0" w:tplc="00D676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163D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E5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03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83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EE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65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6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2E5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3B58"/>
    <w:multiLevelType w:val="hybridMultilevel"/>
    <w:tmpl w:val="E23CC862"/>
    <w:lvl w:ilvl="0" w:tplc="0FA0AF96">
      <w:start w:val="1"/>
      <w:numFmt w:val="decimal"/>
      <w:lvlText w:val="%1."/>
      <w:lvlJc w:val="left"/>
      <w:pPr>
        <w:ind w:left="720" w:hanging="360"/>
      </w:pPr>
    </w:lvl>
    <w:lvl w:ilvl="1" w:tplc="B92A2EAE" w:tentative="1">
      <w:start w:val="1"/>
      <w:numFmt w:val="lowerLetter"/>
      <w:lvlText w:val="%2."/>
      <w:lvlJc w:val="left"/>
      <w:pPr>
        <w:ind w:left="1440" w:hanging="360"/>
      </w:pPr>
    </w:lvl>
    <w:lvl w:ilvl="2" w:tplc="3162CA4C" w:tentative="1">
      <w:start w:val="1"/>
      <w:numFmt w:val="lowerRoman"/>
      <w:lvlText w:val="%3."/>
      <w:lvlJc w:val="right"/>
      <w:pPr>
        <w:ind w:left="2160" w:hanging="180"/>
      </w:pPr>
    </w:lvl>
    <w:lvl w:ilvl="3" w:tplc="5616F5B4" w:tentative="1">
      <w:start w:val="1"/>
      <w:numFmt w:val="decimal"/>
      <w:lvlText w:val="%4."/>
      <w:lvlJc w:val="left"/>
      <w:pPr>
        <w:ind w:left="2880" w:hanging="360"/>
      </w:pPr>
    </w:lvl>
    <w:lvl w:ilvl="4" w:tplc="BDE0BF4C" w:tentative="1">
      <w:start w:val="1"/>
      <w:numFmt w:val="lowerLetter"/>
      <w:lvlText w:val="%5."/>
      <w:lvlJc w:val="left"/>
      <w:pPr>
        <w:ind w:left="3600" w:hanging="360"/>
      </w:pPr>
    </w:lvl>
    <w:lvl w:ilvl="5" w:tplc="49A466E2" w:tentative="1">
      <w:start w:val="1"/>
      <w:numFmt w:val="lowerRoman"/>
      <w:lvlText w:val="%6."/>
      <w:lvlJc w:val="right"/>
      <w:pPr>
        <w:ind w:left="4320" w:hanging="180"/>
      </w:pPr>
    </w:lvl>
    <w:lvl w:ilvl="6" w:tplc="60EA65E8" w:tentative="1">
      <w:start w:val="1"/>
      <w:numFmt w:val="decimal"/>
      <w:lvlText w:val="%7."/>
      <w:lvlJc w:val="left"/>
      <w:pPr>
        <w:ind w:left="5040" w:hanging="360"/>
      </w:pPr>
    </w:lvl>
    <w:lvl w:ilvl="7" w:tplc="F8EAEA98" w:tentative="1">
      <w:start w:val="1"/>
      <w:numFmt w:val="lowerLetter"/>
      <w:lvlText w:val="%8."/>
      <w:lvlJc w:val="left"/>
      <w:pPr>
        <w:ind w:left="5760" w:hanging="360"/>
      </w:pPr>
    </w:lvl>
    <w:lvl w:ilvl="8" w:tplc="8B220A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80C1C"/>
    <w:multiLevelType w:val="hybridMultilevel"/>
    <w:tmpl w:val="66C4F098"/>
    <w:lvl w:ilvl="0" w:tplc="9B6E435C">
      <w:start w:val="1"/>
      <w:numFmt w:val="decimal"/>
      <w:lvlText w:val="%1."/>
      <w:lvlJc w:val="left"/>
      <w:pPr>
        <w:ind w:left="720" w:hanging="360"/>
      </w:pPr>
    </w:lvl>
    <w:lvl w:ilvl="1" w:tplc="822C6E78" w:tentative="1">
      <w:start w:val="1"/>
      <w:numFmt w:val="lowerLetter"/>
      <w:lvlText w:val="%2."/>
      <w:lvlJc w:val="left"/>
      <w:pPr>
        <w:ind w:left="1440" w:hanging="360"/>
      </w:pPr>
    </w:lvl>
    <w:lvl w:ilvl="2" w:tplc="8B54BB12" w:tentative="1">
      <w:start w:val="1"/>
      <w:numFmt w:val="lowerRoman"/>
      <w:lvlText w:val="%3."/>
      <w:lvlJc w:val="right"/>
      <w:pPr>
        <w:ind w:left="2160" w:hanging="180"/>
      </w:pPr>
    </w:lvl>
    <w:lvl w:ilvl="3" w:tplc="402684EE" w:tentative="1">
      <w:start w:val="1"/>
      <w:numFmt w:val="decimal"/>
      <w:lvlText w:val="%4."/>
      <w:lvlJc w:val="left"/>
      <w:pPr>
        <w:ind w:left="2880" w:hanging="360"/>
      </w:pPr>
    </w:lvl>
    <w:lvl w:ilvl="4" w:tplc="4816C402" w:tentative="1">
      <w:start w:val="1"/>
      <w:numFmt w:val="lowerLetter"/>
      <w:lvlText w:val="%5."/>
      <w:lvlJc w:val="left"/>
      <w:pPr>
        <w:ind w:left="3600" w:hanging="360"/>
      </w:pPr>
    </w:lvl>
    <w:lvl w:ilvl="5" w:tplc="0C26490C" w:tentative="1">
      <w:start w:val="1"/>
      <w:numFmt w:val="lowerRoman"/>
      <w:lvlText w:val="%6."/>
      <w:lvlJc w:val="right"/>
      <w:pPr>
        <w:ind w:left="4320" w:hanging="180"/>
      </w:pPr>
    </w:lvl>
    <w:lvl w:ilvl="6" w:tplc="D6448F10" w:tentative="1">
      <w:start w:val="1"/>
      <w:numFmt w:val="decimal"/>
      <w:lvlText w:val="%7."/>
      <w:lvlJc w:val="left"/>
      <w:pPr>
        <w:ind w:left="5040" w:hanging="360"/>
      </w:pPr>
    </w:lvl>
    <w:lvl w:ilvl="7" w:tplc="DA4C4AAC" w:tentative="1">
      <w:start w:val="1"/>
      <w:numFmt w:val="lowerLetter"/>
      <w:lvlText w:val="%8."/>
      <w:lvlJc w:val="left"/>
      <w:pPr>
        <w:ind w:left="5760" w:hanging="360"/>
      </w:pPr>
    </w:lvl>
    <w:lvl w:ilvl="8" w:tplc="351E2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00D08"/>
    <w:multiLevelType w:val="hybridMultilevel"/>
    <w:tmpl w:val="3EBAD748"/>
    <w:lvl w:ilvl="0" w:tplc="5EA07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4E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1A5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ED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CE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E6A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08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8A2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C69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48E8"/>
    <w:multiLevelType w:val="hybridMultilevel"/>
    <w:tmpl w:val="4D6C8D22"/>
    <w:lvl w:ilvl="0" w:tplc="B8868FDE">
      <w:start w:val="1"/>
      <w:numFmt w:val="decimal"/>
      <w:lvlText w:val="%1."/>
      <w:lvlJc w:val="left"/>
      <w:pPr>
        <w:ind w:left="720" w:hanging="360"/>
      </w:pPr>
    </w:lvl>
    <w:lvl w:ilvl="1" w:tplc="B5448C06" w:tentative="1">
      <w:start w:val="1"/>
      <w:numFmt w:val="lowerLetter"/>
      <w:lvlText w:val="%2."/>
      <w:lvlJc w:val="left"/>
      <w:pPr>
        <w:ind w:left="1440" w:hanging="360"/>
      </w:pPr>
    </w:lvl>
    <w:lvl w:ilvl="2" w:tplc="4C746FCE" w:tentative="1">
      <w:start w:val="1"/>
      <w:numFmt w:val="lowerRoman"/>
      <w:lvlText w:val="%3."/>
      <w:lvlJc w:val="right"/>
      <w:pPr>
        <w:ind w:left="2160" w:hanging="180"/>
      </w:pPr>
    </w:lvl>
    <w:lvl w:ilvl="3" w:tplc="99C0FAA2" w:tentative="1">
      <w:start w:val="1"/>
      <w:numFmt w:val="decimal"/>
      <w:lvlText w:val="%4."/>
      <w:lvlJc w:val="left"/>
      <w:pPr>
        <w:ind w:left="2880" w:hanging="360"/>
      </w:pPr>
    </w:lvl>
    <w:lvl w:ilvl="4" w:tplc="B1B032D6" w:tentative="1">
      <w:start w:val="1"/>
      <w:numFmt w:val="lowerLetter"/>
      <w:lvlText w:val="%5."/>
      <w:lvlJc w:val="left"/>
      <w:pPr>
        <w:ind w:left="3600" w:hanging="360"/>
      </w:pPr>
    </w:lvl>
    <w:lvl w:ilvl="5" w:tplc="938A87BC" w:tentative="1">
      <w:start w:val="1"/>
      <w:numFmt w:val="lowerRoman"/>
      <w:lvlText w:val="%6."/>
      <w:lvlJc w:val="right"/>
      <w:pPr>
        <w:ind w:left="4320" w:hanging="180"/>
      </w:pPr>
    </w:lvl>
    <w:lvl w:ilvl="6" w:tplc="B3229D48" w:tentative="1">
      <w:start w:val="1"/>
      <w:numFmt w:val="decimal"/>
      <w:lvlText w:val="%7."/>
      <w:lvlJc w:val="left"/>
      <w:pPr>
        <w:ind w:left="5040" w:hanging="360"/>
      </w:pPr>
    </w:lvl>
    <w:lvl w:ilvl="7" w:tplc="73B8E976" w:tentative="1">
      <w:start w:val="1"/>
      <w:numFmt w:val="lowerLetter"/>
      <w:lvlText w:val="%8."/>
      <w:lvlJc w:val="left"/>
      <w:pPr>
        <w:ind w:left="5760" w:hanging="360"/>
      </w:pPr>
    </w:lvl>
    <w:lvl w:ilvl="8" w:tplc="16D085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42703"/>
    <w:multiLevelType w:val="hybridMultilevel"/>
    <w:tmpl w:val="BE72A932"/>
    <w:lvl w:ilvl="0" w:tplc="8F2E5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8E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84A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81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60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560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E6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A1B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5CF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1678E"/>
    <w:multiLevelType w:val="multilevel"/>
    <w:tmpl w:val="056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B5BCC"/>
    <w:multiLevelType w:val="hybridMultilevel"/>
    <w:tmpl w:val="C45A21AE"/>
    <w:lvl w:ilvl="0" w:tplc="51F69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4B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96A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A2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0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F86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F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4F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2F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AE"/>
    <w:rsid w:val="00001AA2"/>
    <w:rsid w:val="00013B36"/>
    <w:rsid w:val="00014352"/>
    <w:rsid w:val="00017B10"/>
    <w:rsid w:val="0003033E"/>
    <w:rsid w:val="00056442"/>
    <w:rsid w:val="0006271E"/>
    <w:rsid w:val="00074464"/>
    <w:rsid w:val="00095001"/>
    <w:rsid w:val="0009638D"/>
    <w:rsid w:val="000A583B"/>
    <w:rsid w:val="000A6279"/>
    <w:rsid w:val="000B1A43"/>
    <w:rsid w:val="000B5D29"/>
    <w:rsid w:val="000B5E4B"/>
    <w:rsid w:val="000D54C3"/>
    <w:rsid w:val="00130E91"/>
    <w:rsid w:val="00142EF7"/>
    <w:rsid w:val="00150329"/>
    <w:rsid w:val="00156E4B"/>
    <w:rsid w:val="00162A3B"/>
    <w:rsid w:val="00173543"/>
    <w:rsid w:val="0018386F"/>
    <w:rsid w:val="001A1C6C"/>
    <w:rsid w:val="001C75C7"/>
    <w:rsid w:val="001E06EE"/>
    <w:rsid w:val="001F4BF1"/>
    <w:rsid w:val="0022541D"/>
    <w:rsid w:val="00226FAB"/>
    <w:rsid w:val="00231982"/>
    <w:rsid w:val="00256D74"/>
    <w:rsid w:val="00264AD9"/>
    <w:rsid w:val="002749F4"/>
    <w:rsid w:val="002A2832"/>
    <w:rsid w:val="002B235F"/>
    <w:rsid w:val="002B644C"/>
    <w:rsid w:val="002C22D1"/>
    <w:rsid w:val="002C235D"/>
    <w:rsid w:val="00300E25"/>
    <w:rsid w:val="00314EDE"/>
    <w:rsid w:val="00327FF9"/>
    <w:rsid w:val="00331BDC"/>
    <w:rsid w:val="00370139"/>
    <w:rsid w:val="003A26C4"/>
    <w:rsid w:val="003D6DF6"/>
    <w:rsid w:val="003F2BA2"/>
    <w:rsid w:val="0045369B"/>
    <w:rsid w:val="00482FD4"/>
    <w:rsid w:val="00492B21"/>
    <w:rsid w:val="004A2DBC"/>
    <w:rsid w:val="004C7F2B"/>
    <w:rsid w:val="004F59A3"/>
    <w:rsid w:val="005120A6"/>
    <w:rsid w:val="005276A8"/>
    <w:rsid w:val="00537DAC"/>
    <w:rsid w:val="00551A49"/>
    <w:rsid w:val="00575622"/>
    <w:rsid w:val="005B2A6F"/>
    <w:rsid w:val="005B47FD"/>
    <w:rsid w:val="005D4907"/>
    <w:rsid w:val="00625268"/>
    <w:rsid w:val="006260A2"/>
    <w:rsid w:val="00627BF7"/>
    <w:rsid w:val="006364DA"/>
    <w:rsid w:val="00654F26"/>
    <w:rsid w:val="00667CD7"/>
    <w:rsid w:val="006748DB"/>
    <w:rsid w:val="00674A54"/>
    <w:rsid w:val="006A457D"/>
    <w:rsid w:val="006C60E6"/>
    <w:rsid w:val="006D25AE"/>
    <w:rsid w:val="006F37A3"/>
    <w:rsid w:val="00715806"/>
    <w:rsid w:val="00716759"/>
    <w:rsid w:val="007207FA"/>
    <w:rsid w:val="0078274E"/>
    <w:rsid w:val="007A651F"/>
    <w:rsid w:val="007C739E"/>
    <w:rsid w:val="0081410C"/>
    <w:rsid w:val="00815D34"/>
    <w:rsid w:val="00834654"/>
    <w:rsid w:val="00841FA8"/>
    <w:rsid w:val="00856259"/>
    <w:rsid w:val="00857AC3"/>
    <w:rsid w:val="00860EAB"/>
    <w:rsid w:val="008638AB"/>
    <w:rsid w:val="0088678F"/>
    <w:rsid w:val="008A5755"/>
    <w:rsid w:val="008A5F4C"/>
    <w:rsid w:val="008B5943"/>
    <w:rsid w:val="008C4D4B"/>
    <w:rsid w:val="008C4E5D"/>
    <w:rsid w:val="008D2218"/>
    <w:rsid w:val="008D6776"/>
    <w:rsid w:val="008E0E8B"/>
    <w:rsid w:val="00915D11"/>
    <w:rsid w:val="00917B44"/>
    <w:rsid w:val="00922BE0"/>
    <w:rsid w:val="009453F5"/>
    <w:rsid w:val="00952F7D"/>
    <w:rsid w:val="00966834"/>
    <w:rsid w:val="00966FC9"/>
    <w:rsid w:val="0098484A"/>
    <w:rsid w:val="009B3624"/>
    <w:rsid w:val="009C0588"/>
    <w:rsid w:val="009C1801"/>
    <w:rsid w:val="009F13CD"/>
    <w:rsid w:val="00A038E0"/>
    <w:rsid w:val="00A21498"/>
    <w:rsid w:val="00A32309"/>
    <w:rsid w:val="00A35BCC"/>
    <w:rsid w:val="00A45A59"/>
    <w:rsid w:val="00A45BDD"/>
    <w:rsid w:val="00A46DD9"/>
    <w:rsid w:val="00A51EFD"/>
    <w:rsid w:val="00A6381B"/>
    <w:rsid w:val="00A76F40"/>
    <w:rsid w:val="00A82D92"/>
    <w:rsid w:val="00A83EF7"/>
    <w:rsid w:val="00AA7317"/>
    <w:rsid w:val="00AC73C8"/>
    <w:rsid w:val="00AF40DD"/>
    <w:rsid w:val="00B319EE"/>
    <w:rsid w:val="00B454D4"/>
    <w:rsid w:val="00B75F8D"/>
    <w:rsid w:val="00B864BA"/>
    <w:rsid w:val="00B866BF"/>
    <w:rsid w:val="00B87578"/>
    <w:rsid w:val="00BA08D0"/>
    <w:rsid w:val="00BA4937"/>
    <w:rsid w:val="00BC31B1"/>
    <w:rsid w:val="00BC4EBD"/>
    <w:rsid w:val="00BC616A"/>
    <w:rsid w:val="00BD68DE"/>
    <w:rsid w:val="00BE02BB"/>
    <w:rsid w:val="00BE28B5"/>
    <w:rsid w:val="00C34685"/>
    <w:rsid w:val="00C5223A"/>
    <w:rsid w:val="00C803C6"/>
    <w:rsid w:val="00CA7B20"/>
    <w:rsid w:val="00CC0702"/>
    <w:rsid w:val="00D40E32"/>
    <w:rsid w:val="00D62CAD"/>
    <w:rsid w:val="00D64ACC"/>
    <w:rsid w:val="00D85677"/>
    <w:rsid w:val="00D96789"/>
    <w:rsid w:val="00DB2A00"/>
    <w:rsid w:val="00DC5A2D"/>
    <w:rsid w:val="00DD0123"/>
    <w:rsid w:val="00DD73CC"/>
    <w:rsid w:val="00DF7D03"/>
    <w:rsid w:val="00E033A5"/>
    <w:rsid w:val="00E13F78"/>
    <w:rsid w:val="00E6018E"/>
    <w:rsid w:val="00E70AF5"/>
    <w:rsid w:val="00E727A5"/>
    <w:rsid w:val="00E8561E"/>
    <w:rsid w:val="00E95151"/>
    <w:rsid w:val="00EA62EF"/>
    <w:rsid w:val="00ED38DD"/>
    <w:rsid w:val="00F00CEE"/>
    <w:rsid w:val="00F24898"/>
    <w:rsid w:val="00F42E93"/>
    <w:rsid w:val="00FC524D"/>
    <w:rsid w:val="00FE614D"/>
    <w:rsid w:val="00FF0832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</w:style>
  <w:style w:type="paragraph" w:styleId="Heading1">
    <w:name w:val="heading 1"/>
    <w:basedOn w:val="Heading3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192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2192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4344E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24344E" w:themeColor="accent1"/>
      </w:pBdr>
      <w:spacing w:before="200" w:after="280"/>
      <w:ind w:left="936" w:right="936"/>
    </w:pPr>
    <w:rPr>
      <w:b/>
      <w:bCs/>
      <w:i/>
      <w:iCs/>
      <w:color w:val="24344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24344E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DEECE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DEECE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GraphicAnchor">
    <w:name w:val="Graphic Anchor"/>
    <w:basedOn w:val="Normal"/>
    <w:uiPriority w:val="8"/>
    <w:qFormat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</w:style>
  <w:style w:type="character" w:customStyle="1" w:styleId="Heading5Char">
    <w:name w:val="Heading 5 Char"/>
    <w:basedOn w:val="DefaultParagraphFont"/>
    <w:link w:val="Heading5"/>
    <w:uiPriority w:val="4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</w:style>
  <w:style w:type="paragraph" w:styleId="Subtitle">
    <w:name w:val="Subtitle"/>
    <w:basedOn w:val="Normal"/>
    <w:next w:val="Normal"/>
    <w:link w:val="SubtitleChar"/>
    <w:uiPriority w:val="11"/>
    <w:qFormat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sz w:val="42"/>
    </w:r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sz w:val="22"/>
      <w:szCs w:val="22"/>
    </w:rPr>
  </w:style>
  <w:style w:type="character" w:customStyle="1" w:styleId="Mjxp-mi">
    <w:name w:val="Mjxp-mi"/>
    <w:basedOn w:val="DefaultParagraphFont"/>
    <w:uiPriority w:val="99"/>
  </w:style>
  <w:style w:type="character" w:customStyle="1" w:styleId="Mjxp-mn">
    <w:name w:val="Mjxp-mn"/>
    <w:basedOn w:val="DefaultParagraphFont"/>
    <w:uiPriority w:val="99"/>
  </w:style>
  <w:style w:type="character" w:customStyle="1" w:styleId="Mjxp-mo">
    <w:name w:val="Mjxp-mo"/>
    <w:basedOn w:val="DefaultParagraphFont"/>
    <w:uiPriority w:val="99"/>
  </w:style>
  <w:style w:type="character" w:customStyle="1" w:styleId="Mjxp-right">
    <w:name w:val="Mjxp-right"/>
    <w:basedOn w:val="DefaultParagraphFont"/>
    <w:uiPriority w:val="99"/>
  </w:style>
  <w:style w:type="paragraph" w:styleId="NormalWeb">
    <w:name w:val="Normal (Web)"/>
    <w:basedOn w:val="Normal"/>
    <w:uiPriority w:val="99"/>
    <w:semiHidden/>
    <w:unhideWhenUsed/>
    <w:pPr>
      <w:spacing w:before="100" w:after="10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uiPriority w:val="9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c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Georgia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2022-04-09T12:33:00Z</dcterms:created>
  <dcterms:modified xsi:type="dcterms:W3CDTF">2022-04-09T12:36:00Z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