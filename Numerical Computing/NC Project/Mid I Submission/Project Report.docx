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0E44829E" wp14:editId="3518150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767FD" id="Rectangle 6" o:spid="_x0000_s1026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5276A8" w:rsidTr="00ED38DD">
        <w:trPr>
          <w:trHeight w:val="1349"/>
        </w:trPr>
        <w:tc>
          <w:tcPr>
            <w:tcW w:w="1870" w:type="dxa"/>
          </w:tcPr>
          <w:p w:rsidR="005276A8" w:rsidRDefault="005276A8"/>
        </w:tc>
        <w:tc>
          <w:tcPr>
            <w:tcW w:w="1870" w:type="dxa"/>
          </w:tcPr>
          <w:p w:rsidR="005276A8" w:rsidRDefault="005276A8"/>
        </w:tc>
        <w:tc>
          <w:tcPr>
            <w:tcW w:w="1870" w:type="dxa"/>
          </w:tcPr>
          <w:p w:rsidR="005276A8" w:rsidRDefault="005276A8" w:rsidP="00537DAC">
            <w:pPr>
              <w:jc w:val="right"/>
            </w:pPr>
          </w:p>
        </w:tc>
        <w:tc>
          <w:tcPr>
            <w:tcW w:w="3740" w:type="dxa"/>
            <w:gridSpan w:val="2"/>
          </w:tcPr>
          <w:p w:rsidR="005276A8" w:rsidRPr="00537DAC" w:rsidRDefault="00B866BF" w:rsidP="00537DAC">
            <w:pPr>
              <w:pStyle w:val="Subtitle"/>
            </w:pPr>
            <w:r>
              <w:t>3 MARCH 2022</w:t>
            </w:r>
          </w:p>
          <w:p w:rsidR="005276A8" w:rsidRDefault="005276A8" w:rsidP="00B866BF">
            <w:pPr>
              <w:pStyle w:val="Subtitle"/>
            </w:pPr>
          </w:p>
        </w:tc>
      </w:tr>
      <w:tr w:rsidR="005276A8" w:rsidTr="00ED38DD">
        <w:trPr>
          <w:trHeight w:val="2858"/>
        </w:trPr>
        <w:tc>
          <w:tcPr>
            <w:tcW w:w="9350" w:type="dxa"/>
            <w:gridSpan w:val="5"/>
            <w:vAlign w:val="bottom"/>
          </w:tcPr>
          <w:p w:rsidR="005276A8" w:rsidRPr="00537DAC" w:rsidRDefault="00256D74" w:rsidP="00256D74">
            <w:pPr>
              <w:pStyle w:val="Title"/>
            </w:pPr>
            <w:r>
              <w:t>NUMERICAL COMPUTING (CS325)</w:t>
            </w:r>
          </w:p>
        </w:tc>
      </w:tr>
      <w:tr w:rsidR="00ED38DD" w:rsidTr="00ED38DD">
        <w:trPr>
          <w:trHeight w:val="6768"/>
        </w:trPr>
        <w:tc>
          <w:tcPr>
            <w:tcW w:w="9350" w:type="dxa"/>
            <w:gridSpan w:val="5"/>
            <w:vAlign w:val="center"/>
          </w:tcPr>
          <w:p w:rsidR="00ED38DD" w:rsidRDefault="006D25AE" w:rsidP="00ED38D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90875" cy="3190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ational_University_of_Computer_and_Emerging_Sciences_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985" cy="319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6A8" w:rsidTr="00056442">
        <w:trPr>
          <w:trHeight w:val="2736"/>
        </w:trPr>
        <w:tc>
          <w:tcPr>
            <w:tcW w:w="3740" w:type="dxa"/>
            <w:gridSpan w:val="2"/>
            <w:vAlign w:val="bottom"/>
          </w:tcPr>
          <w:p w:rsidR="005276A8" w:rsidRDefault="005276A8" w:rsidP="00ED38DD">
            <w:pPr>
              <w:pStyle w:val="Heading2"/>
            </w:pPr>
            <w:r w:rsidRPr="00173543">
              <w:rPr>
                <w:noProof/>
              </w:rPr>
              <mc:AlternateContent>
                <mc:Choice Requires="wps">
                  <w:drawing>
                    <wp:inline distT="0" distB="0" distL="0" distR="0" wp14:anchorId="38113C74" wp14:editId="14D44AE3">
                      <wp:extent cx="1378039" cy="51516"/>
                      <wp:effectExtent l="0" t="0" r="6350" b="0"/>
                      <wp:docPr id="4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3453F4" id="Rectangle 4" o:spid="_x0000_s1026" style="width:108.5pt;height: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" fillcolor="#eed0c6 [3206]" stroked="f" strokeweight="2pt">
                      <w10:anchorlock/>
                    </v:rect>
                  </w:pict>
                </mc:Fallback>
              </mc:AlternateContent>
            </w:r>
          </w:p>
          <w:p w:rsidR="00150329" w:rsidRPr="00150329" w:rsidRDefault="00150329" w:rsidP="00150329">
            <w:pPr>
              <w:pStyle w:val="Subtitle"/>
            </w:pPr>
            <w:r>
              <w:t>Course Instructor:</w:t>
            </w:r>
          </w:p>
          <w:p w:rsidR="005276A8" w:rsidRDefault="00150329" w:rsidP="00150329">
            <w:pPr>
              <w:pStyle w:val="Subtitle"/>
            </w:pPr>
            <w:r>
              <w:t>Sir Jamil Usmani</w:t>
            </w:r>
            <w:bookmarkStart w:id="0" w:name="_GoBack"/>
            <w:bookmarkEnd w:id="0"/>
          </w:p>
        </w:tc>
        <w:tc>
          <w:tcPr>
            <w:tcW w:w="1870" w:type="dxa"/>
            <w:vAlign w:val="bottom"/>
          </w:tcPr>
          <w:p w:rsidR="005276A8" w:rsidRDefault="005276A8" w:rsidP="00ED38DD"/>
        </w:tc>
        <w:tc>
          <w:tcPr>
            <w:tcW w:w="1870" w:type="dxa"/>
            <w:vAlign w:val="bottom"/>
          </w:tcPr>
          <w:p w:rsidR="005276A8" w:rsidRDefault="005276A8" w:rsidP="00ED38DD"/>
        </w:tc>
        <w:tc>
          <w:tcPr>
            <w:tcW w:w="1870" w:type="dxa"/>
            <w:vAlign w:val="bottom"/>
          </w:tcPr>
          <w:p w:rsidR="005276A8" w:rsidRDefault="005276A8" w:rsidP="00ED38DD"/>
        </w:tc>
      </w:tr>
    </w:tbl>
    <w:p w:rsidR="00537DAC" w:rsidRPr="00A45BDD" w:rsidRDefault="00537DAC">
      <w:pPr>
        <w:rPr>
          <w:sz w:val="36"/>
          <w:szCs w:val="36"/>
        </w:rPr>
      </w:pPr>
    </w:p>
    <w:p w:rsidR="00150329" w:rsidRDefault="00150329" w:rsidP="001503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NUMERICAL COMPUTING (CS325)</w:t>
      </w:r>
    </w:p>
    <w:p w:rsidR="00150329" w:rsidRDefault="00150329" w:rsidP="001503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</w:t>
      </w:r>
    </w:p>
    <w:p w:rsidR="00150329" w:rsidRDefault="00150329" w:rsidP="001503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– 1</w:t>
      </w:r>
    </w:p>
    <w:p w:rsidR="00150329" w:rsidRDefault="00150329" w:rsidP="001503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Members:</w:t>
      </w:r>
    </w:p>
    <w:p w:rsidR="00150329" w:rsidRDefault="00150329" w:rsidP="001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Basil Ali Khan (20K-0477)</w:t>
      </w:r>
    </w:p>
    <w:p w:rsidR="00150329" w:rsidRDefault="00150329" w:rsidP="001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Jodat (20K-)</w:t>
      </w:r>
    </w:p>
    <w:p w:rsidR="00150329" w:rsidRDefault="00150329" w:rsidP="001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Ahad Shaikh (20K-)</w:t>
      </w:r>
    </w:p>
    <w:p w:rsidR="00150329" w:rsidRDefault="00150329" w:rsidP="001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Umer (20K-)</w:t>
      </w:r>
    </w:p>
    <w:p w:rsidR="00150329" w:rsidRDefault="00150329" w:rsidP="001503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Title:</w:t>
      </w:r>
    </w:p>
    <w:p w:rsidR="00150329" w:rsidRDefault="00150329" w:rsidP="001503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1: Solution of Non Linear Equation in one Variable f(x) = 0</w:t>
      </w:r>
    </w:p>
    <w:p w:rsidR="00150329" w:rsidRDefault="00150329" w:rsidP="001503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:rsidR="00150329" w:rsidRDefault="00150329" w:rsidP="00150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the fundamental concepts of scientific programming using python.</w:t>
      </w:r>
    </w:p>
    <w:p w:rsidR="00231982" w:rsidRDefault="00231982" w:rsidP="00150329">
      <w:pPr>
        <w:rPr>
          <w:rFonts w:ascii="Times New Roman" w:hAnsi="Times New Roman" w:cs="Times New Roman"/>
          <w:sz w:val="28"/>
          <w:szCs w:val="28"/>
        </w:rPr>
      </w:pPr>
    </w:p>
    <w:p w:rsidR="00231982" w:rsidRDefault="00231982" w:rsidP="001503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150329" w:rsidRDefault="00327FF9" w:rsidP="00150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selected three methods of Lab1.</w:t>
      </w:r>
    </w:p>
    <w:p w:rsidR="00327FF9" w:rsidRDefault="00327FF9" w:rsidP="00327F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Bisection Method</w:t>
      </w:r>
    </w:p>
    <w:p w:rsidR="00327FF9" w:rsidRPr="00327FF9" w:rsidRDefault="00327FF9" w:rsidP="00327F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Regular </w:t>
      </w:r>
      <w:proofErr w:type="spellStart"/>
      <w:r>
        <w:rPr>
          <w:rFonts w:ascii="Times New Roman" w:hAnsi="Times New Roman" w:cs="Times New Roman"/>
        </w:rPr>
        <w:t>Falsi</w:t>
      </w:r>
      <w:proofErr w:type="spellEnd"/>
      <w:r w:rsidR="00BA4937">
        <w:rPr>
          <w:rFonts w:ascii="Times New Roman" w:hAnsi="Times New Roman" w:cs="Times New Roman"/>
        </w:rPr>
        <w:t xml:space="preserve"> Method</w:t>
      </w:r>
    </w:p>
    <w:p w:rsidR="00BD68DE" w:rsidRDefault="00327FF9" w:rsidP="00BD6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Secant Method </w:t>
      </w:r>
    </w:p>
    <w:p w:rsidR="00BD68DE" w:rsidRDefault="00BD68DE" w:rsidP="00BD6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we have studied the algorithm of then we have </w:t>
      </w:r>
      <w:r w:rsidR="000A6279">
        <w:rPr>
          <w:rFonts w:ascii="Times New Roman" w:hAnsi="Times New Roman" w:cs="Times New Roman"/>
        </w:rPr>
        <w:t>written</w:t>
      </w:r>
      <w:r>
        <w:rPr>
          <w:rFonts w:ascii="Times New Roman" w:hAnsi="Times New Roman" w:cs="Times New Roman"/>
        </w:rPr>
        <w:t xml:space="preserve"> the programming of that method.</w:t>
      </w:r>
    </w:p>
    <w:p w:rsidR="00314EDE" w:rsidRDefault="00314EDE">
      <w:pPr>
        <w:rPr>
          <w:rFonts w:ascii="Times New Roman" w:hAnsi="Times New Roman" w:cs="Times New Roman"/>
        </w:rPr>
      </w:pPr>
    </w:p>
    <w:p w:rsidR="00DD73CC" w:rsidRDefault="00DD7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IDE </w:t>
      </w:r>
      <w:r w:rsidR="008D6776">
        <w:rPr>
          <w:rFonts w:ascii="Times New Roman" w:hAnsi="Times New Roman" w:cs="Times New Roman"/>
          <w:b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Programming Language:</w:t>
      </w:r>
    </w:p>
    <w:p w:rsidR="009C0588" w:rsidRDefault="008D6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</w:t>
      </w:r>
      <w:r w:rsidR="00627BF7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python programming language and IDE we are using is Visual Studio Code.</w:t>
      </w:r>
    </w:p>
    <w:p w:rsidR="0098484A" w:rsidRDefault="0098484A">
      <w:pPr>
        <w:rPr>
          <w:rFonts w:ascii="Times New Roman" w:hAnsi="Times New Roman" w:cs="Times New Roman"/>
          <w:b/>
          <w:sz w:val="28"/>
          <w:szCs w:val="28"/>
        </w:rPr>
      </w:pPr>
    </w:p>
    <w:p w:rsidR="0098484A" w:rsidRDefault="0098484A">
      <w:pPr>
        <w:rPr>
          <w:rFonts w:ascii="Times New Roman" w:hAnsi="Times New Roman" w:cs="Times New Roman"/>
          <w:b/>
          <w:sz w:val="28"/>
          <w:szCs w:val="28"/>
        </w:rPr>
      </w:pPr>
      <w:r w:rsidRPr="0098484A">
        <w:rPr>
          <w:rFonts w:ascii="Times New Roman" w:hAnsi="Times New Roman" w:cs="Times New Roman"/>
          <w:b/>
          <w:sz w:val="28"/>
          <w:szCs w:val="28"/>
        </w:rPr>
        <w:t>Library Used:</w:t>
      </w:r>
    </w:p>
    <w:p w:rsidR="0098484A" w:rsidRDefault="00984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imported 3 libraries:</w:t>
      </w:r>
    </w:p>
    <w:p w:rsidR="0098484A" w:rsidRDefault="0098484A" w:rsidP="009848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sympy</w:t>
      </w:r>
      <w:proofErr w:type="spellEnd"/>
      <w:r w:rsidR="00FF0832">
        <w:rPr>
          <w:rFonts w:ascii="Times New Roman" w:hAnsi="Times New Roman" w:cs="Times New Roman"/>
        </w:rPr>
        <w:t xml:space="preserve"> library</w:t>
      </w:r>
      <w:r>
        <w:rPr>
          <w:rFonts w:ascii="Times New Roman" w:hAnsi="Times New Roman" w:cs="Times New Roman"/>
        </w:rPr>
        <w:t xml:space="preserve"> for to get equation solution on particular intervals and can initialize symbols.</w:t>
      </w:r>
    </w:p>
    <w:p w:rsidR="00FF0832" w:rsidRDefault="00FF0832" w:rsidP="009848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tabulate library to generated table on each iteration.</w:t>
      </w:r>
    </w:p>
    <w:p w:rsidR="0098484A" w:rsidRPr="00FF0832" w:rsidRDefault="00FF0832" w:rsidP="00FF08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library to save each iteration values to use in next iteration. </w:t>
      </w:r>
    </w:p>
    <w:p w:rsidR="000B1A43" w:rsidRDefault="000B1A43">
      <w:pPr>
        <w:rPr>
          <w:rFonts w:ascii="Times New Roman" w:hAnsi="Times New Roman" w:cs="Times New Roman"/>
        </w:rPr>
      </w:pPr>
    </w:p>
    <w:p w:rsidR="000B1A43" w:rsidRDefault="00BC4E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Implementation and Code Snippets:</w:t>
      </w:r>
    </w:p>
    <w:p w:rsidR="00BC4EBD" w:rsidRDefault="00BC4EBD">
      <w:pPr>
        <w:rPr>
          <w:rFonts w:ascii="Times New Roman" w:hAnsi="Times New Roman" w:cs="Times New Roman"/>
        </w:rPr>
      </w:pPr>
    </w:p>
    <w:p w:rsidR="009B3624" w:rsidRPr="00F24898" w:rsidRDefault="009B3624" w:rsidP="009B36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Bisection Method:</w:t>
      </w:r>
    </w:p>
    <w:p w:rsidR="00F24898" w:rsidRPr="000A583B" w:rsidRDefault="00F24898" w:rsidP="00F24898">
      <w:pPr>
        <w:rPr>
          <w:rFonts w:ascii="Times New Roman" w:hAnsi="Times New Roman" w:cs="Times New Roman"/>
          <w:b/>
        </w:rPr>
      </w:pPr>
      <w:r w:rsidRPr="000A583B">
        <w:rPr>
          <w:rFonts w:ascii="Times New Roman" w:hAnsi="Times New Roman" w:cs="Times New Roman"/>
          <w:b/>
        </w:rPr>
        <w:t>Formula:</w:t>
      </w:r>
    </w:p>
    <w:p w:rsidR="009B3624" w:rsidRPr="00F24898" w:rsidRDefault="00B87578" w:rsidP="00142EF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;where a and b are intervals [a, b]</m:t>
          </m:r>
        </m:oMath>
      </m:oMathPara>
    </w:p>
    <w:p w:rsidR="00F24898" w:rsidRPr="000A583B" w:rsidRDefault="00F24898" w:rsidP="00142EF7">
      <w:pPr>
        <w:rPr>
          <w:rFonts w:ascii="Times New Roman" w:eastAsiaTheme="minorEastAsia" w:hAnsi="Times New Roman" w:cs="Times New Roman"/>
          <w:b/>
        </w:rPr>
      </w:pPr>
      <w:r w:rsidRPr="000A583B">
        <w:rPr>
          <w:rFonts w:ascii="Times New Roman" w:eastAsiaTheme="minorEastAsia" w:hAnsi="Times New Roman" w:cs="Times New Roman"/>
          <w:b/>
        </w:rPr>
        <w:t>Algorithm:</w:t>
      </w:r>
    </w:p>
    <w:p w:rsidR="00095001" w:rsidRPr="00915D11" w:rsidRDefault="00095001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915D11">
        <w:rPr>
          <w:rFonts w:ascii="Times New Roman" w:eastAsia="Times New Roman" w:hAnsi="Times New Roman" w:cs="Times New Roman"/>
          <w:color w:val="000000" w:themeColor="text1"/>
        </w:rPr>
        <w:t>Step</w:t>
      </w:r>
      <w:r w:rsidR="00300E25" w:rsidRPr="00915D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15D11">
        <w:rPr>
          <w:rFonts w:ascii="Times New Roman" w:eastAsia="Times New Roman" w:hAnsi="Times New Roman" w:cs="Times New Roman"/>
          <w:color w:val="000000" w:themeColor="text1"/>
        </w:rPr>
        <w:t xml:space="preserve">1: </w:t>
      </w:r>
      <w:r w:rsidRPr="00095001">
        <w:rPr>
          <w:rFonts w:ascii="Times New Roman" w:eastAsia="Times New Roman" w:hAnsi="Times New Roman" w:cs="Times New Roman"/>
          <w:color w:val="000000" w:themeColor="text1"/>
        </w:rPr>
        <w:t xml:space="preserve">Find two points, say </w:t>
      </w:r>
      <w:proofErr w:type="gramStart"/>
      <w:r w:rsidRPr="00095001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00095001">
        <w:rPr>
          <w:rFonts w:ascii="Times New Roman" w:eastAsia="Times New Roman" w:hAnsi="Times New Roman" w:cs="Times New Roman"/>
          <w:color w:val="000000" w:themeColor="text1"/>
        </w:rPr>
        <w:t xml:space="preserve"> and b such that a &lt; b and f(a)* f(b) &lt; 0</w:t>
      </w:r>
    </w:p>
    <w:p w:rsidR="00095001" w:rsidRPr="00095001" w:rsidRDefault="00095001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915D11">
        <w:rPr>
          <w:rFonts w:ascii="Times New Roman" w:eastAsia="Times New Roman" w:hAnsi="Times New Roman" w:cs="Times New Roman"/>
          <w:color w:val="000000" w:themeColor="text1"/>
        </w:rPr>
        <w:t xml:space="preserve">Step 2: </w:t>
      </w:r>
      <w:r w:rsidR="00300E25" w:rsidRPr="00915D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095001">
        <w:rPr>
          <w:rFonts w:ascii="Times New Roman" w:eastAsia="Times New Roman" w:hAnsi="Times New Roman" w:cs="Times New Roman"/>
          <w:color w:val="000000" w:themeColor="text1"/>
        </w:rPr>
        <w:t>Find</w:t>
      </w:r>
      <w:r w:rsidR="00915D11">
        <w:rPr>
          <w:rFonts w:ascii="Times New Roman" w:eastAsia="Times New Roman" w:hAnsi="Times New Roman" w:cs="Times New Roman"/>
          <w:color w:val="000000" w:themeColor="text1"/>
        </w:rPr>
        <w:t xml:space="preserve"> the midpoint of </w:t>
      </w:r>
      <w:proofErr w:type="gramStart"/>
      <w:r w:rsidR="00915D11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00915D11">
        <w:rPr>
          <w:rFonts w:ascii="Times New Roman" w:eastAsia="Times New Roman" w:hAnsi="Times New Roman" w:cs="Times New Roman"/>
          <w:color w:val="000000" w:themeColor="text1"/>
        </w:rPr>
        <w:t xml:space="preserve"> and b, say “c</w:t>
      </w:r>
      <w:r w:rsidRPr="00095001">
        <w:rPr>
          <w:rFonts w:ascii="Times New Roman" w:eastAsia="Times New Roman" w:hAnsi="Times New Roman" w:cs="Times New Roman"/>
          <w:color w:val="000000" w:themeColor="text1"/>
        </w:rPr>
        <w:t>”</w:t>
      </w:r>
    </w:p>
    <w:p w:rsidR="00917B44" w:rsidRPr="00915D11" w:rsidRDefault="00300E25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915D11">
        <w:rPr>
          <w:rFonts w:ascii="Times New Roman" w:eastAsia="Times New Roman" w:hAnsi="Times New Roman" w:cs="Times New Roman"/>
          <w:color w:val="000000" w:themeColor="text1"/>
        </w:rPr>
        <w:t xml:space="preserve">Step 3: </w:t>
      </w:r>
      <w:r w:rsidR="00915D11">
        <w:rPr>
          <w:rFonts w:ascii="Times New Roman" w:eastAsia="Times New Roman" w:hAnsi="Times New Roman" w:cs="Times New Roman"/>
          <w:color w:val="000000" w:themeColor="text1"/>
        </w:rPr>
        <w:t>c</w:t>
      </w:r>
      <w:r w:rsidR="00095001" w:rsidRPr="00095001">
        <w:rPr>
          <w:rFonts w:ascii="Times New Roman" w:eastAsia="Times New Roman" w:hAnsi="Times New Roman" w:cs="Times New Roman"/>
          <w:color w:val="000000" w:themeColor="text1"/>
        </w:rPr>
        <w:t xml:space="preserve"> is the r</w:t>
      </w:r>
      <w:r w:rsidR="00915D11">
        <w:rPr>
          <w:rFonts w:ascii="Times New Roman" w:eastAsia="Times New Roman" w:hAnsi="Times New Roman" w:cs="Times New Roman"/>
          <w:color w:val="000000" w:themeColor="text1"/>
        </w:rPr>
        <w:t>oot of the given function if f(c</w:t>
      </w:r>
      <w:r w:rsidR="00095001" w:rsidRPr="00095001">
        <w:rPr>
          <w:rFonts w:ascii="Times New Roman" w:eastAsia="Times New Roman" w:hAnsi="Times New Roman" w:cs="Times New Roman"/>
          <w:color w:val="000000" w:themeColor="text1"/>
        </w:rPr>
        <w:t>) = 0; else follow the next step</w:t>
      </w:r>
    </w:p>
    <w:p w:rsidR="00095001" w:rsidRPr="00095001" w:rsidRDefault="00917B44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915D11">
        <w:rPr>
          <w:rFonts w:ascii="Times New Roman" w:eastAsia="Times New Roman" w:hAnsi="Times New Roman" w:cs="Times New Roman"/>
          <w:color w:val="000000" w:themeColor="text1"/>
        </w:rPr>
        <w:t xml:space="preserve">Step 4: </w:t>
      </w:r>
      <w:r w:rsidR="00095001" w:rsidRPr="00095001">
        <w:rPr>
          <w:rFonts w:ascii="Times New Roman" w:eastAsia="Times New Roman" w:hAnsi="Times New Roman" w:cs="Times New Roman"/>
          <w:color w:val="000000" w:themeColor="text1"/>
        </w:rPr>
        <w:t>Div</w:t>
      </w:r>
      <w:r w:rsidR="00915D11">
        <w:rPr>
          <w:rFonts w:ascii="Times New Roman" w:eastAsia="Times New Roman" w:hAnsi="Times New Roman" w:cs="Times New Roman"/>
          <w:color w:val="000000" w:themeColor="text1"/>
        </w:rPr>
        <w:t>ide the interval [a, b] – If f(c</w:t>
      </w:r>
      <w:r w:rsidR="00095001" w:rsidRPr="00095001">
        <w:rPr>
          <w:rFonts w:ascii="Times New Roman" w:eastAsia="Times New Roman" w:hAnsi="Times New Roman" w:cs="Times New Roman"/>
          <w:color w:val="000000" w:themeColor="text1"/>
        </w:rPr>
        <w:t>)*f(a) &lt;0, there exist a root between t and a</w:t>
      </w:r>
      <w:r w:rsidR="00095001" w:rsidRPr="00095001">
        <w:rPr>
          <w:rFonts w:ascii="Times New Roman" w:eastAsia="Times New Roman" w:hAnsi="Times New Roman" w:cs="Times New Roman"/>
          <w:color w:val="000000" w:themeColor="text1"/>
        </w:rPr>
        <w:br/>
      </w:r>
      <w:r w:rsidR="00264AD9" w:rsidRPr="00915D11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915D11">
        <w:rPr>
          <w:rFonts w:ascii="Times New Roman" w:eastAsia="Times New Roman" w:hAnsi="Times New Roman" w:cs="Times New Roman"/>
          <w:color w:val="000000" w:themeColor="text1"/>
        </w:rPr>
        <w:t>else if f(c</w:t>
      </w:r>
      <w:r w:rsidR="00095001" w:rsidRPr="00095001">
        <w:rPr>
          <w:rFonts w:ascii="Times New Roman" w:eastAsia="Times New Roman" w:hAnsi="Times New Roman" w:cs="Times New Roman"/>
          <w:color w:val="000000" w:themeColor="text1"/>
        </w:rPr>
        <w:t>) *f (b) &lt; 0, there exist a root between t and b</w:t>
      </w:r>
    </w:p>
    <w:p w:rsidR="00DF7D03" w:rsidRDefault="003A26C4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915D11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Step 5: </w:t>
      </w:r>
      <w:r w:rsidR="00095001" w:rsidRPr="00095001">
        <w:rPr>
          <w:rFonts w:ascii="Times New Roman" w:eastAsia="Times New Roman" w:hAnsi="Times New Roman" w:cs="Times New Roman"/>
          <w:color w:val="000000" w:themeColor="text1"/>
        </w:rPr>
        <w:t>Re</w:t>
      </w:r>
      <w:r w:rsidR="00915D11">
        <w:rPr>
          <w:rFonts w:ascii="Times New Roman" w:eastAsia="Times New Roman" w:hAnsi="Times New Roman" w:cs="Times New Roman"/>
          <w:color w:val="000000" w:themeColor="text1"/>
        </w:rPr>
        <w:t>peat above three steps until f(c</w:t>
      </w:r>
      <w:r w:rsidR="00095001" w:rsidRPr="00095001">
        <w:rPr>
          <w:rFonts w:ascii="Times New Roman" w:eastAsia="Times New Roman" w:hAnsi="Times New Roman" w:cs="Times New Roman"/>
          <w:color w:val="000000" w:themeColor="text1"/>
        </w:rPr>
        <w:t>) = 0.</w:t>
      </w:r>
    </w:p>
    <w:p w:rsidR="00DF7D03" w:rsidRPr="000A583B" w:rsidRDefault="00E95151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 w:rsidRPr="000A583B">
        <w:rPr>
          <w:rFonts w:ascii="Times New Roman" w:eastAsia="Times New Roman" w:hAnsi="Times New Roman" w:cs="Times New Roman"/>
          <w:b/>
          <w:color w:val="000000" w:themeColor="text1"/>
        </w:rPr>
        <w:t>Code Snippets:</w:t>
      </w:r>
    </w:p>
    <w:p w:rsidR="00E95151" w:rsidRDefault="005B2A6F" w:rsidP="005B2A6F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FA20CF5" wp14:editId="7BF596C1">
            <wp:extent cx="5886450" cy="3963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332" cy="39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D4" w:rsidRDefault="0045369B" w:rsidP="005B2A6F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8AA46BA" wp14:editId="7E15EE66">
            <wp:extent cx="5943600" cy="1163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CC" w:rsidRDefault="00A35BCC" w:rsidP="00A35BCC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 w:rsidRPr="000A583B">
        <w:rPr>
          <w:rFonts w:ascii="Times New Roman" w:eastAsia="Times New Roman" w:hAnsi="Times New Roman" w:cs="Times New Roman"/>
          <w:b/>
          <w:color w:val="000000" w:themeColor="text1"/>
        </w:rPr>
        <w:t>Ou</w:t>
      </w:r>
      <w:r w:rsidR="00014352" w:rsidRPr="000A583B">
        <w:rPr>
          <w:rFonts w:ascii="Times New Roman" w:eastAsia="Times New Roman" w:hAnsi="Times New Roman" w:cs="Times New Roman"/>
          <w:b/>
          <w:color w:val="000000" w:themeColor="text1"/>
        </w:rPr>
        <w:t>t</w:t>
      </w:r>
      <w:r w:rsidRPr="000A583B">
        <w:rPr>
          <w:rFonts w:ascii="Times New Roman" w:eastAsia="Times New Roman" w:hAnsi="Times New Roman" w:cs="Times New Roman"/>
          <w:b/>
          <w:color w:val="000000" w:themeColor="text1"/>
        </w:rPr>
        <w:t>put:</w:t>
      </w:r>
    </w:p>
    <w:p w:rsidR="000A583B" w:rsidRDefault="00BE28B5" w:rsidP="00A35BCC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</w:rPr>
          <m:t>+4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</w:rPr>
          <m:t xml:space="preserve">-10= </m:t>
        </m:r>
        <m:r>
          <w:rPr>
            <w:rFonts w:ascii="Cambria Math" w:eastAsia="Times New Roman" w:hAnsi="Cambria Math" w:cs="Times New Roman"/>
            <w:color w:val="000000" w:themeColor="text1"/>
          </w:rPr>
          <m:t>0</m:t>
        </m:r>
        <m:r>
          <w:rPr>
            <w:rFonts w:ascii="Cambria Math" w:eastAsia="Times New Roman" w:hAnsi="Cambria Math" w:cs="Times New Roman"/>
            <w:color w:val="000000" w:themeColor="text1"/>
          </w:rPr>
          <m:t xml:space="preserve"> ;[1, 2]</m:t>
        </m:r>
      </m:oMath>
    </w:p>
    <w:p w:rsidR="00674A54" w:rsidRPr="00BE28B5" w:rsidRDefault="00674A54" w:rsidP="00A35BCC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</w:p>
    <w:p w:rsidR="00A35BCC" w:rsidRDefault="00A35BCC" w:rsidP="00A35BCC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</w:p>
    <w:p w:rsidR="0009638D" w:rsidRDefault="0009638D" w:rsidP="00A35BCC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</w:p>
    <w:p w:rsidR="0009638D" w:rsidRDefault="0009638D" w:rsidP="00A35BCC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</w:p>
    <w:p w:rsidR="0009638D" w:rsidRDefault="0009638D" w:rsidP="00A35BCC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</w:p>
    <w:p w:rsidR="0009638D" w:rsidRDefault="0009638D" w:rsidP="00A35BCC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</w:p>
    <w:p w:rsidR="0009638D" w:rsidRDefault="0009638D" w:rsidP="00A35BCC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</w:p>
    <w:p w:rsidR="0009638D" w:rsidRDefault="0009638D" w:rsidP="0009638D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4BED36E" wp14:editId="2B3B3446">
            <wp:extent cx="5600700" cy="37230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099" cy="372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F5" w:rsidRDefault="009453F5" w:rsidP="0009638D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6DC367E" wp14:editId="22AB4F77">
            <wp:extent cx="5695950" cy="380642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3277" cy="381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89" w:rsidRDefault="00D96789" w:rsidP="0009638D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D96789" w:rsidRDefault="00D96789" w:rsidP="0009638D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13F78" w:rsidRDefault="00E13F78" w:rsidP="00575622">
      <w:pPr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</w:p>
    <w:p w:rsidR="00E13F78" w:rsidRDefault="00E13F78" w:rsidP="00E13F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Secant Method:</w:t>
      </w:r>
    </w:p>
    <w:p w:rsidR="003D6DF6" w:rsidRDefault="00A46DD9" w:rsidP="003D6DF6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Formula:</w:t>
      </w:r>
    </w:p>
    <w:p w:rsidR="00A46DD9" w:rsidRPr="00A46DD9" w:rsidRDefault="003F2BA2" w:rsidP="003D6DF6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A(f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)-B(f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-f(A)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</w:rPr>
            <m:t xml:space="preserve"> ;</m:t>
          </m:r>
          <m:r>
            <w:rPr>
              <w:rFonts w:ascii="Cambria Math" w:eastAsia="Times New Roman" w:hAnsi="Cambria Math" w:cs="Times New Roman"/>
              <w:color w:val="000000" w:themeColor="text1"/>
            </w:rPr>
            <m:t xml:space="preserve">where A and B are intervals </m:t>
          </m:r>
          <m:r>
            <w:rPr>
              <w:rFonts w:ascii="Cambria Math" w:eastAsia="Times New Roman" w:hAnsi="Cambria Math" w:cs="Times New Roman"/>
              <w:color w:val="000000" w:themeColor="text1"/>
            </w:rPr>
            <m:t>[A, B]</m:t>
          </m:r>
        </m:oMath>
      </m:oMathPara>
    </w:p>
    <w:p w:rsidR="005B2A6F" w:rsidRDefault="00A51EFD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Algorithm:</w:t>
      </w:r>
    </w:p>
    <w:p w:rsidR="00B319EE" w:rsidRPr="006260A2" w:rsidRDefault="00B319EE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260A2">
        <w:rPr>
          <w:rFonts w:ascii="Times New Roman" w:eastAsia="Times New Roman" w:hAnsi="Times New Roman" w:cs="Times New Roman"/>
          <w:color w:val="000000"/>
        </w:rPr>
        <w:t>Given an equation f(c</w:t>
      </w:r>
      <w:r w:rsidRPr="00B319EE">
        <w:rPr>
          <w:rFonts w:ascii="Times New Roman" w:eastAsia="Times New Roman" w:hAnsi="Times New Roman" w:cs="Times New Roman"/>
          <w:color w:val="000000"/>
        </w:rPr>
        <w:t>) =</w:t>
      </w:r>
      <w:r w:rsidRPr="006260A2">
        <w:rPr>
          <w:rFonts w:ascii="Times New Roman" w:eastAsia="Times New Roman" w:hAnsi="Times New Roman" w:cs="Times New Roman"/>
          <w:color w:val="000000"/>
        </w:rPr>
        <w:t xml:space="preserve"> 0 </w:t>
      </w:r>
      <w:r w:rsidRPr="006260A2">
        <w:rPr>
          <w:rFonts w:ascii="Times New Roman" w:eastAsia="Times New Roman" w:hAnsi="Times New Roman" w:cs="Times New Roman"/>
          <w:color w:val="000000"/>
        </w:rPr>
        <w:br/>
        <w:t>Let the initial guesses be a and b</w:t>
      </w:r>
      <w:r w:rsidRPr="00B319EE">
        <w:rPr>
          <w:rFonts w:ascii="Times New Roman" w:eastAsia="Times New Roman" w:hAnsi="Times New Roman" w:cs="Times New Roman"/>
          <w:color w:val="000000"/>
          <w:vertAlign w:val="subscript"/>
        </w:rPr>
        <w:t> </w:t>
      </w:r>
      <w:r w:rsidRPr="006260A2">
        <w:rPr>
          <w:rFonts w:ascii="Times New Roman" w:eastAsia="Times New Roman" w:hAnsi="Times New Roman" w:cs="Times New Roman"/>
          <w:color w:val="000000"/>
        </w:rPr>
        <w:br/>
        <w:t>Do</w:t>
      </w:r>
    </w:p>
    <w:p w:rsidR="00B319EE" w:rsidRPr="00B319EE" w:rsidRDefault="00B319EE" w:rsidP="00B319EE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 xml:space="preserve">c=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a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(f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)-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(f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-f(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a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</w:rPr>
            <m:t xml:space="preserve"> </m:t>
          </m:r>
        </m:oMath>
      </m:oMathPara>
    </w:p>
    <w:p w:rsidR="00B319EE" w:rsidRDefault="00B319EE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319EE">
        <w:rPr>
          <w:rFonts w:ascii="Times New Roman" w:eastAsia="Times New Roman" w:hAnsi="Times New Roman" w:cs="Times New Roman"/>
          <w:color w:val="000000"/>
        </w:rPr>
        <w:t>while (</w:t>
      </w:r>
      <w:r w:rsidR="00654F26" w:rsidRPr="006260A2">
        <w:rPr>
          <w:rFonts w:ascii="Times New Roman" w:eastAsia="Times New Roman" w:hAnsi="Times New Roman" w:cs="Times New Roman"/>
          <w:color w:val="000000"/>
        </w:rPr>
        <w:t>f(c) not equals 0</w:t>
      </w:r>
      <w:r w:rsidRPr="00B319EE">
        <w:rPr>
          <w:rFonts w:ascii="Times New Roman" w:eastAsia="Times New Roman" w:hAnsi="Times New Roman" w:cs="Times New Roman"/>
          <w:color w:val="000000"/>
        </w:rPr>
        <w:t>)</w:t>
      </w:r>
    </w:p>
    <w:p w:rsidR="006260A2" w:rsidRDefault="006260A2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  <w:r w:rsidRPr="006260A2">
        <w:rPr>
          <w:rFonts w:ascii="Times New Roman" w:eastAsia="Times New Roman" w:hAnsi="Times New Roman" w:cs="Times New Roman"/>
          <w:b/>
          <w:color w:val="000000"/>
        </w:rPr>
        <w:t>Code Snippets:</w:t>
      </w:r>
    </w:p>
    <w:p w:rsidR="006260A2" w:rsidRDefault="007C739E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0FE0005B" wp14:editId="024A25C2">
            <wp:extent cx="5943600" cy="3950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9E" w:rsidRDefault="007C739E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</w:p>
    <w:p w:rsidR="00CC0702" w:rsidRDefault="00CC0702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</w:p>
    <w:p w:rsidR="00CC0702" w:rsidRDefault="00CC0702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</w:p>
    <w:p w:rsidR="00CC0702" w:rsidRDefault="002B235F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6BB80DF8" wp14:editId="1B87FC73">
            <wp:extent cx="594360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3B" w:rsidRDefault="00625268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Output:</w:t>
      </w:r>
    </w:p>
    <w:p w:rsidR="00625268" w:rsidRDefault="00625268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Input : 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x- 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</m:func>
        <m:r>
          <w:rPr>
            <w:rFonts w:ascii="Cambria Math" w:eastAsia="Times New Roman" w:hAnsi="Cambria Math" w:cs="Times New Roman"/>
            <w:color w:val="000000"/>
          </w:rPr>
          <m:t xml:space="preserve"> ;[0, 1]</m:t>
        </m:r>
      </m:oMath>
    </w:p>
    <w:p w:rsidR="004A2DBC" w:rsidRPr="00625268" w:rsidRDefault="00E033A5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F2621C7" wp14:editId="2C816565">
            <wp:extent cx="5943600" cy="3178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68" w:rsidRPr="006260A2" w:rsidRDefault="00625268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</w:p>
    <w:p w:rsidR="006260A2" w:rsidRDefault="006260A2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364DA" w:rsidRPr="00B319EE" w:rsidRDefault="006364DA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5622" w:rsidRPr="00095001" w:rsidRDefault="00575622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F24898" w:rsidRPr="00F24898" w:rsidRDefault="00F24898" w:rsidP="00142EF7">
      <w:pPr>
        <w:rPr>
          <w:rFonts w:ascii="Times New Roman" w:eastAsiaTheme="minorEastAsia" w:hAnsi="Times New Roman" w:cs="Times New Roman"/>
        </w:rPr>
      </w:pPr>
    </w:p>
    <w:p w:rsidR="00F24898" w:rsidRPr="001F4BF1" w:rsidRDefault="00F24898" w:rsidP="00142EF7">
      <w:pPr>
        <w:rPr>
          <w:rFonts w:ascii="Times New Roman" w:eastAsiaTheme="minorEastAsia" w:hAnsi="Times New Roman" w:cs="Times New Roman"/>
        </w:rPr>
      </w:pPr>
    </w:p>
    <w:p w:rsidR="001F4BF1" w:rsidRPr="00142EF7" w:rsidRDefault="001F4BF1" w:rsidP="00142EF7">
      <w:pPr>
        <w:rPr>
          <w:rFonts w:ascii="Times New Roman" w:hAnsi="Times New Roman" w:cs="Times New Roman"/>
        </w:rPr>
      </w:pPr>
    </w:p>
    <w:sectPr w:rsidR="001F4BF1" w:rsidRPr="00142EF7" w:rsidSect="0006271E">
      <w:footerReference w:type="even" r:id="rId18"/>
      <w:footerReference w:type="default" r:id="rId19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E93" w:rsidRDefault="00F42E93" w:rsidP="0006271E">
      <w:r>
        <w:separator/>
      </w:r>
    </w:p>
  </w:endnote>
  <w:endnote w:type="continuationSeparator" w:id="0">
    <w:p w:rsidR="00F42E93" w:rsidRDefault="00F42E93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E0E8B">
          <w:rPr>
            <w:rStyle w:val="PageNumber"/>
            <w:rFonts w:ascii="Corbel" w:hAnsi="Corbel"/>
            <w:noProof/>
          </w:rPr>
          <w:t>5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E93" w:rsidRDefault="00F42E93" w:rsidP="0006271E">
      <w:r>
        <w:separator/>
      </w:r>
    </w:p>
  </w:footnote>
  <w:footnote w:type="continuationSeparator" w:id="0">
    <w:p w:rsidR="00F42E93" w:rsidRDefault="00F42E93" w:rsidP="00062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16A1"/>
    <w:multiLevelType w:val="multilevel"/>
    <w:tmpl w:val="BF9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6262F"/>
    <w:multiLevelType w:val="hybridMultilevel"/>
    <w:tmpl w:val="45E25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643"/>
    <w:multiLevelType w:val="hybridMultilevel"/>
    <w:tmpl w:val="0B6C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F68A4"/>
    <w:multiLevelType w:val="hybridMultilevel"/>
    <w:tmpl w:val="5C46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B7C7E"/>
    <w:multiLevelType w:val="hybridMultilevel"/>
    <w:tmpl w:val="671C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24AFB"/>
    <w:multiLevelType w:val="hybridMultilevel"/>
    <w:tmpl w:val="526A00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23751"/>
    <w:multiLevelType w:val="hybridMultilevel"/>
    <w:tmpl w:val="E01E9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AE"/>
    <w:rsid w:val="00001AA2"/>
    <w:rsid w:val="00013B36"/>
    <w:rsid w:val="00014352"/>
    <w:rsid w:val="00017B10"/>
    <w:rsid w:val="00056442"/>
    <w:rsid w:val="0006271E"/>
    <w:rsid w:val="00074464"/>
    <w:rsid w:val="00095001"/>
    <w:rsid w:val="0009638D"/>
    <w:rsid w:val="000A583B"/>
    <w:rsid w:val="000A6279"/>
    <w:rsid w:val="000B1A43"/>
    <w:rsid w:val="000B5D29"/>
    <w:rsid w:val="000D54C3"/>
    <w:rsid w:val="00142EF7"/>
    <w:rsid w:val="00150329"/>
    <w:rsid w:val="00156E4B"/>
    <w:rsid w:val="00162A3B"/>
    <w:rsid w:val="00173543"/>
    <w:rsid w:val="001E06EE"/>
    <w:rsid w:val="001F4BF1"/>
    <w:rsid w:val="00231982"/>
    <w:rsid w:val="00256D74"/>
    <w:rsid w:val="00264AD9"/>
    <w:rsid w:val="002B235F"/>
    <w:rsid w:val="002C22D1"/>
    <w:rsid w:val="00300E25"/>
    <w:rsid w:val="00314EDE"/>
    <w:rsid w:val="00327FF9"/>
    <w:rsid w:val="00331BDC"/>
    <w:rsid w:val="00370139"/>
    <w:rsid w:val="003A26C4"/>
    <w:rsid w:val="003D6DF6"/>
    <w:rsid w:val="003F2BA2"/>
    <w:rsid w:val="0045369B"/>
    <w:rsid w:val="00482FD4"/>
    <w:rsid w:val="004A2DBC"/>
    <w:rsid w:val="004C7F2B"/>
    <w:rsid w:val="005120A6"/>
    <w:rsid w:val="005276A8"/>
    <w:rsid w:val="00537DAC"/>
    <w:rsid w:val="00575622"/>
    <w:rsid w:val="005B2A6F"/>
    <w:rsid w:val="005B47FD"/>
    <w:rsid w:val="005D4907"/>
    <w:rsid w:val="00625268"/>
    <w:rsid w:val="006260A2"/>
    <w:rsid w:val="00627BF7"/>
    <w:rsid w:val="006364DA"/>
    <w:rsid w:val="00654F26"/>
    <w:rsid w:val="00667CD7"/>
    <w:rsid w:val="006748DB"/>
    <w:rsid w:val="00674A54"/>
    <w:rsid w:val="006C60E6"/>
    <w:rsid w:val="006D25AE"/>
    <w:rsid w:val="006F37A3"/>
    <w:rsid w:val="00715806"/>
    <w:rsid w:val="00716759"/>
    <w:rsid w:val="007C739E"/>
    <w:rsid w:val="0081410C"/>
    <w:rsid w:val="00815D34"/>
    <w:rsid w:val="00834654"/>
    <w:rsid w:val="00841FA8"/>
    <w:rsid w:val="00856259"/>
    <w:rsid w:val="00857AC3"/>
    <w:rsid w:val="008638AB"/>
    <w:rsid w:val="008A5F4C"/>
    <w:rsid w:val="008B5943"/>
    <w:rsid w:val="008D6776"/>
    <w:rsid w:val="008E0E8B"/>
    <w:rsid w:val="00915D11"/>
    <w:rsid w:val="00917B44"/>
    <w:rsid w:val="009453F5"/>
    <w:rsid w:val="00952F7D"/>
    <w:rsid w:val="0098484A"/>
    <w:rsid w:val="009B3624"/>
    <w:rsid w:val="009C0588"/>
    <w:rsid w:val="00A038E0"/>
    <w:rsid w:val="00A32309"/>
    <w:rsid w:val="00A35BCC"/>
    <w:rsid w:val="00A45A59"/>
    <w:rsid w:val="00A45BDD"/>
    <w:rsid w:val="00A46DD9"/>
    <w:rsid w:val="00A51EFD"/>
    <w:rsid w:val="00A6381B"/>
    <w:rsid w:val="00A76F40"/>
    <w:rsid w:val="00A82D92"/>
    <w:rsid w:val="00A83EF7"/>
    <w:rsid w:val="00AA7317"/>
    <w:rsid w:val="00AC73C8"/>
    <w:rsid w:val="00B319EE"/>
    <w:rsid w:val="00B864BA"/>
    <w:rsid w:val="00B866BF"/>
    <w:rsid w:val="00B87578"/>
    <w:rsid w:val="00BA08D0"/>
    <w:rsid w:val="00BA4937"/>
    <w:rsid w:val="00BC4EBD"/>
    <w:rsid w:val="00BD68DE"/>
    <w:rsid w:val="00BE02BB"/>
    <w:rsid w:val="00BE28B5"/>
    <w:rsid w:val="00CC0702"/>
    <w:rsid w:val="00D62CAD"/>
    <w:rsid w:val="00D64ACC"/>
    <w:rsid w:val="00D85677"/>
    <w:rsid w:val="00D96789"/>
    <w:rsid w:val="00DB2A00"/>
    <w:rsid w:val="00DC5A2D"/>
    <w:rsid w:val="00DD73CC"/>
    <w:rsid w:val="00DF7D03"/>
    <w:rsid w:val="00E033A5"/>
    <w:rsid w:val="00E13F78"/>
    <w:rsid w:val="00E70AF5"/>
    <w:rsid w:val="00E8561E"/>
    <w:rsid w:val="00E95151"/>
    <w:rsid w:val="00EA62EF"/>
    <w:rsid w:val="00ED38DD"/>
    <w:rsid w:val="00F00CEE"/>
    <w:rsid w:val="00F24898"/>
    <w:rsid w:val="00F42E93"/>
    <w:rsid w:val="00FC524D"/>
    <w:rsid w:val="00FF0832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5C8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173543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537DAC"/>
    <w:pPr>
      <w:outlineLvl w:val="1"/>
    </w:pPr>
    <w:rPr>
      <w:color w:val="EED0C6" w:themeColor="accent3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37DAC"/>
    <w:rPr>
      <w:rFonts w:asciiTheme="majorHAnsi" w:eastAsiaTheme="majorEastAsia" w:hAnsiTheme="majorHAnsi" w:cstheme="majorBidi"/>
      <w:color w:val="EED0C6" w:themeColor="accent3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ListParagraph">
    <w:name w:val="List Paragraph"/>
    <w:basedOn w:val="Normal"/>
    <w:uiPriority w:val="34"/>
    <w:qFormat/>
    <w:rsid w:val="00150329"/>
    <w:pPr>
      <w:spacing w:after="160" w:line="256" w:lineRule="auto"/>
      <w:ind w:left="720"/>
      <w:contextualSpacing/>
    </w:pPr>
    <w:rPr>
      <w:sz w:val="22"/>
      <w:szCs w:val="22"/>
    </w:rPr>
  </w:style>
  <w:style w:type="character" w:customStyle="1" w:styleId="mjxp-mi">
    <w:name w:val="mjxp-mi"/>
    <w:basedOn w:val="DefaultParagraphFont"/>
    <w:rsid w:val="00575622"/>
  </w:style>
  <w:style w:type="character" w:customStyle="1" w:styleId="mjxp-mn">
    <w:name w:val="mjxp-mn"/>
    <w:basedOn w:val="DefaultParagraphFont"/>
    <w:rsid w:val="00575622"/>
  </w:style>
  <w:style w:type="character" w:customStyle="1" w:styleId="mjxp-mo">
    <w:name w:val="mjxp-mo"/>
    <w:basedOn w:val="DefaultParagraphFont"/>
    <w:rsid w:val="00575622"/>
  </w:style>
  <w:style w:type="character" w:customStyle="1" w:styleId="mjxp-right">
    <w:name w:val="mjxp-right"/>
    <w:basedOn w:val="DefaultParagraphFont"/>
    <w:rsid w:val="00575622"/>
  </w:style>
  <w:style w:type="paragraph" w:styleId="NormalWeb">
    <w:name w:val="Normal (Web)"/>
    <w:basedOn w:val="Normal"/>
    <w:uiPriority w:val="99"/>
    <w:semiHidden/>
    <w:unhideWhenUsed/>
    <w:rsid w:val="00B319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tc\AppData\Roaming\Microsoft\Templates\Class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ED"/>
    <w:rsid w:val="001047ED"/>
    <w:rsid w:val="007B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9F7945DF1B40E58431C2681948DFC8">
    <w:name w:val="959F7945DF1B40E58431C2681948DFC8"/>
  </w:style>
  <w:style w:type="paragraph" w:customStyle="1" w:styleId="CA8F3C2F71FA477380AD6A8CEAC27E4A">
    <w:name w:val="CA8F3C2F71FA477380AD6A8CEAC27E4A"/>
  </w:style>
  <w:style w:type="paragraph" w:customStyle="1" w:styleId="AB34AECCD4404DC4BDA2F779C1B204F1">
    <w:name w:val="AB34AECCD4404DC4BDA2F779C1B204F1"/>
  </w:style>
  <w:style w:type="paragraph" w:customStyle="1" w:styleId="0DE61717FB334D138CE877D857B2B05A">
    <w:name w:val="0DE61717FB334D138CE877D857B2B05A"/>
  </w:style>
  <w:style w:type="paragraph" w:customStyle="1" w:styleId="58F2A75C87644BA99A7F0B6C8DBEE6C5">
    <w:name w:val="58F2A75C87644BA99A7F0B6C8DBEE6C5"/>
  </w:style>
  <w:style w:type="paragraph" w:customStyle="1" w:styleId="C7655799192245F2B60063BAEBF63A0B">
    <w:name w:val="C7655799192245F2B60063BAEBF63A0B"/>
  </w:style>
  <w:style w:type="paragraph" w:customStyle="1" w:styleId="IntroductionText">
    <w:name w:val="Introduction Text"/>
    <w:basedOn w:val="Heading4"/>
    <w:uiPriority w:val="7"/>
    <w:qFormat/>
    <w:pPr>
      <w:spacing w:line="240" w:lineRule="auto"/>
    </w:pPr>
    <w:rPr>
      <w:rFonts w:asciiTheme="minorHAnsi" w:hAnsiTheme="minorHAnsi"/>
      <w:color w:val="5B9BD5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405C0E5378F342798E223AC4F297D59E">
    <w:name w:val="405C0E5378F342798E223AC4F297D59E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</w:rPr>
  </w:style>
  <w:style w:type="paragraph" w:customStyle="1" w:styleId="43D1D7F2B18741BF85AA2C74A0A92FD3">
    <w:name w:val="43D1D7F2B18741BF85AA2C74A0A92FD3"/>
  </w:style>
  <w:style w:type="paragraph" w:customStyle="1" w:styleId="FFEA00B1BD19482F82539A110684C0D4">
    <w:name w:val="FFEA00B1BD19482F82539A110684C0D4"/>
  </w:style>
  <w:style w:type="paragraph" w:customStyle="1" w:styleId="DD528B8914354FC4842232A3BB203BCC">
    <w:name w:val="DD528B8914354FC4842232A3BB203BCC"/>
  </w:style>
  <w:style w:type="paragraph" w:customStyle="1" w:styleId="9C5202A6F8264F82B3365406554DD134">
    <w:name w:val="9C5202A6F8264F82B3365406554DD134"/>
  </w:style>
  <w:style w:type="paragraph" w:customStyle="1" w:styleId="9012EB4CA2844DE0A8A24CB656A77023">
    <w:name w:val="9012EB4CA2844DE0A8A24CB656A77023"/>
  </w:style>
  <w:style w:type="paragraph" w:customStyle="1" w:styleId="B93A3A30E98A4035B282005B9787FF0B">
    <w:name w:val="B93A3A30E98A4035B282005B9787FF0B"/>
  </w:style>
  <w:style w:type="paragraph" w:customStyle="1" w:styleId="4F21209C9EDC472A8AF00B020467FF56">
    <w:name w:val="4F21209C9EDC472A8AF00B020467FF56"/>
  </w:style>
  <w:style w:type="character" w:styleId="PlaceholderText">
    <w:name w:val="Placeholder Text"/>
    <w:basedOn w:val="DefaultParagraphFont"/>
    <w:uiPriority w:val="99"/>
    <w:semiHidden/>
    <w:rsid w:val="001047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C1FA21-0704-45B8-A2C2-B71E5CB0E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E14A6-9BF9-4BA9-A90A-5D24EDD49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E1B92-02B3-4FC3-8DE4-FAE462CE31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</Template>
  <TotalTime>0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2022-03-02T11:04:00Z</dcterms:created>
  <dcterms:modified xsi:type="dcterms:W3CDTF">2022-03-02T11:54:00Z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