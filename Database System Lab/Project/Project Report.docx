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836BE3" w:rsidP="00836BE3">
            <w:pPr>
              <w:pStyle w:val="Heading1"/>
            </w:pPr>
            <w:bookmarkStart w:id="0" w:name="_Toc120715727"/>
            <w:bookmarkStart w:id="1" w:name="_Toc121346440"/>
            <w:r>
              <w:t>Database And Management System</w:t>
            </w:r>
            <w:bookmarkEnd w:id="0"/>
            <w:bookmarkEnd w:id="1"/>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DF198B" w:rsidRPr="00DF198B" w:rsidRDefault="00836BE3" w:rsidP="00836BE3">
            <w:pPr>
              <w:pStyle w:val="Heading2"/>
            </w:pPr>
            <w:bookmarkStart w:id="2" w:name="_Toc120714971"/>
            <w:bookmarkStart w:id="3" w:name="_Toc120715728"/>
            <w:bookmarkStart w:id="4" w:name="_Toc121346441"/>
            <w:r>
              <w:t>Project Report</w:t>
            </w:r>
            <w:bookmarkEnd w:id="2"/>
            <w:bookmarkEnd w:id="3"/>
            <w:bookmarkEnd w:id="4"/>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836BE3" w:rsidP="00874FE7">
            <w:pPr>
              <w:pStyle w:val="Heading3"/>
            </w:pPr>
            <w:bookmarkStart w:id="5" w:name="_Toc120714972"/>
            <w:bookmarkStart w:id="6" w:name="_Toc120715729"/>
            <w:bookmarkStart w:id="7" w:name="_Toc121346442"/>
            <w:r>
              <w:rPr>
                <w:noProof/>
              </w:rPr>
              <w:drawing>
                <wp:anchor distT="0" distB="0" distL="114300" distR="114300" simplePos="0" relativeHeight="251659264" behindDoc="0" locked="0" layoutInCell="1" allowOverlap="1" wp14:anchorId="3240E0C6" wp14:editId="7DFBE8D6">
                  <wp:simplePos x="0" y="0"/>
                  <wp:positionH relativeFrom="column">
                    <wp:posOffset>941070</wp:posOffset>
                  </wp:positionH>
                  <wp:positionV relativeFrom="paragraph">
                    <wp:posOffset>-2229485</wp:posOffset>
                  </wp:positionV>
                  <wp:extent cx="1924050" cy="19240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tional_University_of_Computer_and_Emerging_Sciences_logo.png"/>
                          <pic:cNvPicPr/>
                        </pic:nvPicPr>
                        <pic:blipFill>
                          <a:blip r:embed="rId12">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14:sizeRelH relativeFrom="margin">
                    <wp14:pctWidth>0</wp14:pctWidth>
                  </wp14:sizeRelH>
                  <wp14:sizeRelV relativeFrom="margin">
                    <wp14:pctHeight>0</wp14:pctHeight>
                  </wp14:sizeRelV>
                </wp:anchor>
              </w:drawing>
            </w:r>
            <w:r>
              <w:t>06 December 2022</w:t>
            </w:r>
            <w:bookmarkEnd w:id="5"/>
            <w:bookmarkEnd w:id="6"/>
            <w:bookmarkEnd w:id="7"/>
          </w:p>
          <w:bookmarkStart w:id="8" w:name="_Toc120714973"/>
          <w:bookmarkStart w:id="9" w:name="_Toc120715730"/>
          <w:bookmarkStart w:id="10" w:name="_Toc121346443"/>
          <w:p w:rsidR="00874FE7" w:rsidRPr="00DF198B" w:rsidRDefault="00E853C5" w:rsidP="00874FE7">
            <w:pPr>
              <w:pStyle w:val="Heading3"/>
            </w:pPr>
            <w:sdt>
              <w:sdtPr>
                <w:id w:val="-1516760087"/>
                <w:placeholder>
                  <w:docPart w:val="0933EAF5C56743488CED1A222A636DFA"/>
                </w:placeholder>
                <w:temporary/>
                <w:showingPlcHdr/>
                <w15:appearance w15:val="hidden"/>
              </w:sdtPr>
              <w:sdtEndPr/>
              <w:sdtContent>
                <w:r w:rsidR="00874FE7" w:rsidRPr="00DF198B">
                  <w:t>—</w:t>
                </w:r>
              </w:sdtContent>
            </w:sdt>
            <w:bookmarkEnd w:id="8"/>
            <w:bookmarkEnd w:id="9"/>
            <w:bookmarkEnd w:id="10"/>
          </w:p>
          <w:p w:rsidR="00DF198B" w:rsidRPr="00DF198B" w:rsidRDefault="00BF6EE1" w:rsidP="00BF6EE1">
            <w:pPr>
              <w:pStyle w:val="Heading3"/>
            </w:pPr>
            <w:bookmarkStart w:id="11" w:name="_Toc120714974"/>
            <w:bookmarkStart w:id="12" w:name="_Toc120715731"/>
            <w:bookmarkStart w:id="13" w:name="_Toc121346444"/>
            <w:proofErr w:type="spellStart"/>
            <w:r>
              <w:t>Mis</w:t>
            </w:r>
            <w:proofErr w:type="spellEnd"/>
            <w:r>
              <w:t xml:space="preserve"> </w:t>
            </w:r>
            <w:proofErr w:type="spellStart"/>
            <w:r>
              <w:t>Eman</w:t>
            </w:r>
            <w:proofErr w:type="spellEnd"/>
            <w:r>
              <w:t xml:space="preserve"> </w:t>
            </w:r>
            <w:proofErr w:type="spellStart"/>
            <w:r>
              <w:t>Shahid</w:t>
            </w:r>
            <w:bookmarkEnd w:id="11"/>
            <w:bookmarkEnd w:id="12"/>
            <w:bookmarkEnd w:id="13"/>
            <w:proofErr w:type="spellEnd"/>
          </w:p>
          <w:bookmarkStart w:id="14" w:name="_Toc120714975"/>
          <w:bookmarkStart w:id="15" w:name="_Toc120715732"/>
          <w:bookmarkStart w:id="16" w:name="_Toc121346445"/>
          <w:p w:rsidR="00DF198B" w:rsidRPr="00DF198B" w:rsidRDefault="00E853C5" w:rsidP="00874FE7">
            <w:pPr>
              <w:pStyle w:val="Heading3"/>
            </w:pPr>
            <w:sdt>
              <w:sdtPr>
                <w:id w:val="1492440299"/>
                <w:placeholder>
                  <w:docPart w:val="2743E7BE7E53408EA366EA4167FDA20B"/>
                </w:placeholder>
                <w:temporary/>
                <w:showingPlcHdr/>
                <w15:appearance w15:val="hidden"/>
              </w:sdtPr>
              <w:sdtEndPr/>
              <w:sdtContent>
                <w:r w:rsidR="00874FE7" w:rsidRPr="00DF198B">
                  <w:t>—</w:t>
                </w:r>
              </w:sdtContent>
            </w:sdt>
            <w:bookmarkEnd w:id="14"/>
            <w:bookmarkEnd w:id="15"/>
            <w:bookmarkEnd w:id="16"/>
          </w:p>
          <w:p w:rsidR="00DF198B" w:rsidRDefault="00836BE3" w:rsidP="00874FE7">
            <w:pPr>
              <w:pStyle w:val="Heading3"/>
            </w:pPr>
            <w:bookmarkStart w:id="17" w:name="_Toc120714976"/>
            <w:bookmarkStart w:id="18" w:name="_Toc120715733"/>
            <w:bookmarkStart w:id="19" w:name="_Toc121346446"/>
            <w:r>
              <w:t xml:space="preserve">Sir Ahmed </w:t>
            </w:r>
            <w:proofErr w:type="spellStart"/>
            <w:r>
              <w:t>Budhi</w:t>
            </w:r>
            <w:bookmarkEnd w:id="17"/>
            <w:bookmarkEnd w:id="18"/>
            <w:bookmarkEnd w:id="19"/>
            <w:proofErr w:type="spellEnd"/>
          </w:p>
          <w:p w:rsidR="00836BE3" w:rsidRPr="00836BE3" w:rsidRDefault="00836BE3" w:rsidP="00836BE3"/>
          <w:p w:rsidR="00836BE3" w:rsidRPr="00836BE3" w:rsidRDefault="00836BE3" w:rsidP="00836BE3"/>
          <w:p w:rsidR="00DF198B" w:rsidRPr="00DF198B" w:rsidRDefault="00DF198B" w:rsidP="00DF198B"/>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Pr="00A64840" w:rsidRDefault="00A64840" w:rsidP="00A64840">
      <w:pPr>
        <w:jc w:val="center"/>
        <w:rPr>
          <w:rFonts w:ascii="Times New Roman" w:hAnsi="Times New Roman" w:cs="Times New Roman"/>
          <w:b/>
          <w:sz w:val="44"/>
          <w:szCs w:val="44"/>
        </w:rPr>
      </w:pPr>
      <w:r w:rsidRPr="00A64840">
        <w:rPr>
          <w:rFonts w:ascii="Times New Roman" w:hAnsi="Times New Roman" w:cs="Times New Roman"/>
          <w:b/>
          <w:sz w:val="44"/>
          <w:szCs w:val="44"/>
        </w:rPr>
        <w:lastRenderedPageBreak/>
        <w:t>Group Members</w:t>
      </w:r>
    </w:p>
    <w:p w:rsidR="00A64840" w:rsidRPr="00A64840" w:rsidRDefault="00A64840" w:rsidP="00A64840">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Ahad Shaikh (20K-0319)</w:t>
      </w:r>
    </w:p>
    <w:p w:rsidR="00A64840" w:rsidRPr="00A64840" w:rsidRDefault="00A64840" w:rsidP="00A64840">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Basil Ali Khan (20K-0477)</w:t>
      </w:r>
    </w:p>
    <w:p w:rsidR="00A64840" w:rsidRPr="00D728DA" w:rsidRDefault="00A64840" w:rsidP="00D728DA">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Ali Jodat (20K-0155)</w:t>
      </w:r>
    </w:p>
    <w:p w:rsidR="00A64840" w:rsidRDefault="00A64840" w:rsidP="00C34CF7">
      <w:pPr>
        <w:jc w:val="center"/>
        <w:rPr>
          <w:rFonts w:ascii="Times New Roman" w:hAnsi="Times New Roman" w:cs="Times New Roman"/>
          <w:b/>
          <w:sz w:val="40"/>
          <w:szCs w:val="40"/>
        </w:rPr>
      </w:pPr>
    </w:p>
    <w:p w:rsidR="0048120C" w:rsidRDefault="00C34CF7" w:rsidP="00C34CF7">
      <w:pPr>
        <w:jc w:val="center"/>
        <w:rPr>
          <w:rFonts w:ascii="Times New Roman" w:hAnsi="Times New Roman" w:cs="Times New Roman"/>
          <w:b/>
          <w:sz w:val="40"/>
          <w:szCs w:val="40"/>
        </w:rPr>
      </w:pPr>
      <w:r w:rsidRPr="00C34CF7">
        <w:rPr>
          <w:rFonts w:ascii="Times New Roman" w:hAnsi="Times New Roman" w:cs="Times New Roman"/>
          <w:b/>
          <w:sz w:val="40"/>
          <w:szCs w:val="40"/>
        </w:rPr>
        <w:t>ABSTRACT</w:t>
      </w:r>
    </w:p>
    <w:p w:rsidR="00C34CF7" w:rsidRDefault="00C34CF7" w:rsidP="00C34CF7">
      <w:pPr>
        <w:jc w:val="center"/>
        <w:rPr>
          <w:rFonts w:ascii="Times New Roman" w:hAnsi="Times New Roman" w:cs="Times New Roman"/>
          <w:b/>
          <w:sz w:val="40"/>
          <w:szCs w:val="40"/>
        </w:rPr>
      </w:pP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tock Market System is a system which enables individuals and organizations to trade shares</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proofErr w:type="gramStart"/>
      <w:r w:rsidRPr="00C34CF7">
        <w:rPr>
          <w:rFonts w:ascii="ff1" w:eastAsia="Times New Roman" w:hAnsi="ff1" w:cs="Times New Roman"/>
          <w:color w:val="000000"/>
          <w:sz w:val="72"/>
          <w:szCs w:val="72"/>
        </w:rPr>
        <w:t>and  company</w:t>
      </w:r>
      <w:proofErr w:type="gramEnd"/>
      <w:r w:rsidRPr="00C34CF7">
        <w:rPr>
          <w:rFonts w:ascii="ff1" w:eastAsia="Times New Roman" w:hAnsi="ff1" w:cs="Times New Roman"/>
          <w:color w:val="000000"/>
          <w:sz w:val="72"/>
          <w:szCs w:val="72"/>
        </w:rPr>
        <w:t xml:space="preserve">  stocks  in  the  stock  markets.  </w:t>
      </w:r>
      <w:proofErr w:type="gramStart"/>
      <w:r w:rsidRPr="00C34CF7">
        <w:rPr>
          <w:rFonts w:ascii="ff1" w:eastAsia="Times New Roman" w:hAnsi="ff1" w:cs="Times New Roman"/>
          <w:color w:val="000000"/>
          <w:sz w:val="72"/>
          <w:szCs w:val="72"/>
        </w:rPr>
        <w:t>It  enables</w:t>
      </w:r>
      <w:proofErr w:type="gramEnd"/>
      <w:r w:rsidRPr="00C34CF7">
        <w:rPr>
          <w:rFonts w:ascii="ff1" w:eastAsia="Times New Roman" w:hAnsi="ff1" w:cs="Times New Roman"/>
          <w:color w:val="000000"/>
          <w:sz w:val="72"/>
          <w:szCs w:val="72"/>
        </w:rPr>
        <w:t xml:space="preserve">  everyone  to  invest  their  money  and</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manage and maintain their individual portfolios. It is a user-friendly system which makes it</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easy to trade, find and invest in new companies which may interest them. We can also see the</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historical prices through the system including the companies open, high, close etc. on the</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Nifty 50 stock market which I have used as a base for this project. The system also allows us</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to trade and sell different stocks.</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tock Market System is a system which enables individuals and organizations to trade shares</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proofErr w:type="gramStart"/>
      <w:r w:rsidRPr="00C34CF7">
        <w:rPr>
          <w:rFonts w:ascii="ff1" w:eastAsia="Times New Roman" w:hAnsi="ff1" w:cs="Times New Roman"/>
          <w:color w:val="000000"/>
          <w:sz w:val="72"/>
          <w:szCs w:val="72"/>
        </w:rPr>
        <w:t>and  company</w:t>
      </w:r>
      <w:proofErr w:type="gramEnd"/>
      <w:r w:rsidRPr="00C34CF7">
        <w:rPr>
          <w:rFonts w:ascii="ff1" w:eastAsia="Times New Roman" w:hAnsi="ff1" w:cs="Times New Roman"/>
          <w:color w:val="000000"/>
          <w:sz w:val="72"/>
          <w:szCs w:val="72"/>
        </w:rPr>
        <w:t xml:space="preserve">  stocks  in  the  stock  markets.  </w:t>
      </w:r>
      <w:proofErr w:type="gramStart"/>
      <w:r w:rsidRPr="00C34CF7">
        <w:rPr>
          <w:rFonts w:ascii="ff1" w:eastAsia="Times New Roman" w:hAnsi="ff1" w:cs="Times New Roman"/>
          <w:color w:val="000000"/>
          <w:sz w:val="72"/>
          <w:szCs w:val="72"/>
        </w:rPr>
        <w:t>It  enables</w:t>
      </w:r>
      <w:proofErr w:type="gramEnd"/>
      <w:r w:rsidRPr="00C34CF7">
        <w:rPr>
          <w:rFonts w:ascii="ff1" w:eastAsia="Times New Roman" w:hAnsi="ff1" w:cs="Times New Roman"/>
          <w:color w:val="000000"/>
          <w:sz w:val="72"/>
          <w:szCs w:val="72"/>
        </w:rPr>
        <w:t xml:space="preserve">  everyone  to  invest  their  money  and</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manage and maintain their individual portfolios. It is a user-friendly system which makes it</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easy to trade, find and invest in new companies which may interest them. We can also see the</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historical prices through the system including the companies open, high, close etc. on the</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Nifty 50 stock market which I have used as a base for this project. The system also allows us</w:t>
      </w:r>
    </w:p>
    <w:p w:rsidR="00C34CF7" w:rsidRPr="00C34CF7" w:rsidRDefault="00C34CF7" w:rsidP="00C34CF7">
      <w:pPr>
        <w:shd w:val="clear" w:color="auto" w:fill="FFFFFF"/>
        <w:spacing w:line="0" w:lineRule="auto"/>
        <w:rPr>
          <w:rFonts w:ascii="ff1" w:eastAsia="Times New Roman" w:hAnsi="ff1" w:cs="Times New Roman"/>
          <w:color w:val="000000"/>
          <w:sz w:val="72"/>
          <w:szCs w:val="72"/>
        </w:rPr>
      </w:pPr>
      <w:r w:rsidRPr="00C34CF7">
        <w:rPr>
          <w:rFonts w:ascii="ff1" w:eastAsia="Times New Roman" w:hAnsi="ff1" w:cs="Times New Roman"/>
          <w:color w:val="000000"/>
          <w:sz w:val="72"/>
          <w:szCs w:val="72"/>
        </w:rPr>
        <w:t>to trade and sell different stocks.</w:t>
      </w:r>
    </w:p>
    <w:p w:rsidR="00C34CF7" w:rsidRDefault="00C34CF7" w:rsidP="00C34CF7">
      <w:pPr>
        <w:rPr>
          <w:rFonts w:ascii="Times New Roman" w:hAnsi="Times New Roman" w:cs="Times New Roman"/>
          <w:sz w:val="28"/>
          <w:szCs w:val="28"/>
        </w:rPr>
      </w:pPr>
      <w:r>
        <w:rPr>
          <w:rFonts w:ascii="Times New Roman" w:hAnsi="Times New Roman" w:cs="Times New Roman"/>
          <w:sz w:val="28"/>
          <w:szCs w:val="28"/>
        </w:rPr>
        <w:t>Hospital Management System</w:t>
      </w:r>
      <w:r w:rsidRPr="00C34CF7">
        <w:rPr>
          <w:rFonts w:ascii="Times New Roman" w:hAnsi="Times New Roman" w:cs="Times New Roman"/>
          <w:sz w:val="28"/>
          <w:szCs w:val="28"/>
        </w:rPr>
        <w:t xml:space="preserve"> is a </w:t>
      </w:r>
      <w:r>
        <w:rPr>
          <w:rFonts w:ascii="Times New Roman" w:hAnsi="Times New Roman" w:cs="Times New Roman"/>
          <w:sz w:val="28"/>
          <w:szCs w:val="28"/>
        </w:rPr>
        <w:t xml:space="preserve">system which enables </w:t>
      </w:r>
      <w:r w:rsidR="00D04D98">
        <w:rPr>
          <w:rFonts w:ascii="Times New Roman" w:hAnsi="Times New Roman" w:cs="Times New Roman"/>
          <w:sz w:val="28"/>
          <w:szCs w:val="28"/>
        </w:rPr>
        <w:t xml:space="preserve">Admin to register </w:t>
      </w:r>
      <w:r w:rsidR="005331C7">
        <w:rPr>
          <w:rFonts w:ascii="Times New Roman" w:hAnsi="Times New Roman" w:cs="Times New Roman"/>
          <w:sz w:val="28"/>
          <w:szCs w:val="28"/>
        </w:rPr>
        <w:t xml:space="preserve">and remove </w:t>
      </w:r>
      <w:r w:rsidR="00D04D98">
        <w:rPr>
          <w:rFonts w:ascii="Times New Roman" w:hAnsi="Times New Roman" w:cs="Times New Roman"/>
          <w:sz w:val="28"/>
          <w:szCs w:val="28"/>
        </w:rPr>
        <w:t>Doctors and check pharmacy medicines stocks. Doctors can only login can check their appointment timings and update them according to availability and update their data if they want. I</w:t>
      </w:r>
      <w:r>
        <w:rPr>
          <w:rFonts w:ascii="Times New Roman" w:hAnsi="Times New Roman" w:cs="Times New Roman"/>
          <w:sz w:val="28"/>
          <w:szCs w:val="28"/>
        </w:rPr>
        <w:t xml:space="preserve">ndividual Patients </w:t>
      </w:r>
      <w:r w:rsidR="00D04D98">
        <w:rPr>
          <w:rFonts w:ascii="Times New Roman" w:hAnsi="Times New Roman" w:cs="Times New Roman"/>
          <w:sz w:val="28"/>
          <w:szCs w:val="28"/>
        </w:rPr>
        <w:t xml:space="preserve">can register and login and check their hospital updated record.  It enables patients to not only login and register themselves but also can booked appointments online with the availability of Doctor at particular time and date, they can also check if the hospital’s pharmacy </w:t>
      </w:r>
      <w:r w:rsidR="00BE1B69">
        <w:rPr>
          <w:rFonts w:ascii="Times New Roman" w:hAnsi="Times New Roman" w:cs="Times New Roman"/>
          <w:sz w:val="28"/>
          <w:szCs w:val="28"/>
        </w:rPr>
        <w:t>has</w:t>
      </w:r>
      <w:r w:rsidR="00D04D98">
        <w:rPr>
          <w:rFonts w:ascii="Times New Roman" w:hAnsi="Times New Roman" w:cs="Times New Roman"/>
          <w:sz w:val="28"/>
          <w:szCs w:val="28"/>
        </w:rPr>
        <w:t xml:space="preserve"> medicine available and can buy them which results in generation of token number that will be showed to pharmacist. </w:t>
      </w:r>
      <w:r w:rsidRPr="00C34CF7">
        <w:rPr>
          <w:rFonts w:ascii="Times New Roman" w:hAnsi="Times New Roman" w:cs="Times New Roman"/>
          <w:sz w:val="28"/>
          <w:szCs w:val="28"/>
        </w:rPr>
        <w:t>It is a user-friendly system which makes it</w:t>
      </w:r>
      <w:r w:rsidR="00AB2BD4">
        <w:rPr>
          <w:rFonts w:ascii="Times New Roman" w:hAnsi="Times New Roman" w:cs="Times New Roman"/>
          <w:sz w:val="28"/>
          <w:szCs w:val="28"/>
        </w:rPr>
        <w:t xml:space="preserve"> </w:t>
      </w:r>
      <w:r w:rsidRPr="00C34CF7">
        <w:rPr>
          <w:rFonts w:ascii="Times New Roman" w:hAnsi="Times New Roman" w:cs="Times New Roman"/>
          <w:sz w:val="28"/>
          <w:szCs w:val="28"/>
        </w:rPr>
        <w:t>easy to</w:t>
      </w:r>
      <w:r w:rsidR="00AB2BD4">
        <w:rPr>
          <w:rFonts w:ascii="Times New Roman" w:hAnsi="Times New Roman" w:cs="Times New Roman"/>
          <w:sz w:val="28"/>
          <w:szCs w:val="28"/>
        </w:rPr>
        <w:t xml:space="preserve"> login, register, update records, check and book appointments</w:t>
      </w:r>
      <w:r w:rsidRPr="00C34CF7">
        <w:rPr>
          <w:rFonts w:ascii="Times New Roman" w:hAnsi="Times New Roman" w:cs="Times New Roman"/>
          <w:sz w:val="28"/>
          <w:szCs w:val="28"/>
        </w:rPr>
        <w:t xml:space="preserve">. </w:t>
      </w:r>
      <w:r w:rsidR="00BE1B69">
        <w:rPr>
          <w:rFonts w:ascii="Times New Roman" w:hAnsi="Times New Roman" w:cs="Times New Roman"/>
          <w:sz w:val="28"/>
          <w:szCs w:val="28"/>
        </w:rPr>
        <w:t>Admin can also add stocks when he sees something out of stock.</w:t>
      </w: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p>
    <w:p w:rsidR="00173FFA" w:rsidRDefault="00173FFA" w:rsidP="00C34CF7">
      <w:pPr>
        <w:rPr>
          <w:rFonts w:ascii="Times New Roman" w:hAnsi="Times New Roman" w:cs="Times New Roman"/>
          <w:sz w:val="28"/>
          <w:szCs w:val="28"/>
        </w:rPr>
      </w:pPr>
      <w:bookmarkStart w:id="20" w:name="_GoBack"/>
      <w:bookmarkEnd w:id="20"/>
    </w:p>
    <w:p w:rsidR="00173FFA" w:rsidRDefault="00523AD9" w:rsidP="007E53CE">
      <w:pPr>
        <w:pStyle w:val="Heading2"/>
        <w:jc w:val="left"/>
      </w:pPr>
      <w:bookmarkStart w:id="21" w:name="_Toc121346447"/>
      <w:r>
        <w:lastRenderedPageBreak/>
        <w:t>Table of</w:t>
      </w:r>
      <w:r w:rsidR="007E53CE">
        <w:t xml:space="preserve"> Contents</w:t>
      </w:r>
      <w:bookmarkEnd w:id="21"/>
    </w:p>
    <w:sdt>
      <w:sdtPr>
        <w:id w:val="-2127220434"/>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C874C6" w:rsidRDefault="00C874C6">
          <w:pPr>
            <w:pStyle w:val="TOCHeading"/>
          </w:pPr>
          <w:r>
            <w:t>Contents</w:t>
          </w:r>
        </w:p>
        <w:p w:rsidR="00C874C6" w:rsidRDefault="00C874C6">
          <w:pPr>
            <w:pStyle w:val="TOC1"/>
            <w:tabs>
              <w:tab w:val="right" w:leader="dot" w:pos="10790"/>
            </w:tabs>
            <w:rPr>
              <w:rFonts w:eastAsiaTheme="minorEastAsia"/>
              <w:noProof/>
              <w:sz w:val="22"/>
              <w:szCs w:val="22"/>
            </w:rPr>
          </w:pPr>
          <w:r>
            <w:fldChar w:fldCharType="begin"/>
          </w:r>
          <w:r>
            <w:instrText xml:space="preserve"> TOC \o "1-3" \h \z \u </w:instrText>
          </w:r>
          <w:r>
            <w:fldChar w:fldCharType="separate"/>
          </w:r>
          <w:hyperlink w:anchor="_Toc121346440" w:history="1">
            <w:r w:rsidRPr="002E7ABC">
              <w:rPr>
                <w:rStyle w:val="Hyperlink"/>
                <w:noProof/>
              </w:rPr>
              <w:t>Database And Management System</w:t>
            </w:r>
            <w:r>
              <w:rPr>
                <w:noProof/>
                <w:webHidden/>
              </w:rPr>
              <w:tab/>
            </w:r>
            <w:r>
              <w:rPr>
                <w:noProof/>
                <w:webHidden/>
              </w:rPr>
              <w:fldChar w:fldCharType="begin"/>
            </w:r>
            <w:r>
              <w:rPr>
                <w:noProof/>
                <w:webHidden/>
              </w:rPr>
              <w:instrText xml:space="preserve"> PAGEREF _Toc121346440 \h </w:instrText>
            </w:r>
            <w:r>
              <w:rPr>
                <w:noProof/>
                <w:webHidden/>
              </w:rPr>
            </w:r>
            <w:r>
              <w:rPr>
                <w:noProof/>
                <w:webHidden/>
              </w:rPr>
              <w:fldChar w:fldCharType="separate"/>
            </w:r>
            <w:r w:rsidR="005E3681">
              <w:rPr>
                <w:noProof/>
                <w:webHidden/>
              </w:rPr>
              <w:t>1</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41" w:history="1">
            <w:r w:rsidRPr="002E7ABC">
              <w:rPr>
                <w:rStyle w:val="Hyperlink"/>
                <w:noProof/>
              </w:rPr>
              <w:t>Project Report</w:t>
            </w:r>
            <w:r>
              <w:rPr>
                <w:noProof/>
                <w:webHidden/>
              </w:rPr>
              <w:tab/>
            </w:r>
            <w:r>
              <w:rPr>
                <w:noProof/>
                <w:webHidden/>
              </w:rPr>
              <w:fldChar w:fldCharType="begin"/>
            </w:r>
            <w:r>
              <w:rPr>
                <w:noProof/>
                <w:webHidden/>
              </w:rPr>
              <w:instrText xml:space="preserve"> PAGEREF _Toc121346441 \h </w:instrText>
            </w:r>
            <w:r>
              <w:rPr>
                <w:noProof/>
                <w:webHidden/>
              </w:rPr>
            </w:r>
            <w:r>
              <w:rPr>
                <w:noProof/>
                <w:webHidden/>
              </w:rPr>
              <w:fldChar w:fldCharType="separate"/>
            </w:r>
            <w:r w:rsidR="005E3681">
              <w:rPr>
                <w:noProof/>
                <w:webHidden/>
              </w:rPr>
              <w:t>1</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48" w:history="1">
            <w:r w:rsidRPr="002E7ABC">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_Toc121346448 \h </w:instrText>
            </w:r>
            <w:r>
              <w:rPr>
                <w:noProof/>
                <w:webHidden/>
              </w:rPr>
            </w:r>
            <w:r>
              <w:rPr>
                <w:noProof/>
                <w:webHidden/>
              </w:rPr>
              <w:fldChar w:fldCharType="separate"/>
            </w:r>
            <w:r w:rsidR="005E3681">
              <w:rPr>
                <w:noProof/>
                <w:webHidden/>
              </w:rPr>
              <w:t>4</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49" w:history="1">
            <w:r w:rsidRPr="002E7AB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_Toc121346449 \h </w:instrText>
            </w:r>
            <w:r>
              <w:rPr>
                <w:noProof/>
                <w:webHidden/>
              </w:rPr>
            </w:r>
            <w:r>
              <w:rPr>
                <w:noProof/>
                <w:webHidden/>
              </w:rPr>
              <w:fldChar w:fldCharType="separate"/>
            </w:r>
            <w:r w:rsidR="005E3681">
              <w:rPr>
                <w:noProof/>
                <w:webHidden/>
              </w:rPr>
              <w:t>4</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0" w:history="1">
            <w:r w:rsidRPr="002E7ABC">
              <w:rPr>
                <w:rStyle w:val="Hyperlink"/>
                <w:noProof/>
              </w:rPr>
              <w:t>Chapter 2</w:t>
            </w:r>
            <w:r>
              <w:rPr>
                <w:noProof/>
                <w:webHidden/>
              </w:rPr>
              <w:tab/>
            </w:r>
            <w:r>
              <w:rPr>
                <w:noProof/>
                <w:webHidden/>
              </w:rPr>
              <w:fldChar w:fldCharType="begin"/>
            </w:r>
            <w:r>
              <w:rPr>
                <w:noProof/>
                <w:webHidden/>
              </w:rPr>
              <w:instrText xml:space="preserve"> PAGEREF _Toc121346450 \h </w:instrText>
            </w:r>
            <w:r>
              <w:rPr>
                <w:noProof/>
                <w:webHidden/>
              </w:rPr>
            </w:r>
            <w:r>
              <w:rPr>
                <w:noProof/>
                <w:webHidden/>
              </w:rPr>
              <w:fldChar w:fldCharType="separate"/>
            </w:r>
            <w:r w:rsidR="005E3681">
              <w:rPr>
                <w:noProof/>
                <w:webHidden/>
              </w:rPr>
              <w:t>6</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1" w:history="1">
            <w:r w:rsidRPr="002E7ABC">
              <w:rPr>
                <w:rStyle w:val="Hyperlink"/>
                <w:noProof/>
              </w:rPr>
              <w:t>REQUIREMENT SPECIFICATION</w:t>
            </w:r>
            <w:r>
              <w:rPr>
                <w:noProof/>
                <w:webHidden/>
              </w:rPr>
              <w:tab/>
            </w:r>
            <w:r>
              <w:rPr>
                <w:noProof/>
                <w:webHidden/>
              </w:rPr>
              <w:fldChar w:fldCharType="begin"/>
            </w:r>
            <w:r>
              <w:rPr>
                <w:noProof/>
                <w:webHidden/>
              </w:rPr>
              <w:instrText xml:space="preserve"> PAGEREF _Toc121346451 \h </w:instrText>
            </w:r>
            <w:r>
              <w:rPr>
                <w:noProof/>
                <w:webHidden/>
              </w:rPr>
            </w:r>
            <w:r>
              <w:rPr>
                <w:noProof/>
                <w:webHidden/>
              </w:rPr>
              <w:fldChar w:fldCharType="separate"/>
            </w:r>
            <w:r w:rsidR="005E3681">
              <w:rPr>
                <w:noProof/>
                <w:webHidden/>
              </w:rPr>
              <w:t>6</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2" w:history="1">
            <w:r w:rsidRPr="002E7ABC">
              <w:rPr>
                <w:rStyle w:val="Hyperlink"/>
                <w:noProof/>
              </w:rPr>
              <w:t>Chapter 3</w:t>
            </w:r>
            <w:r>
              <w:rPr>
                <w:noProof/>
                <w:webHidden/>
              </w:rPr>
              <w:tab/>
            </w:r>
            <w:r>
              <w:rPr>
                <w:noProof/>
                <w:webHidden/>
              </w:rPr>
              <w:fldChar w:fldCharType="begin"/>
            </w:r>
            <w:r>
              <w:rPr>
                <w:noProof/>
                <w:webHidden/>
              </w:rPr>
              <w:instrText xml:space="preserve"> PAGEREF _Toc121346452 \h </w:instrText>
            </w:r>
            <w:r>
              <w:rPr>
                <w:noProof/>
                <w:webHidden/>
              </w:rPr>
            </w:r>
            <w:r>
              <w:rPr>
                <w:noProof/>
                <w:webHidden/>
              </w:rPr>
              <w:fldChar w:fldCharType="separate"/>
            </w:r>
            <w:r w:rsidR="005E3681">
              <w:rPr>
                <w:noProof/>
                <w:webHidden/>
              </w:rPr>
              <w:t>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3" w:history="1">
            <w:r w:rsidRPr="002E7ABC">
              <w:rPr>
                <w:rStyle w:val="Hyperlink"/>
                <w:noProof/>
              </w:rPr>
              <w:t>DETAILED DESIGN</w:t>
            </w:r>
            <w:r>
              <w:rPr>
                <w:noProof/>
                <w:webHidden/>
              </w:rPr>
              <w:tab/>
            </w:r>
            <w:r>
              <w:rPr>
                <w:noProof/>
                <w:webHidden/>
              </w:rPr>
              <w:fldChar w:fldCharType="begin"/>
            </w:r>
            <w:r>
              <w:rPr>
                <w:noProof/>
                <w:webHidden/>
              </w:rPr>
              <w:instrText xml:space="preserve"> PAGEREF _Toc121346453 \h </w:instrText>
            </w:r>
            <w:r>
              <w:rPr>
                <w:noProof/>
                <w:webHidden/>
              </w:rPr>
            </w:r>
            <w:r>
              <w:rPr>
                <w:noProof/>
                <w:webHidden/>
              </w:rPr>
              <w:fldChar w:fldCharType="separate"/>
            </w:r>
            <w:r w:rsidR="005E3681">
              <w:rPr>
                <w:noProof/>
                <w:webHidden/>
              </w:rPr>
              <w:t>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4" w:history="1">
            <w:r w:rsidRPr="002E7ABC">
              <w:rPr>
                <w:rStyle w:val="Hyperlink"/>
                <w:noProof/>
              </w:rPr>
              <w:t>Chapter 4</w:t>
            </w:r>
            <w:r>
              <w:rPr>
                <w:noProof/>
                <w:webHidden/>
              </w:rPr>
              <w:tab/>
            </w:r>
            <w:r>
              <w:rPr>
                <w:noProof/>
                <w:webHidden/>
              </w:rPr>
              <w:fldChar w:fldCharType="begin"/>
            </w:r>
            <w:r>
              <w:rPr>
                <w:noProof/>
                <w:webHidden/>
              </w:rPr>
              <w:instrText xml:space="preserve"> PAGEREF _Toc121346454 \h </w:instrText>
            </w:r>
            <w:r>
              <w:rPr>
                <w:noProof/>
                <w:webHidden/>
              </w:rPr>
            </w:r>
            <w:r>
              <w:rPr>
                <w:noProof/>
                <w:webHidden/>
              </w:rPr>
              <w:fldChar w:fldCharType="separate"/>
            </w:r>
            <w:r w:rsidR="005E3681">
              <w:rPr>
                <w:noProof/>
                <w:webHidden/>
              </w:rPr>
              <w:t>12</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5" w:history="1">
            <w:r w:rsidRPr="002E7ABC">
              <w:rPr>
                <w:rStyle w:val="Hyperlink"/>
                <w:noProof/>
              </w:rPr>
              <w:t>IMPLEMENTATION</w:t>
            </w:r>
            <w:r>
              <w:rPr>
                <w:noProof/>
                <w:webHidden/>
              </w:rPr>
              <w:tab/>
            </w:r>
            <w:r>
              <w:rPr>
                <w:noProof/>
                <w:webHidden/>
              </w:rPr>
              <w:fldChar w:fldCharType="begin"/>
            </w:r>
            <w:r>
              <w:rPr>
                <w:noProof/>
                <w:webHidden/>
              </w:rPr>
              <w:instrText xml:space="preserve"> PAGEREF _Toc121346455 \h </w:instrText>
            </w:r>
            <w:r>
              <w:rPr>
                <w:noProof/>
                <w:webHidden/>
              </w:rPr>
            </w:r>
            <w:r>
              <w:rPr>
                <w:noProof/>
                <w:webHidden/>
              </w:rPr>
              <w:fldChar w:fldCharType="separate"/>
            </w:r>
            <w:r w:rsidR="005E3681">
              <w:rPr>
                <w:noProof/>
                <w:webHidden/>
              </w:rPr>
              <w:t>12</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6" w:history="1">
            <w:r w:rsidRPr="002E7ABC">
              <w:rPr>
                <w:rStyle w:val="Hyperlink"/>
                <w:noProof/>
              </w:rPr>
              <w:t>Chapter 5</w:t>
            </w:r>
            <w:r>
              <w:rPr>
                <w:noProof/>
                <w:webHidden/>
              </w:rPr>
              <w:tab/>
            </w:r>
            <w:r>
              <w:rPr>
                <w:noProof/>
                <w:webHidden/>
              </w:rPr>
              <w:fldChar w:fldCharType="begin"/>
            </w:r>
            <w:r>
              <w:rPr>
                <w:noProof/>
                <w:webHidden/>
              </w:rPr>
              <w:instrText xml:space="preserve"> PAGEREF _Toc121346456 \h </w:instrText>
            </w:r>
            <w:r>
              <w:rPr>
                <w:noProof/>
                <w:webHidden/>
              </w:rPr>
            </w:r>
            <w:r>
              <w:rPr>
                <w:noProof/>
                <w:webHidden/>
              </w:rPr>
              <w:fldChar w:fldCharType="separate"/>
            </w:r>
            <w:r w:rsidR="005E3681">
              <w:rPr>
                <w:noProof/>
                <w:webHidden/>
              </w:rPr>
              <w:t>17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7" w:history="1">
            <w:r w:rsidRPr="002E7ABC">
              <w:rPr>
                <w:rStyle w:val="Hyperlink"/>
                <w:noProof/>
              </w:rPr>
              <w:t>TESTING</w:t>
            </w:r>
            <w:r>
              <w:rPr>
                <w:noProof/>
                <w:webHidden/>
              </w:rPr>
              <w:tab/>
            </w:r>
            <w:r>
              <w:rPr>
                <w:noProof/>
                <w:webHidden/>
              </w:rPr>
              <w:fldChar w:fldCharType="begin"/>
            </w:r>
            <w:r>
              <w:rPr>
                <w:noProof/>
                <w:webHidden/>
              </w:rPr>
              <w:instrText xml:space="preserve"> PAGEREF _Toc121346457 \h </w:instrText>
            </w:r>
            <w:r>
              <w:rPr>
                <w:noProof/>
                <w:webHidden/>
              </w:rPr>
            </w:r>
            <w:r>
              <w:rPr>
                <w:noProof/>
                <w:webHidden/>
              </w:rPr>
              <w:fldChar w:fldCharType="separate"/>
            </w:r>
            <w:r w:rsidR="005E3681">
              <w:rPr>
                <w:noProof/>
                <w:webHidden/>
              </w:rPr>
              <w:t>17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8" w:history="1">
            <w:r w:rsidRPr="002E7ABC">
              <w:rPr>
                <w:rStyle w:val="Hyperlink"/>
                <w:noProof/>
              </w:rPr>
              <w:t>Chapter 6</w:t>
            </w:r>
            <w:r>
              <w:rPr>
                <w:noProof/>
                <w:webHidden/>
              </w:rPr>
              <w:tab/>
            </w:r>
            <w:r>
              <w:rPr>
                <w:noProof/>
                <w:webHidden/>
              </w:rPr>
              <w:fldChar w:fldCharType="begin"/>
            </w:r>
            <w:r>
              <w:rPr>
                <w:noProof/>
                <w:webHidden/>
              </w:rPr>
              <w:instrText xml:space="preserve"> PAGEREF _Toc121346458 \h </w:instrText>
            </w:r>
            <w:r>
              <w:rPr>
                <w:noProof/>
                <w:webHidden/>
              </w:rPr>
            </w:r>
            <w:r>
              <w:rPr>
                <w:noProof/>
                <w:webHidden/>
              </w:rPr>
              <w:fldChar w:fldCharType="separate"/>
            </w:r>
            <w:r w:rsidR="005E3681">
              <w:rPr>
                <w:noProof/>
                <w:webHidden/>
              </w:rPr>
              <w:t>18</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59" w:history="1">
            <w:r w:rsidRPr="002E7ABC">
              <w:rPr>
                <w:rStyle w:val="Hyperlink"/>
                <w:noProof/>
              </w:rPr>
              <w:t>SNAPSHOTS</w:t>
            </w:r>
            <w:r>
              <w:rPr>
                <w:noProof/>
                <w:webHidden/>
              </w:rPr>
              <w:tab/>
            </w:r>
            <w:r>
              <w:rPr>
                <w:noProof/>
                <w:webHidden/>
              </w:rPr>
              <w:fldChar w:fldCharType="begin"/>
            </w:r>
            <w:r>
              <w:rPr>
                <w:noProof/>
                <w:webHidden/>
              </w:rPr>
              <w:instrText xml:space="preserve"> PAGEREF _Toc121346459 \h </w:instrText>
            </w:r>
            <w:r>
              <w:rPr>
                <w:noProof/>
                <w:webHidden/>
              </w:rPr>
            </w:r>
            <w:r>
              <w:rPr>
                <w:noProof/>
                <w:webHidden/>
              </w:rPr>
              <w:fldChar w:fldCharType="separate"/>
            </w:r>
            <w:r w:rsidR="005E3681">
              <w:rPr>
                <w:noProof/>
                <w:webHidden/>
              </w:rPr>
              <w:t>18</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60" w:history="1">
            <w:r w:rsidRPr="002E7ABC">
              <w:rPr>
                <w:rStyle w:val="Hyperlink"/>
                <w:noProof/>
              </w:rPr>
              <w:t>Chapter 7</w:t>
            </w:r>
            <w:r>
              <w:rPr>
                <w:noProof/>
                <w:webHidden/>
              </w:rPr>
              <w:tab/>
            </w:r>
            <w:r>
              <w:rPr>
                <w:noProof/>
                <w:webHidden/>
              </w:rPr>
              <w:fldChar w:fldCharType="begin"/>
            </w:r>
            <w:r>
              <w:rPr>
                <w:noProof/>
                <w:webHidden/>
              </w:rPr>
              <w:instrText xml:space="preserve"> PAGEREF _Toc121346460 \h </w:instrText>
            </w:r>
            <w:r>
              <w:rPr>
                <w:noProof/>
                <w:webHidden/>
              </w:rPr>
            </w:r>
            <w:r>
              <w:rPr>
                <w:noProof/>
                <w:webHidden/>
              </w:rPr>
              <w:fldChar w:fldCharType="separate"/>
            </w:r>
            <w:r w:rsidR="005E3681">
              <w:rPr>
                <w:noProof/>
                <w:webHidden/>
              </w:rPr>
              <w:t>26</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61" w:history="1">
            <w:r w:rsidRPr="002E7ABC">
              <w:rPr>
                <w:rStyle w:val="Hyperlink"/>
                <w:noProof/>
              </w:rPr>
              <w:t>CONCLUSION</w:t>
            </w:r>
            <w:r>
              <w:rPr>
                <w:noProof/>
                <w:webHidden/>
              </w:rPr>
              <w:tab/>
            </w:r>
            <w:r>
              <w:rPr>
                <w:noProof/>
                <w:webHidden/>
              </w:rPr>
              <w:fldChar w:fldCharType="begin"/>
            </w:r>
            <w:r>
              <w:rPr>
                <w:noProof/>
                <w:webHidden/>
              </w:rPr>
              <w:instrText xml:space="preserve"> PAGEREF _Toc121346461 \h </w:instrText>
            </w:r>
            <w:r>
              <w:rPr>
                <w:noProof/>
                <w:webHidden/>
              </w:rPr>
            </w:r>
            <w:r>
              <w:rPr>
                <w:noProof/>
                <w:webHidden/>
              </w:rPr>
              <w:fldChar w:fldCharType="separate"/>
            </w:r>
            <w:r w:rsidR="005E3681">
              <w:rPr>
                <w:noProof/>
                <w:webHidden/>
              </w:rPr>
              <w:t>26</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62" w:history="1">
            <w:r w:rsidRPr="002E7ABC">
              <w:rPr>
                <w:rStyle w:val="Hyperlink"/>
                <w:noProof/>
              </w:rPr>
              <w:t>Chapter 8</w:t>
            </w:r>
            <w:r>
              <w:rPr>
                <w:noProof/>
                <w:webHidden/>
              </w:rPr>
              <w:tab/>
            </w:r>
            <w:r>
              <w:rPr>
                <w:noProof/>
                <w:webHidden/>
              </w:rPr>
              <w:fldChar w:fldCharType="begin"/>
            </w:r>
            <w:r>
              <w:rPr>
                <w:noProof/>
                <w:webHidden/>
              </w:rPr>
              <w:instrText xml:space="preserve"> PAGEREF _Toc121346462 \h </w:instrText>
            </w:r>
            <w:r>
              <w:rPr>
                <w:noProof/>
                <w:webHidden/>
              </w:rPr>
            </w:r>
            <w:r>
              <w:rPr>
                <w:noProof/>
                <w:webHidden/>
              </w:rPr>
              <w:fldChar w:fldCharType="separate"/>
            </w:r>
            <w:r w:rsidR="005E3681">
              <w:rPr>
                <w:noProof/>
                <w:webHidden/>
              </w:rPr>
              <w:t>27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63" w:history="1">
            <w:r w:rsidRPr="002E7ABC">
              <w:rPr>
                <w:rStyle w:val="Hyperlink"/>
                <w:noProof/>
              </w:rPr>
              <w:t>FUTURE ENHACEMENTS</w:t>
            </w:r>
            <w:r>
              <w:rPr>
                <w:noProof/>
                <w:webHidden/>
              </w:rPr>
              <w:tab/>
            </w:r>
            <w:r>
              <w:rPr>
                <w:noProof/>
                <w:webHidden/>
              </w:rPr>
              <w:fldChar w:fldCharType="begin"/>
            </w:r>
            <w:r>
              <w:rPr>
                <w:noProof/>
                <w:webHidden/>
              </w:rPr>
              <w:instrText xml:space="preserve"> PAGEREF _Toc121346463 \h </w:instrText>
            </w:r>
            <w:r>
              <w:rPr>
                <w:noProof/>
                <w:webHidden/>
              </w:rPr>
            </w:r>
            <w:r>
              <w:rPr>
                <w:noProof/>
                <w:webHidden/>
              </w:rPr>
              <w:fldChar w:fldCharType="separate"/>
            </w:r>
            <w:r w:rsidR="005E3681">
              <w:rPr>
                <w:noProof/>
                <w:webHidden/>
              </w:rPr>
              <w:t>27</w:t>
            </w:r>
            <w:r>
              <w:rPr>
                <w:noProof/>
                <w:webHidden/>
              </w:rPr>
              <w:fldChar w:fldCharType="end"/>
            </w:r>
          </w:hyperlink>
        </w:p>
        <w:p w:rsidR="00C874C6" w:rsidRDefault="00C874C6">
          <w:pPr>
            <w:pStyle w:val="TOC2"/>
            <w:tabs>
              <w:tab w:val="right" w:leader="dot" w:pos="10790"/>
            </w:tabs>
            <w:rPr>
              <w:rFonts w:eastAsiaTheme="minorEastAsia"/>
              <w:noProof/>
              <w:sz w:val="22"/>
              <w:szCs w:val="22"/>
            </w:rPr>
          </w:pPr>
          <w:hyperlink w:anchor="_Toc121346464" w:history="1">
            <w:r w:rsidRPr="002E7ABC">
              <w:rPr>
                <w:rStyle w:val="Hyperlink"/>
                <w:noProof/>
              </w:rPr>
              <w:t>REFERENCES</w:t>
            </w:r>
            <w:r>
              <w:rPr>
                <w:noProof/>
                <w:webHidden/>
              </w:rPr>
              <w:tab/>
            </w:r>
            <w:r>
              <w:rPr>
                <w:noProof/>
                <w:webHidden/>
              </w:rPr>
              <w:fldChar w:fldCharType="begin"/>
            </w:r>
            <w:r>
              <w:rPr>
                <w:noProof/>
                <w:webHidden/>
              </w:rPr>
              <w:instrText xml:space="preserve"> PAGEREF _Toc121346464 \h </w:instrText>
            </w:r>
            <w:r>
              <w:rPr>
                <w:noProof/>
                <w:webHidden/>
              </w:rPr>
            </w:r>
            <w:r>
              <w:rPr>
                <w:noProof/>
                <w:webHidden/>
              </w:rPr>
              <w:fldChar w:fldCharType="separate"/>
            </w:r>
            <w:r w:rsidR="005E3681">
              <w:rPr>
                <w:noProof/>
                <w:webHidden/>
              </w:rPr>
              <w:t>28</w:t>
            </w:r>
            <w:r>
              <w:rPr>
                <w:noProof/>
                <w:webHidden/>
              </w:rPr>
              <w:fldChar w:fldCharType="end"/>
            </w:r>
          </w:hyperlink>
        </w:p>
        <w:p w:rsidR="00C874C6" w:rsidRDefault="00C874C6">
          <w:r>
            <w:rPr>
              <w:b/>
              <w:bCs/>
              <w:noProof/>
            </w:rPr>
            <w:fldChar w:fldCharType="end"/>
          </w:r>
        </w:p>
      </w:sdtContent>
    </w:sdt>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C33607" w:rsidRDefault="00C33607" w:rsidP="00C34CF7">
      <w:pPr>
        <w:rPr>
          <w:rFonts w:ascii="Times New Roman" w:hAnsi="Times New Roman" w:cs="Times New Roman"/>
          <w:sz w:val="28"/>
          <w:szCs w:val="28"/>
        </w:rPr>
      </w:pPr>
    </w:p>
    <w:p w:rsidR="00B1331A" w:rsidRDefault="00C33607" w:rsidP="00C33607">
      <w:pPr>
        <w:pStyle w:val="Heading2"/>
        <w:jc w:val="left"/>
        <w:rPr>
          <w:rFonts w:ascii="Times New Roman" w:hAnsi="Times New Roman" w:cs="Times New Roman"/>
        </w:rPr>
      </w:pPr>
      <w:bookmarkStart w:id="22" w:name="_Toc120715734"/>
      <w:bookmarkStart w:id="23" w:name="_Toc121346448"/>
      <w:r>
        <w:rPr>
          <w:rFonts w:ascii="Times New Roman" w:hAnsi="Times New Roman" w:cs="Times New Roman"/>
        </w:rPr>
        <w:lastRenderedPageBreak/>
        <w:t>Chapter</w:t>
      </w:r>
      <w:r w:rsidR="00F266FC">
        <w:rPr>
          <w:rFonts w:ascii="Times New Roman" w:hAnsi="Times New Roman" w:cs="Times New Roman"/>
        </w:rPr>
        <w:t xml:space="preserve"> </w:t>
      </w:r>
      <w:r>
        <w:rPr>
          <w:rFonts w:ascii="Times New Roman" w:hAnsi="Times New Roman" w:cs="Times New Roman"/>
        </w:rPr>
        <w:t>1</w:t>
      </w:r>
      <w:bookmarkEnd w:id="22"/>
      <w:bookmarkEnd w:id="23"/>
      <w:r>
        <w:rPr>
          <w:rFonts w:ascii="Times New Roman" w:hAnsi="Times New Roman" w:cs="Times New Roman"/>
        </w:rPr>
        <w:t xml:space="preserve"> </w:t>
      </w:r>
    </w:p>
    <w:p w:rsidR="00C33607" w:rsidRDefault="00B1331A" w:rsidP="00B1331A">
      <w:pPr>
        <w:pStyle w:val="Heading2"/>
        <w:rPr>
          <w:rFonts w:ascii="Times New Roman" w:hAnsi="Times New Roman" w:cs="Times New Roman"/>
        </w:rPr>
      </w:pPr>
      <w:bookmarkStart w:id="24" w:name="_Toc120715735"/>
      <w:bookmarkStart w:id="25" w:name="_Toc121346449"/>
      <w:r>
        <w:rPr>
          <w:rFonts w:ascii="Times New Roman" w:hAnsi="Times New Roman" w:cs="Times New Roman"/>
        </w:rPr>
        <w:t>INTRODUCTION</w:t>
      </w:r>
      <w:bookmarkEnd w:id="24"/>
      <w:bookmarkEnd w:id="25"/>
    </w:p>
    <w:p w:rsidR="00F266FC" w:rsidRDefault="00F266FC" w:rsidP="00F266FC"/>
    <w:p w:rsidR="000C5328" w:rsidRDefault="00406869" w:rsidP="009E3FBF">
      <w:pPr>
        <w:pStyle w:val="Heading4"/>
        <w:numPr>
          <w:ilvl w:val="1"/>
          <w:numId w:val="2"/>
        </w:numPr>
        <w:jc w:val="left"/>
      </w:pPr>
      <w:r>
        <w:t>OVERVIEW</w:t>
      </w:r>
    </w:p>
    <w:p w:rsidR="009E3FBF" w:rsidRDefault="009E3FBF" w:rsidP="009E3FBF">
      <w:pPr>
        <w:ind w:left="720"/>
      </w:pPr>
      <w:r w:rsidRPr="009E3FBF">
        <w:t>Hospital and Management System is designed to help Patients and Doctors to register, login, update their records.  It enables patients to book appointment and check medicine availability at pharmacy and book them with token number. It also enables patients to view specialist according to their symptoms and booked appointments. It also allows them to view their total profiles, appointment timing and stock availability.</w:t>
      </w:r>
    </w:p>
    <w:p w:rsidR="009E3FBF" w:rsidRPr="009E3FBF" w:rsidRDefault="009E3FBF" w:rsidP="009E3FBF">
      <w:pPr>
        <w:ind w:left="720"/>
      </w:pPr>
    </w:p>
    <w:p w:rsidR="000C5328" w:rsidRDefault="000C5328" w:rsidP="000C5328">
      <w:pPr>
        <w:pStyle w:val="Heading4"/>
        <w:numPr>
          <w:ilvl w:val="1"/>
          <w:numId w:val="2"/>
        </w:numPr>
        <w:jc w:val="left"/>
      </w:pPr>
      <w:r>
        <w:t>PROBLEM STATEMENT</w:t>
      </w:r>
    </w:p>
    <w:p w:rsidR="00F60AAA" w:rsidRPr="00F60AAA" w:rsidRDefault="00F60AAA" w:rsidP="00F60AAA">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F60AAA">
        <w:rPr>
          <w:rFonts w:ascii="ff1" w:eastAsia="Times New Roman" w:hAnsi="ff1" w:cs="Times New Roman"/>
          <w:color w:val="000000"/>
          <w:sz w:val="72"/>
          <w:szCs w:val="72"/>
        </w:rPr>
        <w:t>The main aim of “Stock Market System” is to make and easy interface for bankers,</w:t>
      </w:r>
    </w:p>
    <w:p w:rsidR="00F60AAA" w:rsidRPr="00F60AAA" w:rsidRDefault="00F60AAA" w:rsidP="00F60AAA">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F60AAA">
        <w:rPr>
          <w:rFonts w:ascii="ff1" w:eastAsia="Times New Roman" w:hAnsi="ff1" w:cs="Times New Roman"/>
          <w:color w:val="000000"/>
          <w:sz w:val="72"/>
          <w:szCs w:val="72"/>
        </w:rPr>
        <w:t>investors and businesses to make systematic decisions on the stock market and help</w:t>
      </w:r>
    </w:p>
    <w:p w:rsidR="00F60AAA" w:rsidRPr="00F60AAA" w:rsidRDefault="00F60AAA" w:rsidP="00F60AAA">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F60AAA">
        <w:rPr>
          <w:rFonts w:ascii="ff1" w:eastAsia="Times New Roman" w:hAnsi="ff1" w:cs="Times New Roman"/>
          <w:color w:val="000000"/>
          <w:sz w:val="72"/>
          <w:szCs w:val="72"/>
        </w:rPr>
        <w:t>them invest in the stocks of their choice</w:t>
      </w:r>
    </w:p>
    <w:p w:rsidR="000C5328" w:rsidRDefault="00293B3C" w:rsidP="000C5328">
      <w:pPr>
        <w:pStyle w:val="ListParagraph"/>
      </w:pPr>
      <w:r>
        <w:t xml:space="preserve">The main aim of Hospital Management System </w:t>
      </w:r>
      <w:r w:rsidR="00F60AAA" w:rsidRPr="00F60AAA">
        <w:t>is to mak</w:t>
      </w:r>
      <w:r>
        <w:t>e an</w:t>
      </w:r>
      <w:r w:rsidR="00D5047C">
        <w:t xml:space="preserve"> easy interface for Admin</w:t>
      </w:r>
      <w:r w:rsidR="00F60AAA" w:rsidRPr="00F60AAA">
        <w:t>,</w:t>
      </w:r>
      <w:r w:rsidR="00D5047C">
        <w:t xml:space="preserve"> Patients</w:t>
      </w:r>
      <w:r w:rsidR="00F60AAA" w:rsidRPr="00F60AAA">
        <w:t xml:space="preserve"> and </w:t>
      </w:r>
      <w:r w:rsidR="00D5047C">
        <w:t>Doctors</w:t>
      </w:r>
      <w:r w:rsidR="00F60AAA" w:rsidRPr="00F60AAA">
        <w:t xml:space="preserve"> to </w:t>
      </w:r>
      <w:r w:rsidR="00D5047C">
        <w:t xml:space="preserve">login, register, and update </w:t>
      </w:r>
      <w:r w:rsidR="00F60AAA" w:rsidRPr="00F60AAA">
        <w:t>and help</w:t>
      </w:r>
      <w:r w:rsidR="00D5047C">
        <w:t xml:space="preserve"> them buy medicines and booked appointment</w:t>
      </w:r>
      <w:r w:rsidR="00F60AAA" w:rsidRPr="00F60AAA">
        <w:t xml:space="preserve"> of their choice</w:t>
      </w:r>
      <w:r w:rsidR="001B793A">
        <w:t>.</w:t>
      </w:r>
    </w:p>
    <w:p w:rsidR="00A3018A" w:rsidRDefault="00A3018A" w:rsidP="000C5328">
      <w:pPr>
        <w:pStyle w:val="ListParagraph"/>
      </w:pPr>
    </w:p>
    <w:p w:rsidR="00755AED" w:rsidRDefault="00A211F3" w:rsidP="00997147">
      <w:pPr>
        <w:pStyle w:val="Heading4"/>
        <w:jc w:val="left"/>
      </w:pPr>
      <w:r>
        <w:t>1.3</w:t>
      </w:r>
      <w:r>
        <w:tab/>
      </w:r>
      <w:r w:rsidR="006346B3">
        <w:t>DATABASE AND MANAGEMENT SYSTEM</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A   database   management   system</w:t>
      </w:r>
      <w:proofErr w:type="gramStart"/>
      <w:r w:rsidRPr="00B34D0C">
        <w:rPr>
          <w:rFonts w:ascii="ff1" w:eastAsia="Times New Roman" w:hAnsi="ff1" w:cs="Arial"/>
          <w:color w:val="000000"/>
          <w:sz w:val="72"/>
          <w:szCs w:val="72"/>
        </w:rPr>
        <w:t xml:space="preserve">   (</w:t>
      </w:r>
      <w:proofErr w:type="gramEnd"/>
      <w:r w:rsidRPr="00B34D0C">
        <w:rPr>
          <w:rFonts w:ascii="ff1" w:eastAsia="Times New Roman" w:hAnsi="ff1" w:cs="Arial"/>
          <w:color w:val="000000"/>
          <w:sz w:val="72"/>
          <w:szCs w:val="72"/>
        </w:rPr>
        <w:t>DBMS)   is   system   software   for   creating   and</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managing databases. The DBMS provides users and programmers with a systematic</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way to create, retrieve, update and manage data. The DBMS essentially serves as an</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 xml:space="preserve">interface between the database and end </w:t>
      </w:r>
      <w:proofErr w:type="gramStart"/>
      <w:r w:rsidRPr="00B34D0C">
        <w:rPr>
          <w:rFonts w:ascii="ff1" w:eastAsia="Times New Roman" w:hAnsi="ff1" w:cs="Arial"/>
          <w:color w:val="000000"/>
          <w:sz w:val="72"/>
          <w:szCs w:val="72"/>
        </w:rPr>
        <w:t>users</w:t>
      </w:r>
      <w:proofErr w:type="gramEnd"/>
      <w:r w:rsidRPr="00B34D0C">
        <w:rPr>
          <w:rFonts w:ascii="ff1" w:eastAsia="Times New Roman" w:hAnsi="ff1" w:cs="Arial"/>
          <w:color w:val="000000"/>
          <w:sz w:val="72"/>
          <w:szCs w:val="72"/>
        </w:rPr>
        <w:t xml:space="preserve"> application programs, ensuring that data</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is consistently organized and remains easily accessible.</w:t>
      </w:r>
    </w:p>
    <w:p w:rsidR="00B34D0C"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The DBMS manages three important things: the data, the database engine that allows</w:t>
      </w:r>
    </w:p>
    <w:p w:rsidR="00997147" w:rsidRPr="00B34D0C" w:rsidRDefault="00B34D0C" w:rsidP="00B34D0C">
      <w:pPr>
        <w:shd w:val="clear" w:color="auto" w:fill="FFFFFF"/>
        <w:spacing w:line="0" w:lineRule="auto"/>
        <w:rPr>
          <w:rFonts w:ascii="ff1" w:eastAsia="Times New Roman" w:hAnsi="ff1" w:cs="Arial"/>
          <w:color w:val="000000"/>
          <w:sz w:val="72"/>
          <w:szCs w:val="72"/>
        </w:rPr>
      </w:pPr>
      <w:r w:rsidRPr="00B34D0C">
        <w:rPr>
          <w:rFonts w:ascii="ff1" w:eastAsia="Times New Roman" w:hAnsi="ff1" w:cs="Arial"/>
          <w:color w:val="000000"/>
          <w:sz w:val="72"/>
          <w:szCs w:val="72"/>
        </w:rPr>
        <w:t>data to be accessed, locked and modified, and the database schema, which defines the</w:t>
      </w:r>
    </w:p>
    <w:p w:rsidR="00A62C5F" w:rsidRDefault="00B34D0C" w:rsidP="00406869">
      <w:pPr>
        <w:pStyle w:val="ListParagraph"/>
      </w:pPr>
      <w:r w:rsidRPr="00B34D0C">
        <w:t>A   d</w:t>
      </w:r>
      <w:r>
        <w:t xml:space="preserve">atabase   management   system (DBMS) is   system </w:t>
      </w:r>
      <w:r w:rsidRPr="00B34D0C">
        <w:t xml:space="preserve">software   for   creating   and managing databases. The DBMS provides users and programmers with a systematic way to create, retrieve, update and manage data. The DBMS essentially serves as an interface between the database and end users application programs, ensuring that data is consistently organized and remains easily accessible. </w:t>
      </w:r>
    </w:p>
    <w:p w:rsidR="00406869" w:rsidRDefault="00B34D0C" w:rsidP="00406869">
      <w:pPr>
        <w:pStyle w:val="ListParagraph"/>
      </w:pPr>
      <w:r w:rsidRPr="00B34D0C">
        <w:t>The DBMS manages three important things: the data, the database engine that allows data to be accessed, locked and modified, and the database schema, which defines the</w:t>
      </w:r>
      <w:r w:rsidR="002E4AB2">
        <w:t xml:space="preserve"> </w:t>
      </w:r>
      <w:r w:rsidR="002E4AB2" w:rsidRPr="002E4AB2">
        <w:t>database’s   logical   structure.   These   three   foundational   elements   help   to   provide concurrency, security, data integrity and uniform administration procedures. Typical database administration tasks supported by the DBMS include change management, performance monitoring/tuning and backup and recovery.  Many database management   systems   are   also   responsible   for   automated   rollbacks, restarts and recovery as well as the logging and auditing of activity</w:t>
      </w:r>
      <w:r w:rsidR="00FC08E8">
        <w:t>.</w:t>
      </w:r>
    </w:p>
    <w:p w:rsidR="00EA3E0D" w:rsidRDefault="00EA3E0D" w:rsidP="00406869">
      <w:pPr>
        <w:pStyle w:val="ListParagraph"/>
      </w:pPr>
    </w:p>
    <w:p w:rsidR="00470FEB" w:rsidRDefault="00475594" w:rsidP="009E7F79">
      <w:pPr>
        <w:pStyle w:val="Heading4"/>
        <w:jc w:val="left"/>
      </w:pPr>
      <w:r>
        <w:t>1.4</w:t>
      </w:r>
      <w:r>
        <w:tab/>
      </w:r>
      <w:r w:rsidR="00BB3CF1">
        <w:t>SUPABASE</w:t>
      </w:r>
    </w:p>
    <w:p w:rsidR="009E7F79" w:rsidRDefault="009F442C" w:rsidP="001E0AEB">
      <w:pPr>
        <w:ind w:left="720"/>
      </w:pPr>
      <w:r>
        <w:t>SupaBase</w:t>
      </w:r>
      <w:r w:rsidR="009E7F79">
        <w:t xml:space="preserve"> is open source. We choose open source tools which are scalable and make them simple to use.</w:t>
      </w:r>
    </w:p>
    <w:p w:rsidR="009E7F79" w:rsidRDefault="009F442C" w:rsidP="001E0AEB">
      <w:pPr>
        <w:ind w:left="720"/>
      </w:pPr>
      <w:r>
        <w:t>SupaBase</w:t>
      </w:r>
      <w:r w:rsidR="009E7F79">
        <w:t xml:space="preserve"> is not a 1-to-1 mapping of Firebase. While we are building many of the features that Firebase offers, we are not going about it the same way: our technological choices are quite different; everything we use is open source; and wherever possible, we use and support existing tools rather than developing from scratch.</w:t>
      </w:r>
    </w:p>
    <w:p w:rsidR="009E7F79" w:rsidRDefault="009E7F79" w:rsidP="009E7F79">
      <w:pPr>
        <w:ind w:left="720"/>
      </w:pPr>
      <w:r>
        <w:t xml:space="preserve">Most notably, we use </w:t>
      </w:r>
      <w:r w:rsidR="009F442C">
        <w:t>PostgreSQL</w:t>
      </w:r>
      <w:r>
        <w:t xml:space="preserve"> rather than a NoSQL store. This choice was deliberate. We believe that no other database offers the functionality required to compete with Firebase, while maintaining the scalability required to go beyond it.</w:t>
      </w:r>
    </w:p>
    <w:p w:rsidR="002B2EAE" w:rsidRDefault="002B2EAE" w:rsidP="009E7F79">
      <w:pPr>
        <w:ind w:left="720"/>
      </w:pPr>
    </w:p>
    <w:p w:rsidR="002B2EAE" w:rsidRDefault="002B2EAE" w:rsidP="009E7F79">
      <w:pPr>
        <w:ind w:left="720"/>
      </w:pPr>
    </w:p>
    <w:p w:rsidR="002B2EAE" w:rsidRDefault="002B2EAE" w:rsidP="009E7F79">
      <w:pPr>
        <w:ind w:left="720"/>
      </w:pPr>
    </w:p>
    <w:p w:rsidR="002B2EAE" w:rsidRDefault="002B2EAE" w:rsidP="009E7F79">
      <w:pPr>
        <w:ind w:left="720"/>
      </w:pPr>
    </w:p>
    <w:p w:rsidR="002B2EAE" w:rsidRDefault="002B2EAE" w:rsidP="009E7F79">
      <w:pPr>
        <w:ind w:left="720"/>
      </w:pPr>
    </w:p>
    <w:p w:rsidR="00BB3CF1" w:rsidRDefault="00BB3CF1" w:rsidP="009E7F79">
      <w:pPr>
        <w:ind w:left="720"/>
      </w:pPr>
    </w:p>
    <w:p w:rsidR="00BB3CF1" w:rsidRDefault="00BB3CF1" w:rsidP="00BB3CF1">
      <w:pPr>
        <w:pStyle w:val="Heading4"/>
        <w:jc w:val="left"/>
      </w:pPr>
      <w:r>
        <w:lastRenderedPageBreak/>
        <w:t>1.5</w:t>
      </w:r>
      <w:r>
        <w:tab/>
        <w:t>FLUTTER</w:t>
      </w:r>
    </w:p>
    <w:p w:rsidR="004764D4" w:rsidRDefault="004764D4" w:rsidP="001941BC">
      <w:pPr>
        <w:ind w:left="720"/>
      </w:pPr>
      <w:r>
        <w:t>Flutter – a simple and high performance framework based on Dart language, provides high performance by rendering the UI directly in the operating system’s canvas rather than through native framework.</w:t>
      </w:r>
    </w:p>
    <w:p w:rsidR="004764D4" w:rsidRDefault="004764D4" w:rsidP="002B2EAE">
      <w:pPr>
        <w:ind w:left="720"/>
      </w:pPr>
      <w:r>
        <w:t xml:space="preserve">Flutter also offers many ready to use widgets (UI) to create a modern application. These widgets are optimized for mobile environment and designing the application using widgets </w:t>
      </w:r>
      <w:r w:rsidR="002B2EAE">
        <w:t>is as simple as designing HTML.</w:t>
      </w:r>
    </w:p>
    <w:p w:rsidR="00BB3CF1" w:rsidRDefault="004764D4" w:rsidP="004764D4">
      <w:pPr>
        <w:ind w:left="720"/>
      </w:pPr>
      <w:r>
        <w:t>To be specific, Flutter application is itself a widget. Flutter widgets also supports animations and gestures. The application logic is based on reactive programming. Widget may optionally have a state. By changing the state of the widget, Flutter will automatically (reactive programming) compare the widget’s state (old and new) and render the widget with only the necessary changes instead of re-rendering the whole widget.</w:t>
      </w:r>
    </w:p>
    <w:p w:rsidR="00894B96" w:rsidRDefault="00894B96" w:rsidP="004764D4">
      <w:pPr>
        <w:ind w:left="720"/>
      </w:pPr>
    </w:p>
    <w:p w:rsidR="00894B96" w:rsidRDefault="00580A0D" w:rsidP="00580A0D">
      <w:pPr>
        <w:pStyle w:val="Heading4"/>
        <w:jc w:val="left"/>
      </w:pPr>
      <w:r>
        <w:t>1.6</w:t>
      </w:r>
      <w:r>
        <w:tab/>
        <w:t>SUPABASE-FLUTTER</w:t>
      </w:r>
    </w:p>
    <w:p w:rsidR="00580A0D" w:rsidRDefault="00580A0D" w:rsidP="00580A0D">
      <w:r>
        <w:tab/>
      </w:r>
      <w:r w:rsidRPr="00580A0D">
        <w:t>SupaBase</w:t>
      </w:r>
      <w:r>
        <w:t>-F</w:t>
      </w:r>
      <w:r w:rsidRPr="00580A0D">
        <w:t>lutter focuses on improving the developer experience and making it easier to use.</w:t>
      </w:r>
    </w:p>
    <w:p w:rsidR="00F60A5B" w:rsidRDefault="00E224D4" w:rsidP="00F60A5B">
      <w:r>
        <w:tab/>
      </w:r>
      <w:r w:rsidR="00F60A5B">
        <w:t>You can use the SupaBase-Flutter library to:</w:t>
      </w:r>
    </w:p>
    <w:p w:rsidR="00F60A5B" w:rsidRDefault="00F60A5B" w:rsidP="00F60A5B">
      <w:pPr>
        <w:pStyle w:val="ListParagraph"/>
        <w:numPr>
          <w:ilvl w:val="0"/>
          <w:numId w:val="3"/>
        </w:numPr>
      </w:pPr>
      <w:r>
        <w:t>interact with your Postgres database</w:t>
      </w:r>
    </w:p>
    <w:p w:rsidR="00F60A5B" w:rsidRDefault="00F60A5B" w:rsidP="00F60A5B">
      <w:pPr>
        <w:pStyle w:val="ListParagraph"/>
        <w:numPr>
          <w:ilvl w:val="0"/>
          <w:numId w:val="3"/>
        </w:numPr>
      </w:pPr>
      <w:r>
        <w:t>listen to database changes</w:t>
      </w:r>
    </w:p>
    <w:p w:rsidR="00F60A5B" w:rsidRDefault="00F60A5B" w:rsidP="00F60A5B">
      <w:pPr>
        <w:pStyle w:val="ListParagraph"/>
        <w:numPr>
          <w:ilvl w:val="0"/>
          <w:numId w:val="3"/>
        </w:numPr>
      </w:pPr>
      <w:r>
        <w:t>invoke Deno Edge Functions</w:t>
      </w:r>
    </w:p>
    <w:p w:rsidR="00F60A5B" w:rsidRDefault="00F60A5B" w:rsidP="00F60A5B">
      <w:pPr>
        <w:pStyle w:val="ListParagraph"/>
        <w:numPr>
          <w:ilvl w:val="0"/>
          <w:numId w:val="3"/>
        </w:numPr>
      </w:pPr>
      <w:r>
        <w:t>build login and user management functionality</w:t>
      </w:r>
    </w:p>
    <w:p w:rsidR="00E224D4" w:rsidRDefault="00F60A5B" w:rsidP="00F60A5B">
      <w:pPr>
        <w:pStyle w:val="ListParagraph"/>
        <w:numPr>
          <w:ilvl w:val="0"/>
          <w:numId w:val="3"/>
        </w:numPr>
      </w:pPr>
      <w:r>
        <w:t>manage large files</w:t>
      </w:r>
    </w:p>
    <w:p w:rsidR="00F94020" w:rsidRDefault="00F94020" w:rsidP="00C034C3">
      <w:pPr>
        <w:ind w:left="720"/>
      </w:pPr>
      <w:r>
        <w:t xml:space="preserve">If you have related data and want to make it real-time, </w:t>
      </w:r>
      <w:r w:rsidR="00856E60">
        <w:t>SupaBase</w:t>
      </w:r>
      <w:r>
        <w:t xml:space="preserve"> is a good alterna</w:t>
      </w:r>
      <w:r w:rsidR="00C034C3">
        <w:t>tive for the following reasons:</w:t>
      </w:r>
    </w:p>
    <w:p w:rsidR="00F94020" w:rsidRDefault="00F94020" w:rsidP="00F94020">
      <w:pPr>
        <w:ind w:left="720"/>
      </w:pPr>
      <w:r>
        <w:t xml:space="preserve">It uses a PostgreSQL database with real-time capabilities - A very scalable relational database. You can manage your database from the </w:t>
      </w:r>
      <w:r w:rsidR="00856E60">
        <w:t>SupaBase</w:t>
      </w:r>
      <w:r>
        <w:t xml:space="preserve"> interface.</w:t>
      </w:r>
    </w:p>
    <w:p w:rsidR="00F94020" w:rsidRDefault="00F94020" w:rsidP="00F94020">
      <w:pPr>
        <w:ind w:left="720"/>
      </w:pPr>
      <w:r>
        <w:t xml:space="preserve">Create tables and relationships </w:t>
      </w:r>
      <w:r w:rsidR="00856E60">
        <w:t>etc.</w:t>
      </w:r>
      <w:r>
        <w:t xml:space="preserve"> (Firebase does not offer this).</w:t>
      </w:r>
    </w:p>
    <w:p w:rsidR="00F94020" w:rsidRDefault="00F94020" w:rsidP="00E53EB0">
      <w:pPr>
        <w:pStyle w:val="ListParagraph"/>
        <w:numPr>
          <w:ilvl w:val="0"/>
          <w:numId w:val="4"/>
        </w:numPr>
      </w:pPr>
      <w:r>
        <w:t>Write SQL Queries</w:t>
      </w:r>
    </w:p>
    <w:p w:rsidR="00F94020" w:rsidRDefault="00F94020" w:rsidP="00E53EB0">
      <w:pPr>
        <w:pStyle w:val="ListParagraph"/>
        <w:numPr>
          <w:ilvl w:val="0"/>
          <w:numId w:val="4"/>
        </w:numPr>
      </w:pPr>
      <w:r>
        <w:t>Enable &amp; disable extensions.</w:t>
      </w:r>
    </w:p>
    <w:p w:rsidR="00F94020" w:rsidRDefault="00F94020" w:rsidP="00E53EB0">
      <w:pPr>
        <w:pStyle w:val="ListParagraph"/>
        <w:numPr>
          <w:ilvl w:val="0"/>
          <w:numId w:val="4"/>
        </w:numPr>
      </w:pPr>
      <w:r>
        <w:t>Real-time engine on top of Postgres.</w:t>
      </w:r>
    </w:p>
    <w:p w:rsidR="00F94020" w:rsidRDefault="00E53EB0" w:rsidP="00E53EB0">
      <w:pPr>
        <w:pStyle w:val="ListParagraph"/>
        <w:numPr>
          <w:ilvl w:val="0"/>
          <w:numId w:val="4"/>
        </w:numPr>
      </w:pPr>
      <w:r>
        <w:t>Post REST</w:t>
      </w:r>
      <w:r w:rsidR="00F94020">
        <w:t xml:space="preserve"> API - Take your database (Tables and columns) and automatically generate a REST API from that with Filtering, Sorting </w:t>
      </w:r>
      <w:r w:rsidR="00032AD0">
        <w:t>etc.</w:t>
      </w:r>
      <w:r w:rsidR="00F94020">
        <w:t xml:space="preserve"> You can access your data through that API in either your Flutter App, React App, etc.</w:t>
      </w:r>
    </w:p>
    <w:p w:rsidR="00F94020" w:rsidRDefault="00F94020" w:rsidP="00E53EB0">
      <w:pPr>
        <w:pStyle w:val="ListParagraph"/>
        <w:numPr>
          <w:ilvl w:val="0"/>
          <w:numId w:val="4"/>
        </w:numPr>
      </w:pPr>
      <w:r>
        <w:t xml:space="preserve">Authentication with multiple methods/services - Create and manage users from </w:t>
      </w:r>
      <w:r w:rsidR="00E53EB0">
        <w:t>SupaBase</w:t>
      </w:r>
      <w:r>
        <w:t>:</w:t>
      </w:r>
    </w:p>
    <w:p w:rsidR="00F94020" w:rsidRDefault="00F94020" w:rsidP="00E53EB0">
      <w:pPr>
        <w:pStyle w:val="ListParagraph"/>
        <w:numPr>
          <w:ilvl w:val="1"/>
          <w:numId w:val="4"/>
        </w:numPr>
      </w:pPr>
      <w:r>
        <w:t>Email/Password</w:t>
      </w:r>
    </w:p>
    <w:p w:rsidR="00F94020" w:rsidRDefault="00F94020" w:rsidP="00E53EB0">
      <w:pPr>
        <w:pStyle w:val="ListParagraph"/>
        <w:numPr>
          <w:ilvl w:val="1"/>
          <w:numId w:val="4"/>
        </w:numPr>
      </w:pPr>
      <w:r>
        <w:t>Magic Link</w:t>
      </w:r>
    </w:p>
    <w:p w:rsidR="00F94020" w:rsidRDefault="00F94020" w:rsidP="00E53EB0">
      <w:pPr>
        <w:pStyle w:val="ListParagraph"/>
        <w:numPr>
          <w:ilvl w:val="1"/>
          <w:numId w:val="4"/>
        </w:numPr>
      </w:pPr>
      <w:r>
        <w:t>Google</w:t>
      </w:r>
    </w:p>
    <w:p w:rsidR="00F94020" w:rsidRDefault="005C3667" w:rsidP="00E53EB0">
      <w:pPr>
        <w:pStyle w:val="ListParagraph"/>
        <w:numPr>
          <w:ilvl w:val="1"/>
          <w:numId w:val="4"/>
        </w:numPr>
      </w:pPr>
      <w:r>
        <w:t>GitHub</w:t>
      </w:r>
    </w:p>
    <w:p w:rsidR="00F94020" w:rsidRDefault="00F94020" w:rsidP="00E53EB0">
      <w:pPr>
        <w:pStyle w:val="ListParagraph"/>
        <w:numPr>
          <w:ilvl w:val="1"/>
          <w:numId w:val="4"/>
        </w:numPr>
      </w:pPr>
      <w:r>
        <w:t>Facebook</w:t>
      </w:r>
    </w:p>
    <w:p w:rsidR="00F94020" w:rsidRDefault="00F94020" w:rsidP="00E53EB0">
      <w:pPr>
        <w:pStyle w:val="ListParagraph"/>
        <w:numPr>
          <w:ilvl w:val="1"/>
          <w:numId w:val="4"/>
        </w:numPr>
      </w:pPr>
      <w:r>
        <w:t>File storage.</w:t>
      </w:r>
    </w:p>
    <w:p w:rsidR="00F60A5B" w:rsidRDefault="005C3667" w:rsidP="00E53EB0">
      <w:pPr>
        <w:pStyle w:val="ListParagraph"/>
        <w:numPr>
          <w:ilvl w:val="1"/>
          <w:numId w:val="4"/>
        </w:numPr>
      </w:pPr>
      <w:r>
        <w:t>Server less</w:t>
      </w:r>
      <w:r w:rsidR="00F94020">
        <w:t xml:space="preserve"> functions</w:t>
      </w:r>
    </w:p>
    <w:p w:rsidR="007E69AB" w:rsidRDefault="007E69AB" w:rsidP="007E69AB"/>
    <w:p w:rsidR="007E69AB" w:rsidRDefault="007E69AB" w:rsidP="007E69AB"/>
    <w:p w:rsidR="007E69AB" w:rsidRDefault="007E69AB" w:rsidP="007E69AB"/>
    <w:p w:rsidR="007E69AB" w:rsidRDefault="007E69AB" w:rsidP="007E69AB"/>
    <w:p w:rsidR="007E69AB" w:rsidRDefault="007E69AB" w:rsidP="007E69AB"/>
    <w:p w:rsidR="007E69AB" w:rsidRDefault="007E69AB" w:rsidP="007E69AB"/>
    <w:p w:rsidR="009516FB" w:rsidRDefault="007E69AB" w:rsidP="009516FB">
      <w:pPr>
        <w:pStyle w:val="Heading2"/>
        <w:jc w:val="left"/>
      </w:pPr>
      <w:bookmarkStart w:id="26" w:name="_Toc121346450"/>
      <w:r>
        <w:lastRenderedPageBreak/>
        <w:t>Chapter 2</w:t>
      </w:r>
      <w:bookmarkEnd w:id="26"/>
      <w:r w:rsidR="009516FB">
        <w:t xml:space="preserve"> </w:t>
      </w:r>
    </w:p>
    <w:p w:rsidR="00F20C18" w:rsidRDefault="009516FB" w:rsidP="009516FB">
      <w:pPr>
        <w:pStyle w:val="Heading2"/>
      </w:pPr>
      <w:bookmarkStart w:id="27" w:name="_Toc121346451"/>
      <w:r>
        <w:t>REQUIREMENT SPECIFICATION</w:t>
      </w:r>
      <w:bookmarkEnd w:id="27"/>
    </w:p>
    <w:p w:rsidR="00673422" w:rsidRDefault="00673422" w:rsidP="00673422"/>
    <w:p w:rsidR="00673422" w:rsidRPr="00673422" w:rsidRDefault="00673422" w:rsidP="00673422">
      <w:pPr>
        <w:shd w:val="clear" w:color="auto" w:fill="FFFFFF"/>
        <w:spacing w:line="0" w:lineRule="auto"/>
        <w:rPr>
          <w:rFonts w:ascii="ff1" w:eastAsia="Times New Roman" w:hAnsi="ff1" w:cs="Times New Roman"/>
          <w:color w:val="000000"/>
          <w:sz w:val="72"/>
          <w:szCs w:val="72"/>
        </w:rPr>
      </w:pPr>
      <w:r w:rsidRPr="00673422">
        <w:rPr>
          <w:rFonts w:ascii="ff1" w:eastAsia="Times New Roman" w:hAnsi="ff1" w:cs="Times New Roman"/>
          <w:color w:val="000000"/>
          <w:sz w:val="72"/>
          <w:szCs w:val="72"/>
        </w:rPr>
        <w:t xml:space="preserve">A computerized way of handling information about property and </w:t>
      </w:r>
      <w:proofErr w:type="gramStart"/>
      <w:r w:rsidRPr="00673422">
        <w:rPr>
          <w:rFonts w:ascii="ff1" w:eastAsia="Times New Roman" w:hAnsi="ff1" w:cs="Times New Roman"/>
          <w:color w:val="000000"/>
          <w:sz w:val="72"/>
          <w:szCs w:val="72"/>
        </w:rPr>
        <w:t>users</w:t>
      </w:r>
      <w:proofErr w:type="gramEnd"/>
      <w:r w:rsidRPr="00673422">
        <w:rPr>
          <w:rFonts w:ascii="ff1" w:eastAsia="Times New Roman" w:hAnsi="ff1" w:cs="Times New Roman"/>
          <w:color w:val="000000"/>
          <w:sz w:val="72"/>
          <w:szCs w:val="72"/>
        </w:rPr>
        <w:t xml:space="preserve"> details is efficient,</w:t>
      </w:r>
    </w:p>
    <w:p w:rsidR="00673422" w:rsidRPr="00673422" w:rsidRDefault="00673422" w:rsidP="00673422">
      <w:pPr>
        <w:shd w:val="clear" w:color="auto" w:fill="FFFFFF"/>
        <w:spacing w:line="0" w:lineRule="auto"/>
        <w:rPr>
          <w:rFonts w:ascii="ff1" w:eastAsia="Times New Roman" w:hAnsi="ff1" w:cs="Times New Roman"/>
          <w:color w:val="000000"/>
          <w:sz w:val="72"/>
          <w:szCs w:val="72"/>
        </w:rPr>
      </w:pPr>
      <w:r w:rsidRPr="00673422">
        <w:rPr>
          <w:rFonts w:ascii="ff1" w:eastAsia="Times New Roman" w:hAnsi="ff1" w:cs="Times New Roman"/>
          <w:color w:val="000000"/>
          <w:sz w:val="72"/>
          <w:szCs w:val="72"/>
        </w:rPr>
        <w:t>organized and time saving, compared to a manual way of doing so. This is done through a</w:t>
      </w:r>
    </w:p>
    <w:p w:rsidR="00673422" w:rsidRPr="00673422" w:rsidRDefault="00673422" w:rsidP="00673422">
      <w:pPr>
        <w:shd w:val="clear" w:color="auto" w:fill="FFFFFF"/>
        <w:spacing w:line="0" w:lineRule="auto"/>
        <w:rPr>
          <w:rFonts w:ascii="ff1" w:eastAsia="Times New Roman" w:hAnsi="ff1" w:cs="Times New Roman"/>
          <w:color w:val="000000"/>
          <w:sz w:val="72"/>
          <w:szCs w:val="72"/>
        </w:rPr>
      </w:pPr>
      <w:r w:rsidRPr="00673422">
        <w:rPr>
          <w:rFonts w:ascii="ff1" w:eastAsia="Times New Roman" w:hAnsi="ff1" w:cs="Times New Roman"/>
          <w:color w:val="000000"/>
          <w:sz w:val="72"/>
          <w:szCs w:val="72"/>
        </w:rPr>
        <w:t>database driven web application whose requirements are mentioned in this section.</w:t>
      </w:r>
    </w:p>
    <w:p w:rsidR="00673422" w:rsidRDefault="00673422" w:rsidP="00673422">
      <w:r w:rsidRPr="00673422">
        <w:t>A computerized way of han</w:t>
      </w:r>
      <w:r w:rsidR="00BD511F">
        <w:t>dling information about doctor, patient, ticket</w:t>
      </w:r>
      <w:r w:rsidRPr="00673422">
        <w:t xml:space="preserve"> and </w:t>
      </w:r>
      <w:r w:rsidR="00BD511F">
        <w:t>appointment</w:t>
      </w:r>
      <w:r w:rsidRPr="00673422">
        <w:t xml:space="preserve"> details is efficient, organized and time saving, compared to a manual way of doing so. This is done through database</w:t>
      </w:r>
      <w:r w:rsidR="00BD511F">
        <w:t xml:space="preserve"> driven mobile </w:t>
      </w:r>
      <w:r w:rsidRPr="00673422">
        <w:t>application whose requirements are mentioned in this section.</w:t>
      </w:r>
    </w:p>
    <w:p w:rsidR="00BD511F" w:rsidRDefault="00BD511F" w:rsidP="00673422"/>
    <w:p w:rsidR="00BD511F" w:rsidRDefault="00B546D0" w:rsidP="00B546D0">
      <w:pPr>
        <w:pStyle w:val="Heading5"/>
      </w:pPr>
      <w:r>
        <w:t xml:space="preserve">2.1 </w:t>
      </w:r>
      <w:r w:rsidR="00485A79">
        <w:tab/>
      </w:r>
      <w:r>
        <w:t>OVERALL DESCRIPTION</w:t>
      </w:r>
    </w:p>
    <w:p w:rsidR="00730198" w:rsidRDefault="00041363" w:rsidP="00041363">
      <w:pPr>
        <w:ind w:left="720"/>
      </w:pPr>
      <w:r w:rsidRPr="00041363">
        <w:t xml:space="preserve">A reliable </w:t>
      </w:r>
      <w:r w:rsidR="00B53886">
        <w:t>and scalable database driven mobile</w:t>
      </w:r>
      <w:r w:rsidRPr="00041363">
        <w:t xml:space="preserve"> application with security features that is easy to use and maintain is the requisite.</w:t>
      </w:r>
    </w:p>
    <w:p w:rsidR="00F8156C" w:rsidRDefault="00F8156C" w:rsidP="00041363">
      <w:pPr>
        <w:ind w:left="720"/>
      </w:pPr>
    </w:p>
    <w:p w:rsidR="00F8156C" w:rsidRDefault="00F8156C" w:rsidP="00F8156C">
      <w:pPr>
        <w:pStyle w:val="Heading4"/>
        <w:jc w:val="left"/>
      </w:pPr>
      <w:r>
        <w:t>2.2</w:t>
      </w:r>
      <w:r>
        <w:tab/>
        <w:t>SPECIFIC REQUIREMENTS</w:t>
      </w:r>
    </w:p>
    <w:p w:rsidR="00F8156C" w:rsidRDefault="00F8156C" w:rsidP="00F8156C">
      <w:r>
        <w:tab/>
      </w:r>
      <w:r w:rsidR="00395FE1" w:rsidRPr="00395FE1">
        <w:t>The specific requirements of the Stock Market System are stated as follows:</w:t>
      </w:r>
    </w:p>
    <w:p w:rsidR="00570F88" w:rsidRDefault="00570F88" w:rsidP="00570F88">
      <w:pPr>
        <w:pStyle w:val="Heading5"/>
      </w:pPr>
      <w:r>
        <w:t>2.2.1</w:t>
      </w:r>
      <w:r>
        <w:tab/>
      </w:r>
      <w:r w:rsidR="00F70D74">
        <w:t>SOFTWARE REQUIREMENTS</w:t>
      </w:r>
    </w:p>
    <w:p w:rsidR="00F70D74" w:rsidRDefault="00323AF9" w:rsidP="00323AF9">
      <w:pPr>
        <w:pStyle w:val="ListParagraph"/>
        <w:numPr>
          <w:ilvl w:val="0"/>
          <w:numId w:val="5"/>
        </w:numPr>
      </w:pPr>
      <w:r>
        <w:t>IDE – Visual Studio Code</w:t>
      </w:r>
    </w:p>
    <w:p w:rsidR="00323AF9" w:rsidRDefault="00323AF9" w:rsidP="00323AF9">
      <w:pPr>
        <w:pStyle w:val="ListParagraph"/>
        <w:numPr>
          <w:ilvl w:val="0"/>
          <w:numId w:val="5"/>
        </w:numPr>
      </w:pPr>
      <w:r>
        <w:t>Emulator – Android Studio</w:t>
      </w:r>
    </w:p>
    <w:p w:rsidR="00323AF9" w:rsidRDefault="004547A2" w:rsidP="00323AF9">
      <w:pPr>
        <w:pStyle w:val="ListParagraph"/>
        <w:numPr>
          <w:ilvl w:val="0"/>
          <w:numId w:val="5"/>
        </w:numPr>
      </w:pPr>
      <w:r>
        <w:t xml:space="preserve">Android Version – </w:t>
      </w:r>
      <w:r w:rsidR="001B7C3A">
        <w:t>11.0</w:t>
      </w:r>
    </w:p>
    <w:p w:rsidR="00A14B13" w:rsidRDefault="004547A2" w:rsidP="00A14B13">
      <w:pPr>
        <w:pStyle w:val="ListParagraph"/>
        <w:numPr>
          <w:ilvl w:val="0"/>
          <w:numId w:val="5"/>
        </w:numPr>
      </w:pPr>
      <w:r>
        <w:t>Dart – 2.18.4</w:t>
      </w:r>
    </w:p>
    <w:p w:rsidR="00B546D0" w:rsidRDefault="00A14B13" w:rsidP="001B7C3A">
      <w:pPr>
        <w:pStyle w:val="Heading5"/>
      </w:pPr>
      <w:r>
        <w:t>2.2.2</w:t>
      </w:r>
      <w:r>
        <w:tab/>
        <w:t>HARDWARE REQUIREMENTS</w:t>
      </w:r>
    </w:p>
    <w:p w:rsidR="001B7C3A" w:rsidRPr="001B7C3A" w:rsidRDefault="001B7C3A" w:rsidP="001B7C3A">
      <w:pPr>
        <w:pStyle w:val="ListParagraph"/>
        <w:numPr>
          <w:ilvl w:val="0"/>
          <w:numId w:val="10"/>
        </w:numPr>
      </w:pPr>
      <w:r w:rsidRPr="001B7C3A">
        <w:t>Octa-core (4x2.0 GHz Kryo 260 Gold &amp; 4x1.8 GHz Kryo 260 Silver)</w:t>
      </w:r>
    </w:p>
    <w:p w:rsidR="001B7C3A" w:rsidRDefault="001B7C3A" w:rsidP="001B7C3A">
      <w:pPr>
        <w:pStyle w:val="ListParagraph"/>
        <w:numPr>
          <w:ilvl w:val="0"/>
          <w:numId w:val="9"/>
        </w:numPr>
      </w:pPr>
      <w:r>
        <w:t>RAM – 4 GB or more</w:t>
      </w:r>
    </w:p>
    <w:p w:rsidR="00F85D58" w:rsidRDefault="00F85D58" w:rsidP="001B7C3A">
      <w:pPr>
        <w:pStyle w:val="ListParagraph"/>
        <w:numPr>
          <w:ilvl w:val="0"/>
          <w:numId w:val="9"/>
        </w:numPr>
      </w:pPr>
      <w:r>
        <w:t>Screen Resolution – 720 x 1500</w:t>
      </w:r>
    </w:p>
    <w:p w:rsidR="001B7C3A" w:rsidRDefault="001B7C3A" w:rsidP="001B7C3A">
      <w:pPr>
        <w:pStyle w:val="ListParagraph"/>
        <w:numPr>
          <w:ilvl w:val="0"/>
          <w:numId w:val="9"/>
        </w:numPr>
      </w:pPr>
      <w:r>
        <w:t>Hard disk – 3 GB or more</w:t>
      </w:r>
    </w:p>
    <w:p w:rsidR="001B7C3A" w:rsidRDefault="001B7C3A" w:rsidP="001B7C3A">
      <w:pPr>
        <w:pStyle w:val="ListParagraph"/>
        <w:numPr>
          <w:ilvl w:val="0"/>
          <w:numId w:val="9"/>
        </w:numPr>
      </w:pPr>
      <w:r>
        <w:t>Touch Screen</w:t>
      </w:r>
    </w:p>
    <w:p w:rsidR="00F85D58" w:rsidRDefault="008D0679" w:rsidP="008D0679">
      <w:pPr>
        <w:pStyle w:val="Heading5"/>
      </w:pPr>
      <w:r>
        <w:t>2.2.3</w:t>
      </w:r>
      <w:r>
        <w:tab/>
      </w:r>
      <w:r w:rsidR="00BF5624">
        <w:t>TECHNOLOGY</w:t>
      </w:r>
    </w:p>
    <w:p w:rsidR="00BF5624" w:rsidRDefault="00F24765" w:rsidP="00F24765">
      <w:pPr>
        <w:pStyle w:val="ListParagraph"/>
        <w:numPr>
          <w:ilvl w:val="0"/>
          <w:numId w:val="12"/>
        </w:numPr>
      </w:pPr>
      <w:r w:rsidRPr="00F24765">
        <w:t>Dart is a client-optimized language for developing fast apps on any platform. Its goal is to offer the most productive programming language for multi-platform development, paired with a flexible execution runtime platform for app frameworks.</w:t>
      </w:r>
    </w:p>
    <w:p w:rsidR="00F24765" w:rsidRDefault="00CE2B61" w:rsidP="00CE2B61">
      <w:pPr>
        <w:pStyle w:val="ListParagraph"/>
        <w:numPr>
          <w:ilvl w:val="0"/>
          <w:numId w:val="12"/>
        </w:numPr>
      </w:pPr>
      <w:r>
        <w:t>SupaBase(Postgres)</w:t>
      </w:r>
      <w:r w:rsidRPr="00CE2B61">
        <w:t xml:space="preserve"> is the language used to manipulate relational databases. It is tied closely with the relational model. It is issued for the purpose of data definition and data manipulation.</w:t>
      </w:r>
    </w:p>
    <w:p w:rsidR="002A4CEE" w:rsidRDefault="002A4CEE" w:rsidP="002A4CEE"/>
    <w:p w:rsidR="002A4CEE" w:rsidRDefault="002A4CEE" w:rsidP="002A4CEE"/>
    <w:p w:rsidR="007F4B35" w:rsidRDefault="007F4B35" w:rsidP="002A4CEE"/>
    <w:p w:rsidR="007F4B35" w:rsidRDefault="007F4B35" w:rsidP="002A4CEE"/>
    <w:p w:rsidR="007F4B35" w:rsidRDefault="007F4B35" w:rsidP="002A4CEE"/>
    <w:p w:rsidR="007F4B35" w:rsidRDefault="007F4B35" w:rsidP="002A4CEE"/>
    <w:p w:rsidR="007F4B35" w:rsidRDefault="007F4B35" w:rsidP="002A4CEE"/>
    <w:p w:rsidR="007F4B35" w:rsidRDefault="007F4B35" w:rsidP="002A4CEE"/>
    <w:p w:rsidR="007F4B35" w:rsidRDefault="007F4B35" w:rsidP="002A4CEE"/>
    <w:p w:rsidR="007F4B35" w:rsidRDefault="007F4B35" w:rsidP="002A4CEE"/>
    <w:p w:rsidR="007F4B35" w:rsidRDefault="007F4B35" w:rsidP="002A4CEE"/>
    <w:p w:rsidR="00DD4CE3" w:rsidRDefault="00B92F70" w:rsidP="00B92F70">
      <w:pPr>
        <w:pStyle w:val="Heading2"/>
        <w:jc w:val="left"/>
      </w:pPr>
      <w:bookmarkStart w:id="28" w:name="_Toc121346452"/>
      <w:r>
        <w:lastRenderedPageBreak/>
        <w:t>Chapter 3</w:t>
      </w:r>
      <w:bookmarkEnd w:id="28"/>
      <w:r w:rsidR="00DD4CE3">
        <w:t xml:space="preserve"> </w:t>
      </w:r>
    </w:p>
    <w:p w:rsidR="007F4B35" w:rsidRDefault="00DD4CE3" w:rsidP="00DD4CE3">
      <w:pPr>
        <w:pStyle w:val="Heading2"/>
      </w:pPr>
      <w:bookmarkStart w:id="29" w:name="_Toc121346453"/>
      <w:r>
        <w:t>DETAILED DESIGN</w:t>
      </w:r>
      <w:bookmarkEnd w:id="29"/>
    </w:p>
    <w:p w:rsidR="00DD4CE3" w:rsidRDefault="00DD4CE3" w:rsidP="00DD4CE3"/>
    <w:p w:rsidR="007B0C19" w:rsidRDefault="007B0C19" w:rsidP="007B0C19">
      <w:pPr>
        <w:pStyle w:val="Heading4"/>
        <w:jc w:val="left"/>
      </w:pPr>
      <w:r>
        <w:t>3.1</w:t>
      </w:r>
      <w:r>
        <w:tab/>
        <w:t>SYSTEM DESIGN</w:t>
      </w:r>
    </w:p>
    <w:p w:rsidR="00B1548A" w:rsidRPr="00B1548A" w:rsidRDefault="00B1548A" w:rsidP="00B1548A"/>
    <w:p w:rsidR="00470973" w:rsidRDefault="00470973" w:rsidP="00470973">
      <w:r>
        <w:tab/>
      </w:r>
      <w:r w:rsidR="003C0B18" w:rsidRPr="003C0B18">
        <w:t>Each SupaBase project consists of several tools:</w:t>
      </w:r>
    </w:p>
    <w:p w:rsidR="003C0B18" w:rsidRDefault="003C0B18" w:rsidP="00470973"/>
    <w:p w:rsidR="003C0B18" w:rsidRDefault="008E5554" w:rsidP="008E5554">
      <w:pPr>
        <w:jc w:val="center"/>
      </w:pPr>
      <w:r>
        <w:rPr>
          <w:noProof/>
        </w:rPr>
        <w:drawing>
          <wp:inline distT="0" distB="0" distL="0" distR="0">
            <wp:extent cx="5689389" cy="25386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abase-archite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7041" cy="2550965"/>
                    </a:xfrm>
                    <a:prstGeom prst="rect">
                      <a:avLst/>
                    </a:prstGeom>
                  </pic:spPr>
                </pic:pic>
              </a:graphicData>
            </a:graphic>
          </wp:inline>
        </w:drawing>
      </w:r>
    </w:p>
    <w:p w:rsidR="00470973" w:rsidRDefault="00470973" w:rsidP="00470973"/>
    <w:p w:rsidR="00470973" w:rsidRPr="00470973" w:rsidRDefault="00470973" w:rsidP="00470973">
      <w:r>
        <w:tab/>
      </w:r>
    </w:p>
    <w:p w:rsidR="004C1B9E" w:rsidRPr="006C72E2" w:rsidRDefault="007B0C19" w:rsidP="004C1B9E">
      <w:pPr>
        <w:rPr>
          <w:b/>
        </w:rPr>
      </w:pPr>
      <w:r>
        <w:tab/>
      </w:r>
      <w:r w:rsidR="004C1B9E" w:rsidRPr="006C72E2">
        <w:rPr>
          <w:b/>
        </w:rPr>
        <w:t>PostgreSQL (Database):</w:t>
      </w:r>
    </w:p>
    <w:p w:rsidR="004C1B9E" w:rsidRDefault="004C1B9E" w:rsidP="004C1B9E">
      <w:pPr>
        <w:ind w:left="720"/>
      </w:pPr>
      <w:r>
        <w:t xml:space="preserve">PostgreSQL is the core of </w:t>
      </w:r>
      <w:r w:rsidR="003C0B18">
        <w:t>SupaBase</w:t>
      </w:r>
      <w:r>
        <w:t>. We do not abstract the PostgreSQL database — you can access it and use it with full privileges. We simply provide tools which makes PostgreSQL as easy to use as Firebase.</w:t>
      </w:r>
    </w:p>
    <w:p w:rsidR="004C1B9E" w:rsidRDefault="004C1B9E" w:rsidP="004C1B9E"/>
    <w:p w:rsidR="004C1B9E" w:rsidRPr="006C72E2" w:rsidRDefault="00340792" w:rsidP="004C1B9E">
      <w:pPr>
        <w:ind w:left="720"/>
        <w:rPr>
          <w:b/>
        </w:rPr>
      </w:pPr>
      <w:r w:rsidRPr="006C72E2">
        <w:rPr>
          <w:b/>
        </w:rPr>
        <w:t>Studio (Dashboard):</w:t>
      </w:r>
    </w:p>
    <w:p w:rsidR="004C1B9E" w:rsidRDefault="004C1B9E" w:rsidP="00340792">
      <w:pPr>
        <w:ind w:left="720"/>
      </w:pPr>
      <w:r>
        <w:t>An open source Dashboard for manag</w:t>
      </w:r>
      <w:r w:rsidR="00340792">
        <w:t>ing your database and services.</w:t>
      </w:r>
    </w:p>
    <w:p w:rsidR="00340792" w:rsidRDefault="00340792" w:rsidP="00340792">
      <w:pPr>
        <w:ind w:left="720"/>
      </w:pPr>
    </w:p>
    <w:p w:rsidR="004C1B9E" w:rsidRPr="006C72E2" w:rsidRDefault="00340792" w:rsidP="00340792">
      <w:pPr>
        <w:ind w:firstLine="720"/>
        <w:rPr>
          <w:b/>
        </w:rPr>
      </w:pPr>
      <w:r w:rsidRPr="006C72E2">
        <w:rPr>
          <w:b/>
        </w:rPr>
        <w:t>GoTrue (Auth):</w:t>
      </w:r>
    </w:p>
    <w:p w:rsidR="004C1B9E" w:rsidRDefault="004C1B9E" w:rsidP="004C1B9E">
      <w:pPr>
        <w:ind w:left="720"/>
      </w:pPr>
      <w:r>
        <w:t>A JWT-based API for managing users and issuing access tokens. This integrates with PostgreSQL's Row Level Security and the API servers.</w:t>
      </w:r>
    </w:p>
    <w:p w:rsidR="004C1B9E" w:rsidRDefault="004C1B9E" w:rsidP="004C1B9E">
      <w:pPr>
        <w:ind w:left="720"/>
      </w:pPr>
    </w:p>
    <w:p w:rsidR="004C1B9E" w:rsidRPr="006C72E2" w:rsidRDefault="00AA6AB6" w:rsidP="004C1B9E">
      <w:pPr>
        <w:ind w:left="720"/>
        <w:rPr>
          <w:b/>
        </w:rPr>
      </w:pPr>
      <w:r w:rsidRPr="006C72E2">
        <w:rPr>
          <w:b/>
        </w:rPr>
        <w:t>PostgREST (API):</w:t>
      </w:r>
    </w:p>
    <w:p w:rsidR="004C1B9E" w:rsidRDefault="004C1B9E" w:rsidP="004C1B9E">
      <w:pPr>
        <w:ind w:left="720"/>
      </w:pPr>
      <w:r>
        <w:t>A standalone web server that turns your PostgreSQL database directly into a RESTful API. We use this with our pg_graphql extension to provide a GraphQL API.</w:t>
      </w:r>
    </w:p>
    <w:p w:rsidR="004C1B9E" w:rsidRDefault="004C1B9E" w:rsidP="004C1B9E">
      <w:pPr>
        <w:ind w:left="720"/>
      </w:pPr>
    </w:p>
    <w:p w:rsidR="004C1B9E" w:rsidRPr="006C72E2" w:rsidRDefault="00AA6AB6" w:rsidP="004C1B9E">
      <w:pPr>
        <w:ind w:left="720"/>
        <w:rPr>
          <w:b/>
        </w:rPr>
      </w:pPr>
      <w:r w:rsidRPr="006C72E2">
        <w:rPr>
          <w:b/>
        </w:rPr>
        <w:t>Realtime (API &amp; multiplayer):</w:t>
      </w:r>
    </w:p>
    <w:p w:rsidR="004C1B9E" w:rsidRDefault="004C1B9E" w:rsidP="004C1B9E">
      <w:pPr>
        <w:ind w:left="720"/>
      </w:pPr>
      <w:r>
        <w:t>A scalable websocket engine for managing user Presence, broadcasting messages, and streaming database changes.</w:t>
      </w:r>
    </w:p>
    <w:p w:rsidR="004C1B9E" w:rsidRDefault="004C1B9E" w:rsidP="004C1B9E">
      <w:pPr>
        <w:ind w:left="720"/>
      </w:pPr>
    </w:p>
    <w:p w:rsidR="004C1B9E" w:rsidRPr="006C72E2" w:rsidRDefault="004C1B9E" w:rsidP="004C1B9E">
      <w:pPr>
        <w:ind w:left="720"/>
        <w:rPr>
          <w:b/>
        </w:rPr>
      </w:pPr>
      <w:r w:rsidRPr="006C72E2">
        <w:rPr>
          <w:b/>
        </w:rPr>
        <w:t>Storage API (large file stora</w:t>
      </w:r>
      <w:r w:rsidR="00AA6AB6" w:rsidRPr="006C72E2">
        <w:rPr>
          <w:b/>
        </w:rPr>
        <w:t>ge):</w:t>
      </w:r>
    </w:p>
    <w:p w:rsidR="004C1B9E" w:rsidRDefault="004C1B9E" w:rsidP="004C1B9E">
      <w:pPr>
        <w:ind w:left="720"/>
      </w:pPr>
      <w:r>
        <w:t>An S3-compatible object storage service that stores metadata in Postgres.</w:t>
      </w:r>
    </w:p>
    <w:p w:rsidR="00AA6AB6" w:rsidRDefault="00AA6AB6" w:rsidP="004C1B9E">
      <w:pPr>
        <w:ind w:left="720"/>
      </w:pPr>
    </w:p>
    <w:p w:rsidR="004C1B9E" w:rsidRPr="006C72E2" w:rsidRDefault="00AA6AB6" w:rsidP="004C1B9E">
      <w:pPr>
        <w:ind w:left="720"/>
        <w:rPr>
          <w:b/>
        </w:rPr>
      </w:pPr>
      <w:r w:rsidRPr="006C72E2">
        <w:rPr>
          <w:b/>
        </w:rPr>
        <w:lastRenderedPageBreak/>
        <w:t>Deno (Edge Functions):</w:t>
      </w:r>
    </w:p>
    <w:p w:rsidR="004C1B9E" w:rsidRDefault="004C1B9E" w:rsidP="004C1B9E">
      <w:pPr>
        <w:ind w:left="720"/>
      </w:pPr>
      <w:r>
        <w:t>A modern runtime for JavaScript and TypeScript.</w:t>
      </w:r>
    </w:p>
    <w:p w:rsidR="004C1B9E" w:rsidRDefault="004C1B9E" w:rsidP="004C1B9E">
      <w:pPr>
        <w:ind w:left="720"/>
      </w:pPr>
    </w:p>
    <w:p w:rsidR="004C1B9E" w:rsidRPr="006C72E2" w:rsidRDefault="004C1B9E" w:rsidP="004C1B9E">
      <w:pPr>
        <w:ind w:left="720"/>
        <w:rPr>
          <w:b/>
        </w:rPr>
      </w:pPr>
      <w:r w:rsidRPr="006C72E2">
        <w:rPr>
          <w:b/>
        </w:rPr>
        <w:t>post</w:t>
      </w:r>
      <w:r w:rsidR="00E05942" w:rsidRPr="006C72E2">
        <w:rPr>
          <w:b/>
        </w:rPr>
        <w:t>gres-meta (Database management):</w:t>
      </w:r>
    </w:p>
    <w:p w:rsidR="004C1B9E" w:rsidRDefault="004C1B9E" w:rsidP="004C1B9E">
      <w:pPr>
        <w:ind w:left="720"/>
      </w:pPr>
      <w:r>
        <w:t>A RESTful API for managing your Postgres. Fetch tables, add roles, and run queries.</w:t>
      </w:r>
    </w:p>
    <w:p w:rsidR="004C1B9E" w:rsidRDefault="004C1B9E" w:rsidP="004C1B9E">
      <w:pPr>
        <w:ind w:left="720"/>
      </w:pPr>
    </w:p>
    <w:p w:rsidR="004C1B9E" w:rsidRPr="006C72E2" w:rsidRDefault="00435E8C" w:rsidP="004C1B9E">
      <w:pPr>
        <w:ind w:left="720"/>
        <w:rPr>
          <w:b/>
        </w:rPr>
      </w:pPr>
      <w:r w:rsidRPr="006C72E2">
        <w:rPr>
          <w:b/>
        </w:rPr>
        <w:t>PgBouncer:</w:t>
      </w:r>
    </w:p>
    <w:p w:rsidR="004C1B9E" w:rsidRDefault="004C1B9E" w:rsidP="004C1B9E">
      <w:pPr>
        <w:ind w:left="720"/>
      </w:pPr>
      <w:r>
        <w:t xml:space="preserve">A lightweight connection pooler for PostgreSQL. This is useful for connecting to Postgres when using </w:t>
      </w:r>
      <w:r w:rsidR="00CF5DAB">
        <w:t>Server less</w:t>
      </w:r>
      <w:r>
        <w:t xml:space="preserve"> functions.</w:t>
      </w:r>
    </w:p>
    <w:p w:rsidR="004C1B9E" w:rsidRDefault="004C1B9E" w:rsidP="004C1B9E">
      <w:pPr>
        <w:ind w:left="720"/>
      </w:pPr>
    </w:p>
    <w:p w:rsidR="004C1B9E" w:rsidRPr="006C72E2" w:rsidRDefault="00435E8C" w:rsidP="004C1B9E">
      <w:pPr>
        <w:ind w:left="720"/>
        <w:rPr>
          <w:b/>
        </w:rPr>
      </w:pPr>
      <w:r w:rsidRPr="006C72E2">
        <w:rPr>
          <w:b/>
        </w:rPr>
        <w:t>Kong (API Gateway):</w:t>
      </w:r>
    </w:p>
    <w:p w:rsidR="007047F0" w:rsidRDefault="004C1B9E" w:rsidP="003037CD">
      <w:pPr>
        <w:ind w:left="720"/>
      </w:pPr>
      <w:r>
        <w:t>A cloud-native API gateway, built on top of Nginx.</w:t>
      </w:r>
    </w:p>
    <w:p w:rsidR="00B1548A" w:rsidRDefault="00B1548A" w:rsidP="00B1548A"/>
    <w:p w:rsidR="00B1548A" w:rsidRDefault="00542E3A" w:rsidP="00542E3A">
      <w:pPr>
        <w:pStyle w:val="Heading4"/>
        <w:jc w:val="left"/>
      </w:pPr>
      <w:r>
        <w:t>3.2</w:t>
      </w:r>
      <w:r>
        <w:tab/>
        <w:t>ENTITY RELATIONSHIP DIAGRAM</w:t>
      </w:r>
    </w:p>
    <w:p w:rsidR="005974A5" w:rsidRDefault="00DD2E57" w:rsidP="005974A5">
      <w:pPr>
        <w:ind w:left="720"/>
      </w:pPr>
      <w:r>
        <w:t>An entity–relationship model is usually</w:t>
      </w:r>
      <w:r w:rsidR="00B42E3C">
        <w:t xml:space="preserve"> the result of systematic analysis to define </w:t>
      </w:r>
      <w:r w:rsidR="005974A5" w:rsidRPr="005974A5">
        <w:t>and</w:t>
      </w:r>
      <w:r>
        <w:t xml:space="preserve"> </w:t>
      </w:r>
      <w:r w:rsidR="005974A5" w:rsidRPr="005974A5">
        <w:t>describe what is important to processes in an area of a business.</w:t>
      </w:r>
    </w:p>
    <w:p w:rsidR="005974A5" w:rsidRDefault="00DD2E57" w:rsidP="005974A5">
      <w:pPr>
        <w:ind w:left="720"/>
      </w:pPr>
      <w:r>
        <w:t xml:space="preserve">An E-R model does not define the </w:t>
      </w:r>
      <w:r w:rsidR="00B42E3C">
        <w:t>business processes; it only presents a</w:t>
      </w:r>
      <w:r w:rsidR="0016199F">
        <w:t xml:space="preserve"> business </w:t>
      </w:r>
      <w:r w:rsidR="005974A5" w:rsidRPr="005974A5">
        <w:t>data</w:t>
      </w:r>
      <w:r>
        <w:t xml:space="preserve"> </w:t>
      </w:r>
      <w:r w:rsidR="005974A5" w:rsidRPr="005974A5">
        <w:t>schema in graphical form. It is usually drawn in a graphical form as boxes (entities) that are</w:t>
      </w:r>
      <w:r>
        <w:t xml:space="preserve"> </w:t>
      </w:r>
      <w:r w:rsidR="005974A5" w:rsidRPr="005974A5">
        <w:t>connected by lines (relationships) which express the associations and dependencies between</w:t>
      </w:r>
      <w:r w:rsidR="005E739A">
        <w:t xml:space="preserve"> </w:t>
      </w:r>
      <w:r w:rsidR="005974A5" w:rsidRPr="005974A5">
        <w:t>entities.</w:t>
      </w:r>
      <w:r w:rsidR="005974A5">
        <w:t xml:space="preserve"> </w:t>
      </w:r>
    </w:p>
    <w:p w:rsidR="005974A5" w:rsidRDefault="005974A5" w:rsidP="005974A5">
      <w:pPr>
        <w:ind w:left="720"/>
      </w:pPr>
      <w:r w:rsidRPr="005974A5">
        <w:t xml:space="preserve">Entities may be characterized not only by relationships, but also by additional properties(attributes), which include identifiers called "primary keys". Diagrams created to </w:t>
      </w:r>
      <w:r w:rsidR="005E739A">
        <w:t xml:space="preserve">represent </w:t>
      </w:r>
      <w:r w:rsidRPr="005974A5">
        <w:t>attributes as well   as</w:t>
      </w:r>
      <w:r w:rsidR="005E739A">
        <w:t xml:space="preserve">   entities and </w:t>
      </w:r>
      <w:r w:rsidR="00DD2E57">
        <w:t>relationships may</w:t>
      </w:r>
      <w:r w:rsidR="005E739A" w:rsidRPr="005974A5">
        <w:t xml:space="preserve"> be</w:t>
      </w:r>
      <w:r w:rsidRPr="005974A5">
        <w:t xml:space="preserve"> called   entity-attribute-relationship</w:t>
      </w:r>
      <w:r w:rsidR="005E739A">
        <w:t xml:space="preserve"> </w:t>
      </w:r>
      <w:r w:rsidRPr="005974A5">
        <w:t>diagrams, rather than entity-relationship models.</w:t>
      </w:r>
    </w:p>
    <w:p w:rsidR="005974A5" w:rsidRDefault="007A6B4C" w:rsidP="005974A5">
      <w:pPr>
        <w:ind w:left="720"/>
      </w:pPr>
      <w:r>
        <w:t xml:space="preserve">An ER </w:t>
      </w:r>
      <w:r w:rsidR="005974A5" w:rsidRPr="005974A5">
        <w:t>mo</w:t>
      </w:r>
      <w:r>
        <w:t>del is</w:t>
      </w:r>
      <w:r w:rsidR="005974A5" w:rsidRPr="005974A5">
        <w:t xml:space="preserve"> typ</w:t>
      </w:r>
      <w:r w:rsidR="003422CB">
        <w:t xml:space="preserve">ically   implemented as a database. In a simple relational </w:t>
      </w:r>
      <w:r w:rsidR="005974A5" w:rsidRPr="005974A5">
        <w:t>database</w:t>
      </w:r>
      <w:r w:rsidR="005E739A">
        <w:t xml:space="preserve"> </w:t>
      </w:r>
      <w:r w:rsidR="005974A5" w:rsidRPr="005974A5">
        <w:t>implementation, each row of a table represents one instance of an entity type, and each field</w:t>
      </w:r>
      <w:r w:rsidR="005E739A">
        <w:t xml:space="preserve"> </w:t>
      </w:r>
      <w:r w:rsidR="005974A5" w:rsidRPr="005974A5">
        <w:t>in a table represents an attribute type. In a relational database a relationship between entities</w:t>
      </w:r>
      <w:r w:rsidR="005E739A">
        <w:t xml:space="preserve"> </w:t>
      </w:r>
      <w:r w:rsidR="005974A5" w:rsidRPr="005974A5">
        <w:t>is implemented by storing the primary key of one entity as a pointer or "foreign key" in the</w:t>
      </w:r>
      <w:r w:rsidR="005E739A">
        <w:t xml:space="preserve"> </w:t>
      </w:r>
      <w:r w:rsidR="005974A5" w:rsidRPr="005974A5">
        <w:t>table of another entity.</w:t>
      </w:r>
    </w:p>
    <w:p w:rsidR="005974A5" w:rsidRDefault="005974A5" w:rsidP="005974A5">
      <w:pPr>
        <w:ind w:left="720"/>
      </w:pPr>
      <w:r w:rsidRPr="005974A5">
        <w:t>There is a tradition for ER/data models to be built at two or three levels of abstraction. Note</w:t>
      </w:r>
      <w:r w:rsidR="005E739A">
        <w:t xml:space="preserve"> </w:t>
      </w:r>
      <w:r w:rsidRPr="005974A5">
        <w:t>that the conceptual-logical-physical hierarchy below is used in other kinds of specification,</w:t>
      </w:r>
      <w:r w:rsidR="005E739A">
        <w:t xml:space="preserve"> </w:t>
      </w:r>
      <w:r w:rsidRPr="005974A5">
        <w:t xml:space="preserve">and is different from the three schema approach to software engineering. While useful </w:t>
      </w:r>
      <w:r w:rsidR="00AE4C54" w:rsidRPr="005974A5">
        <w:t>for organizing data that can be represented by</w:t>
      </w:r>
      <w:r w:rsidR="00AE4C54">
        <w:t xml:space="preserve"> a relational structure, an </w:t>
      </w:r>
      <w:r w:rsidRPr="005974A5">
        <w:t>entity-relationship</w:t>
      </w:r>
      <w:r w:rsidR="00AE4C54">
        <w:t xml:space="preserve"> </w:t>
      </w:r>
      <w:r w:rsidRPr="005974A5">
        <w:t xml:space="preserve">diagram can't sufficiently represent semi-structured or unstructured data, and an ER </w:t>
      </w:r>
      <w:r w:rsidR="00AE4C54" w:rsidRPr="005974A5">
        <w:t>Diagram’s</w:t>
      </w:r>
      <w:r w:rsidRPr="005974A5">
        <w:t xml:space="preserve"> unlikely to be helpful on its own in integrating data into a pre-existing information system.</w:t>
      </w:r>
    </w:p>
    <w:p w:rsidR="00FC0530" w:rsidRDefault="00AE4C54" w:rsidP="0098513E">
      <w:pPr>
        <w:ind w:left="720"/>
      </w:pPr>
      <w:r w:rsidRPr="005974A5">
        <w:lastRenderedPageBreak/>
        <w:t>Cardinality notations define the attributes of the relationship</w:t>
      </w:r>
      <w:r>
        <w:t xml:space="preserve"> between the entities</w:t>
      </w:r>
      <w:r w:rsidR="005974A5">
        <w:t xml:space="preserve">. </w:t>
      </w:r>
      <w:r w:rsidR="005974A5" w:rsidRPr="005974A5">
        <w:t>Cardinalities can de</w:t>
      </w:r>
      <w:r w:rsidR="0098513E">
        <w:t>note that an entity is optional</w:t>
      </w:r>
      <w:r w:rsidR="00253FAF">
        <w:rPr>
          <w:noProof/>
        </w:rPr>
        <w:drawing>
          <wp:anchor distT="0" distB="0" distL="114300" distR="114300" simplePos="0" relativeHeight="251660288" behindDoc="0" locked="0" layoutInCell="1" allowOverlap="1" wp14:anchorId="0DAF76A5" wp14:editId="1F674F64">
            <wp:simplePos x="0" y="0"/>
            <wp:positionH relativeFrom="column">
              <wp:posOffset>457200</wp:posOffset>
            </wp:positionH>
            <wp:positionV relativeFrom="paragraph">
              <wp:posOffset>0</wp:posOffset>
            </wp:positionV>
            <wp:extent cx="5962941" cy="36804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r.jpg"/>
                    <pic:cNvPicPr/>
                  </pic:nvPicPr>
                  <pic:blipFill>
                    <a:blip r:embed="rId14">
                      <a:extLst>
                        <a:ext uri="{28A0092B-C50C-407E-A947-70E740481C1C}">
                          <a14:useLocalDpi xmlns:a14="http://schemas.microsoft.com/office/drawing/2010/main" val="0"/>
                        </a:ext>
                      </a:extLst>
                    </a:blip>
                    <a:stretch>
                      <a:fillRect/>
                    </a:stretch>
                  </pic:blipFill>
                  <pic:spPr>
                    <a:xfrm>
                      <a:off x="0" y="0"/>
                      <a:ext cx="5962941" cy="3680460"/>
                    </a:xfrm>
                    <a:prstGeom prst="rect">
                      <a:avLst/>
                    </a:prstGeom>
                  </pic:spPr>
                </pic:pic>
              </a:graphicData>
            </a:graphic>
          </wp:anchor>
        </w:drawing>
      </w:r>
    </w:p>
    <w:p w:rsidR="00FC0530" w:rsidRDefault="00FC0530" w:rsidP="00FC0530"/>
    <w:p w:rsidR="00FC0530" w:rsidRDefault="00FC0530" w:rsidP="00FC0530">
      <w:pPr>
        <w:pStyle w:val="Heading4"/>
        <w:jc w:val="left"/>
      </w:pPr>
      <w:r>
        <w:t>3.3</w:t>
      </w:r>
      <w:r>
        <w:tab/>
        <w:t>RELATIONAL SCHEMA</w:t>
      </w:r>
    </w:p>
    <w:p w:rsidR="00FC0530" w:rsidRDefault="00063668" w:rsidP="00063668">
      <w:pPr>
        <w:ind w:left="720"/>
      </w:pPr>
      <w:r>
        <w:t>T</w:t>
      </w:r>
      <w:r w:rsidRPr="00063668">
        <w:t>he term "schema" refers to the organization of data as a blueprint of how the database is</w:t>
      </w:r>
      <w:r w:rsidR="00062FE5">
        <w:t xml:space="preserve"> </w:t>
      </w:r>
      <w:r w:rsidRPr="00063668">
        <w:t>constructed. The formal definition of a database schema is a set of formulas called integrity</w:t>
      </w:r>
      <w:r w:rsidR="00062FE5">
        <w:t xml:space="preserve"> </w:t>
      </w:r>
      <w:r w:rsidRPr="00063668">
        <w:t>constraints imposed on a database. A relational schema shows references among fields in the</w:t>
      </w:r>
      <w:r w:rsidR="00062FE5">
        <w:t xml:space="preserve"> </w:t>
      </w:r>
      <w:r w:rsidRPr="00063668">
        <w:t>database. When a primary key is referenced in another table in the database, it is called a</w:t>
      </w:r>
      <w:r w:rsidR="00062FE5">
        <w:t xml:space="preserve"> foreign key. This is denoted</w:t>
      </w:r>
      <w:r w:rsidR="00CE3E9D">
        <w:t xml:space="preserve"> by an arrow with the head pointing at the referenced</w:t>
      </w:r>
      <w:r w:rsidRPr="00063668">
        <w:t xml:space="preserve"> key</w:t>
      </w:r>
      <w:r w:rsidR="00062FE5">
        <w:t xml:space="preserve"> </w:t>
      </w:r>
      <w:r w:rsidRPr="00063668">
        <w:t>attribute. A schema diagram helps organize values in the database. The following diagram</w:t>
      </w:r>
      <w:r w:rsidR="00062FE5">
        <w:t xml:space="preserve"> </w:t>
      </w:r>
      <w:r w:rsidRPr="00063668">
        <w:t>shows the schema diagram for the database.</w:t>
      </w:r>
    </w:p>
    <w:p w:rsidR="00BA5C7F" w:rsidRDefault="00BA5C7F" w:rsidP="00063668">
      <w:pPr>
        <w:ind w:left="720"/>
      </w:pPr>
    </w:p>
    <w:p w:rsidR="00BA5C7F" w:rsidRDefault="00E66194" w:rsidP="00063668">
      <w:pPr>
        <w:ind w:left="720"/>
      </w:pPr>
      <w:r>
        <w:rPr>
          <w:noProof/>
        </w:rPr>
        <w:lastRenderedPageBreak/>
        <w:drawing>
          <wp:inline distT="0" distB="0" distL="0" distR="0">
            <wp:extent cx="6019800" cy="28517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base Schema.png"/>
                    <pic:cNvPicPr/>
                  </pic:nvPicPr>
                  <pic:blipFill>
                    <a:blip r:embed="rId15">
                      <a:extLst>
                        <a:ext uri="{28A0092B-C50C-407E-A947-70E740481C1C}">
                          <a14:useLocalDpi xmlns:a14="http://schemas.microsoft.com/office/drawing/2010/main" val="0"/>
                        </a:ext>
                      </a:extLst>
                    </a:blip>
                    <a:stretch>
                      <a:fillRect/>
                    </a:stretch>
                  </pic:blipFill>
                  <pic:spPr>
                    <a:xfrm>
                      <a:off x="0" y="0"/>
                      <a:ext cx="6019800" cy="2851785"/>
                    </a:xfrm>
                    <a:prstGeom prst="rect">
                      <a:avLst/>
                    </a:prstGeom>
                  </pic:spPr>
                </pic:pic>
              </a:graphicData>
            </a:graphic>
          </wp:inline>
        </w:drawing>
      </w:r>
    </w:p>
    <w:p w:rsidR="000E5425" w:rsidRDefault="000E5425" w:rsidP="000E5425"/>
    <w:p w:rsidR="000E5425" w:rsidRDefault="00A83B72" w:rsidP="00A83B72">
      <w:pPr>
        <w:pStyle w:val="Heading4"/>
        <w:jc w:val="left"/>
      </w:pPr>
      <w:r>
        <w:t>3.4</w:t>
      </w:r>
      <w:r>
        <w:tab/>
        <w:t>DESCRIPTION OF TABLES</w:t>
      </w:r>
    </w:p>
    <w:p w:rsidR="00753D6E" w:rsidRDefault="00753D6E" w:rsidP="00753D6E">
      <w:r>
        <w:tab/>
        <w:t xml:space="preserve">The database </w:t>
      </w:r>
      <w:proofErr w:type="gramStart"/>
      <w:r>
        <w:t>consist</w:t>
      </w:r>
      <w:proofErr w:type="gramEnd"/>
      <w:r>
        <w:t xml:space="preserve"> of </w:t>
      </w:r>
      <w:r w:rsidR="002C181E">
        <w:t>7 tables.</w:t>
      </w:r>
    </w:p>
    <w:p w:rsidR="00753D6E" w:rsidRDefault="00753D6E" w:rsidP="00753D6E"/>
    <w:p w:rsidR="00753D6E" w:rsidRDefault="00753D6E" w:rsidP="00753D6E">
      <w:pPr>
        <w:pStyle w:val="ListParagraph"/>
        <w:numPr>
          <w:ilvl w:val="0"/>
          <w:numId w:val="15"/>
        </w:numPr>
      </w:pPr>
      <w:r>
        <w:t>Admin:</w:t>
      </w:r>
    </w:p>
    <w:p w:rsidR="00753D6E" w:rsidRDefault="00753D6E" w:rsidP="00753D6E">
      <w:pPr>
        <w:pStyle w:val="ListParagraph"/>
        <w:numPr>
          <w:ilvl w:val="1"/>
          <w:numId w:val="15"/>
        </w:numPr>
      </w:pPr>
      <w:r>
        <w:t>Id</w:t>
      </w:r>
    </w:p>
    <w:p w:rsidR="00753D6E" w:rsidRDefault="00753D6E" w:rsidP="00753D6E">
      <w:pPr>
        <w:pStyle w:val="ListParagraph"/>
        <w:numPr>
          <w:ilvl w:val="1"/>
          <w:numId w:val="15"/>
        </w:numPr>
      </w:pPr>
      <w:r>
        <w:t>Email</w:t>
      </w:r>
    </w:p>
    <w:p w:rsidR="00753D6E" w:rsidRDefault="00753D6E" w:rsidP="00753D6E">
      <w:pPr>
        <w:pStyle w:val="ListParagraph"/>
        <w:numPr>
          <w:ilvl w:val="1"/>
          <w:numId w:val="15"/>
        </w:numPr>
      </w:pPr>
      <w:r>
        <w:t>Name</w:t>
      </w:r>
    </w:p>
    <w:p w:rsidR="00753D6E" w:rsidRDefault="00753D6E" w:rsidP="00753D6E">
      <w:pPr>
        <w:pStyle w:val="ListParagraph"/>
        <w:numPr>
          <w:ilvl w:val="1"/>
          <w:numId w:val="15"/>
        </w:numPr>
      </w:pPr>
      <w:r>
        <w:t>Password</w:t>
      </w:r>
    </w:p>
    <w:p w:rsidR="00753D6E" w:rsidRDefault="00753D6E" w:rsidP="00753D6E">
      <w:pPr>
        <w:pStyle w:val="ListParagraph"/>
        <w:numPr>
          <w:ilvl w:val="0"/>
          <w:numId w:val="15"/>
        </w:numPr>
      </w:pPr>
      <w:r>
        <w:t>Pharmacist:</w:t>
      </w:r>
    </w:p>
    <w:p w:rsidR="00753D6E" w:rsidRDefault="00753D6E" w:rsidP="00753D6E">
      <w:pPr>
        <w:pStyle w:val="ListParagraph"/>
        <w:numPr>
          <w:ilvl w:val="1"/>
          <w:numId w:val="15"/>
        </w:numPr>
      </w:pPr>
      <w:r>
        <w:t>Id</w:t>
      </w:r>
    </w:p>
    <w:p w:rsidR="00753D6E" w:rsidRDefault="00753D6E" w:rsidP="00753D6E">
      <w:pPr>
        <w:pStyle w:val="ListParagraph"/>
        <w:numPr>
          <w:ilvl w:val="1"/>
          <w:numId w:val="15"/>
        </w:numPr>
      </w:pPr>
      <w:r>
        <w:t>Name</w:t>
      </w:r>
    </w:p>
    <w:p w:rsidR="00753D6E" w:rsidRDefault="00753D6E" w:rsidP="00753D6E">
      <w:pPr>
        <w:pStyle w:val="ListParagraph"/>
        <w:numPr>
          <w:ilvl w:val="1"/>
          <w:numId w:val="15"/>
        </w:numPr>
      </w:pPr>
      <w:r>
        <w:t>Password</w:t>
      </w:r>
    </w:p>
    <w:p w:rsidR="00753D6E" w:rsidRDefault="00753D6E" w:rsidP="00753D6E">
      <w:pPr>
        <w:pStyle w:val="ListParagraph"/>
        <w:numPr>
          <w:ilvl w:val="0"/>
          <w:numId w:val="15"/>
        </w:numPr>
      </w:pPr>
      <w:r>
        <w:t>Doctor:</w:t>
      </w:r>
    </w:p>
    <w:p w:rsidR="00753D6E" w:rsidRDefault="00753D6E" w:rsidP="00753D6E">
      <w:pPr>
        <w:pStyle w:val="ListParagraph"/>
        <w:numPr>
          <w:ilvl w:val="1"/>
          <w:numId w:val="15"/>
        </w:numPr>
      </w:pPr>
      <w:r>
        <w:t>Id</w:t>
      </w:r>
    </w:p>
    <w:p w:rsidR="00753D6E" w:rsidRDefault="00753D6E" w:rsidP="00753D6E">
      <w:pPr>
        <w:pStyle w:val="ListParagraph"/>
        <w:numPr>
          <w:ilvl w:val="1"/>
          <w:numId w:val="15"/>
        </w:numPr>
      </w:pPr>
      <w:r>
        <w:t>Name</w:t>
      </w:r>
    </w:p>
    <w:p w:rsidR="00753D6E" w:rsidRDefault="00753D6E" w:rsidP="00753D6E">
      <w:pPr>
        <w:pStyle w:val="ListParagraph"/>
        <w:numPr>
          <w:ilvl w:val="1"/>
          <w:numId w:val="15"/>
        </w:numPr>
      </w:pPr>
      <w:r>
        <w:t>Age</w:t>
      </w:r>
    </w:p>
    <w:p w:rsidR="00753D6E" w:rsidRDefault="00753D6E" w:rsidP="00753D6E">
      <w:pPr>
        <w:pStyle w:val="ListParagraph"/>
        <w:numPr>
          <w:ilvl w:val="1"/>
          <w:numId w:val="15"/>
        </w:numPr>
      </w:pPr>
      <w:r>
        <w:t>Gender</w:t>
      </w:r>
    </w:p>
    <w:p w:rsidR="00753D6E" w:rsidRDefault="00753D6E" w:rsidP="00753D6E">
      <w:pPr>
        <w:pStyle w:val="ListParagraph"/>
        <w:numPr>
          <w:ilvl w:val="1"/>
          <w:numId w:val="15"/>
        </w:numPr>
      </w:pPr>
      <w:r>
        <w:t>Specialization</w:t>
      </w:r>
    </w:p>
    <w:p w:rsidR="00753D6E" w:rsidRDefault="00753D6E" w:rsidP="00753D6E">
      <w:pPr>
        <w:pStyle w:val="ListParagraph"/>
        <w:numPr>
          <w:ilvl w:val="1"/>
          <w:numId w:val="15"/>
        </w:numPr>
      </w:pPr>
      <w:r>
        <w:t>Email</w:t>
      </w:r>
    </w:p>
    <w:p w:rsidR="00753D6E" w:rsidRDefault="00753D6E" w:rsidP="00753D6E">
      <w:pPr>
        <w:pStyle w:val="ListParagraph"/>
        <w:numPr>
          <w:ilvl w:val="1"/>
          <w:numId w:val="15"/>
        </w:numPr>
      </w:pPr>
      <w:r>
        <w:t>Starting time</w:t>
      </w:r>
    </w:p>
    <w:p w:rsidR="00753D6E" w:rsidRDefault="00753D6E" w:rsidP="00753D6E">
      <w:pPr>
        <w:pStyle w:val="ListParagraph"/>
        <w:numPr>
          <w:ilvl w:val="1"/>
          <w:numId w:val="15"/>
        </w:numPr>
      </w:pPr>
      <w:r>
        <w:t>Ending time</w:t>
      </w:r>
    </w:p>
    <w:p w:rsidR="00753D6E" w:rsidRDefault="00753D6E" w:rsidP="00753D6E">
      <w:pPr>
        <w:pStyle w:val="ListParagraph"/>
        <w:numPr>
          <w:ilvl w:val="1"/>
          <w:numId w:val="15"/>
        </w:numPr>
      </w:pPr>
      <w:r>
        <w:t>Salary</w:t>
      </w:r>
    </w:p>
    <w:p w:rsidR="00753D6E" w:rsidRDefault="00753D6E" w:rsidP="00753D6E">
      <w:pPr>
        <w:pStyle w:val="ListParagraph"/>
        <w:numPr>
          <w:ilvl w:val="1"/>
          <w:numId w:val="15"/>
        </w:numPr>
      </w:pPr>
      <w:r>
        <w:t>Password</w:t>
      </w:r>
    </w:p>
    <w:p w:rsidR="00753D6E" w:rsidRDefault="00753D6E" w:rsidP="00753D6E">
      <w:pPr>
        <w:pStyle w:val="ListParagraph"/>
        <w:numPr>
          <w:ilvl w:val="0"/>
          <w:numId w:val="15"/>
        </w:numPr>
      </w:pPr>
      <w:r>
        <w:t>Patient:</w:t>
      </w:r>
    </w:p>
    <w:p w:rsidR="00753D6E" w:rsidRDefault="00753D6E" w:rsidP="00753D6E">
      <w:pPr>
        <w:pStyle w:val="ListParagraph"/>
        <w:numPr>
          <w:ilvl w:val="1"/>
          <w:numId w:val="15"/>
        </w:numPr>
      </w:pPr>
      <w:r>
        <w:t xml:space="preserve">Name </w:t>
      </w:r>
    </w:p>
    <w:p w:rsidR="00753D6E" w:rsidRDefault="00753D6E" w:rsidP="00753D6E">
      <w:pPr>
        <w:pStyle w:val="ListParagraph"/>
        <w:numPr>
          <w:ilvl w:val="1"/>
          <w:numId w:val="15"/>
        </w:numPr>
      </w:pPr>
      <w:r>
        <w:t>Age</w:t>
      </w:r>
    </w:p>
    <w:p w:rsidR="00753D6E" w:rsidRDefault="00753D6E" w:rsidP="00753D6E">
      <w:pPr>
        <w:pStyle w:val="ListParagraph"/>
        <w:numPr>
          <w:ilvl w:val="1"/>
          <w:numId w:val="15"/>
        </w:numPr>
      </w:pPr>
      <w:r>
        <w:t>Phone</w:t>
      </w:r>
    </w:p>
    <w:p w:rsidR="00753D6E" w:rsidRDefault="00753D6E" w:rsidP="00753D6E">
      <w:pPr>
        <w:pStyle w:val="ListParagraph"/>
        <w:numPr>
          <w:ilvl w:val="1"/>
          <w:numId w:val="15"/>
        </w:numPr>
      </w:pPr>
      <w:r>
        <w:t>Email</w:t>
      </w:r>
    </w:p>
    <w:p w:rsidR="00753D6E" w:rsidRDefault="00753D6E" w:rsidP="00753D6E">
      <w:pPr>
        <w:pStyle w:val="ListParagraph"/>
        <w:numPr>
          <w:ilvl w:val="1"/>
          <w:numId w:val="15"/>
        </w:numPr>
      </w:pPr>
      <w:r>
        <w:t>Gender</w:t>
      </w:r>
    </w:p>
    <w:p w:rsidR="00753D6E" w:rsidRDefault="00753D6E" w:rsidP="00753D6E">
      <w:pPr>
        <w:pStyle w:val="ListParagraph"/>
        <w:numPr>
          <w:ilvl w:val="1"/>
          <w:numId w:val="15"/>
        </w:numPr>
      </w:pPr>
      <w:r>
        <w:t>Password</w:t>
      </w:r>
    </w:p>
    <w:p w:rsidR="00753D6E" w:rsidRDefault="00753D6E" w:rsidP="00753D6E">
      <w:pPr>
        <w:pStyle w:val="ListParagraph"/>
        <w:numPr>
          <w:ilvl w:val="1"/>
          <w:numId w:val="15"/>
        </w:numPr>
      </w:pPr>
      <w:proofErr w:type="spellStart"/>
      <w:r>
        <w:t>P_id</w:t>
      </w:r>
      <w:proofErr w:type="spellEnd"/>
    </w:p>
    <w:p w:rsidR="00753D6E" w:rsidRDefault="00753D6E" w:rsidP="00753D6E">
      <w:pPr>
        <w:pStyle w:val="ListParagraph"/>
        <w:numPr>
          <w:ilvl w:val="0"/>
          <w:numId w:val="15"/>
        </w:numPr>
      </w:pPr>
      <w:r>
        <w:lastRenderedPageBreak/>
        <w:t>Appointments:</w:t>
      </w:r>
    </w:p>
    <w:p w:rsidR="00D05E99" w:rsidRDefault="00D05E99" w:rsidP="00D05E99">
      <w:pPr>
        <w:pStyle w:val="ListParagraph"/>
        <w:numPr>
          <w:ilvl w:val="1"/>
          <w:numId w:val="15"/>
        </w:numPr>
      </w:pPr>
      <w:r>
        <w:t>Id</w:t>
      </w:r>
    </w:p>
    <w:p w:rsidR="00D05E99" w:rsidRDefault="00D05E99" w:rsidP="00D05E99">
      <w:pPr>
        <w:pStyle w:val="ListParagraph"/>
        <w:numPr>
          <w:ilvl w:val="1"/>
          <w:numId w:val="15"/>
        </w:numPr>
      </w:pPr>
      <w:r>
        <w:t>Created at</w:t>
      </w:r>
    </w:p>
    <w:p w:rsidR="00D05E99" w:rsidRDefault="008871A3" w:rsidP="00D05E99">
      <w:pPr>
        <w:pStyle w:val="ListParagraph"/>
        <w:numPr>
          <w:ilvl w:val="1"/>
          <w:numId w:val="15"/>
        </w:numPr>
      </w:pPr>
      <w:proofErr w:type="spellStart"/>
      <w:r>
        <w:t>Patient_id</w:t>
      </w:r>
      <w:proofErr w:type="spellEnd"/>
    </w:p>
    <w:p w:rsidR="008871A3" w:rsidRDefault="008871A3" w:rsidP="00D05E99">
      <w:pPr>
        <w:pStyle w:val="ListParagraph"/>
        <w:numPr>
          <w:ilvl w:val="1"/>
          <w:numId w:val="15"/>
        </w:numPr>
      </w:pPr>
      <w:proofErr w:type="spellStart"/>
      <w:r>
        <w:t>Doctor_id</w:t>
      </w:r>
      <w:proofErr w:type="spellEnd"/>
    </w:p>
    <w:p w:rsidR="008871A3" w:rsidRDefault="008871A3" w:rsidP="00D05E99">
      <w:pPr>
        <w:pStyle w:val="ListParagraph"/>
        <w:numPr>
          <w:ilvl w:val="1"/>
          <w:numId w:val="15"/>
        </w:numPr>
      </w:pPr>
      <w:proofErr w:type="spellStart"/>
      <w:r>
        <w:t>Start_time</w:t>
      </w:r>
      <w:proofErr w:type="spellEnd"/>
    </w:p>
    <w:p w:rsidR="008871A3" w:rsidRDefault="008871A3" w:rsidP="00D05E99">
      <w:pPr>
        <w:pStyle w:val="ListParagraph"/>
        <w:numPr>
          <w:ilvl w:val="1"/>
          <w:numId w:val="15"/>
        </w:numPr>
      </w:pPr>
      <w:proofErr w:type="spellStart"/>
      <w:r>
        <w:t>End_time</w:t>
      </w:r>
      <w:proofErr w:type="spellEnd"/>
    </w:p>
    <w:p w:rsidR="008871A3" w:rsidRDefault="008871A3" w:rsidP="00D05E99">
      <w:pPr>
        <w:pStyle w:val="ListParagraph"/>
        <w:numPr>
          <w:ilvl w:val="1"/>
          <w:numId w:val="15"/>
        </w:numPr>
      </w:pPr>
      <w:r>
        <w:t>Symptoms</w:t>
      </w:r>
    </w:p>
    <w:p w:rsidR="008871A3" w:rsidRDefault="008871A3" w:rsidP="00D05E99">
      <w:pPr>
        <w:pStyle w:val="ListParagraph"/>
        <w:numPr>
          <w:ilvl w:val="1"/>
          <w:numId w:val="15"/>
        </w:numPr>
      </w:pPr>
      <w:proofErr w:type="spellStart"/>
      <w:r>
        <w:t>Doctor_name</w:t>
      </w:r>
      <w:proofErr w:type="spellEnd"/>
    </w:p>
    <w:p w:rsidR="008871A3" w:rsidRDefault="008871A3" w:rsidP="00D05E99">
      <w:pPr>
        <w:pStyle w:val="ListParagraph"/>
        <w:numPr>
          <w:ilvl w:val="1"/>
          <w:numId w:val="15"/>
        </w:numPr>
      </w:pPr>
      <w:proofErr w:type="spellStart"/>
      <w:r>
        <w:t>Appointment_date</w:t>
      </w:r>
      <w:proofErr w:type="spellEnd"/>
    </w:p>
    <w:p w:rsidR="008871A3" w:rsidRDefault="008871A3" w:rsidP="00D05E99">
      <w:pPr>
        <w:pStyle w:val="ListParagraph"/>
        <w:numPr>
          <w:ilvl w:val="1"/>
          <w:numId w:val="15"/>
        </w:numPr>
      </w:pPr>
      <w:proofErr w:type="spellStart"/>
      <w:r>
        <w:t>Patient_name</w:t>
      </w:r>
      <w:proofErr w:type="spellEnd"/>
    </w:p>
    <w:p w:rsidR="00753D6E" w:rsidRDefault="00753D6E" w:rsidP="00753D6E">
      <w:pPr>
        <w:pStyle w:val="ListParagraph"/>
        <w:numPr>
          <w:ilvl w:val="0"/>
          <w:numId w:val="15"/>
        </w:numPr>
      </w:pPr>
      <w:r>
        <w:t>Medicines:</w:t>
      </w:r>
    </w:p>
    <w:p w:rsidR="00AB2308" w:rsidRDefault="00504C3F" w:rsidP="00AB2308">
      <w:pPr>
        <w:pStyle w:val="ListParagraph"/>
        <w:numPr>
          <w:ilvl w:val="1"/>
          <w:numId w:val="15"/>
        </w:numPr>
      </w:pPr>
      <w:r>
        <w:t>Id</w:t>
      </w:r>
    </w:p>
    <w:p w:rsidR="00504C3F" w:rsidRDefault="00504C3F" w:rsidP="00AB2308">
      <w:pPr>
        <w:pStyle w:val="ListParagraph"/>
        <w:numPr>
          <w:ilvl w:val="1"/>
          <w:numId w:val="15"/>
        </w:numPr>
      </w:pPr>
      <w:r>
        <w:t>Name</w:t>
      </w:r>
    </w:p>
    <w:p w:rsidR="00504C3F" w:rsidRDefault="00504C3F" w:rsidP="00504C3F">
      <w:pPr>
        <w:pStyle w:val="ListParagraph"/>
        <w:numPr>
          <w:ilvl w:val="1"/>
          <w:numId w:val="15"/>
        </w:numPr>
      </w:pPr>
      <w:r>
        <w:t>Quantity</w:t>
      </w:r>
    </w:p>
    <w:p w:rsidR="00753D6E" w:rsidRDefault="00753D6E" w:rsidP="00753D6E">
      <w:pPr>
        <w:pStyle w:val="ListParagraph"/>
        <w:numPr>
          <w:ilvl w:val="0"/>
          <w:numId w:val="15"/>
        </w:numPr>
      </w:pPr>
      <w:r>
        <w:t>Tokens:</w:t>
      </w:r>
    </w:p>
    <w:p w:rsidR="00504C3F" w:rsidRDefault="00106A32" w:rsidP="00504C3F">
      <w:pPr>
        <w:pStyle w:val="ListParagraph"/>
        <w:numPr>
          <w:ilvl w:val="1"/>
          <w:numId w:val="15"/>
        </w:numPr>
      </w:pPr>
      <w:r>
        <w:t>Id</w:t>
      </w:r>
    </w:p>
    <w:p w:rsidR="00106A32" w:rsidRDefault="00106A32" w:rsidP="00504C3F">
      <w:pPr>
        <w:pStyle w:val="ListParagraph"/>
        <w:numPr>
          <w:ilvl w:val="1"/>
          <w:numId w:val="15"/>
        </w:numPr>
      </w:pPr>
      <w:proofErr w:type="spellStart"/>
      <w:r>
        <w:t>Created_at</w:t>
      </w:r>
      <w:proofErr w:type="spellEnd"/>
    </w:p>
    <w:p w:rsidR="00106A32" w:rsidRDefault="00106A32" w:rsidP="00504C3F">
      <w:pPr>
        <w:pStyle w:val="ListParagraph"/>
        <w:numPr>
          <w:ilvl w:val="1"/>
          <w:numId w:val="15"/>
        </w:numPr>
      </w:pPr>
      <w:r>
        <w:t>Medicines</w:t>
      </w:r>
    </w:p>
    <w:p w:rsidR="00106A32" w:rsidRPr="00753D6E" w:rsidRDefault="00106A32" w:rsidP="00504C3F">
      <w:pPr>
        <w:pStyle w:val="ListParagraph"/>
        <w:numPr>
          <w:ilvl w:val="1"/>
          <w:numId w:val="15"/>
        </w:numPr>
      </w:pPr>
      <w:r>
        <w:t>Quantity</w:t>
      </w:r>
    </w:p>
    <w:p w:rsidR="009228FC" w:rsidRDefault="009228FC" w:rsidP="009228FC"/>
    <w:p w:rsidR="009228FC" w:rsidRDefault="009228FC"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9228FC"/>
    <w:p w:rsidR="001A270A" w:rsidRDefault="001A270A" w:rsidP="001A270A">
      <w:pPr>
        <w:pStyle w:val="Heading2"/>
        <w:jc w:val="left"/>
      </w:pPr>
      <w:bookmarkStart w:id="30" w:name="_Toc121346454"/>
      <w:r>
        <w:lastRenderedPageBreak/>
        <w:t>Chapter 4</w:t>
      </w:r>
      <w:bookmarkEnd w:id="30"/>
      <w:r>
        <w:t xml:space="preserve"> </w:t>
      </w:r>
    </w:p>
    <w:p w:rsidR="001A270A" w:rsidRDefault="001A270A" w:rsidP="001A270A">
      <w:pPr>
        <w:pStyle w:val="Heading2"/>
      </w:pPr>
      <w:bookmarkStart w:id="31" w:name="_Toc121346455"/>
      <w:r>
        <w:t>IMPLEMENTATION</w:t>
      </w:r>
      <w:bookmarkEnd w:id="31"/>
    </w:p>
    <w:p w:rsidR="00045276" w:rsidRDefault="00045276" w:rsidP="00045276"/>
    <w:p w:rsidR="00045276" w:rsidRDefault="008E2125" w:rsidP="00AB3DA4">
      <w:pPr>
        <w:pStyle w:val="Heading4"/>
        <w:numPr>
          <w:ilvl w:val="1"/>
          <w:numId w:val="2"/>
        </w:numPr>
        <w:jc w:val="left"/>
      </w:pPr>
      <w:r>
        <w:t>MODULES AND THEIR ROLES</w:t>
      </w:r>
    </w:p>
    <w:p w:rsidR="00AB3DA4" w:rsidRDefault="00E11854" w:rsidP="00E11854">
      <w:pPr>
        <w:pStyle w:val="Heading5"/>
        <w:numPr>
          <w:ilvl w:val="2"/>
          <w:numId w:val="2"/>
        </w:numPr>
      </w:pPr>
      <w:r>
        <w:t>DISPLAYING DOCTOR APPOINTMENTS</w:t>
      </w:r>
    </w:p>
    <w:p w:rsidR="00C24848" w:rsidRPr="00C24848" w:rsidRDefault="00C24848" w:rsidP="00C24848"/>
    <w:p w:rsidR="00E11854" w:rsidRDefault="00C24848" w:rsidP="00E11854">
      <w:pPr>
        <w:pStyle w:val="ListParagraph"/>
      </w:pPr>
      <w:r>
        <w:rPr>
          <w:noProof/>
        </w:rPr>
        <w:drawing>
          <wp:inline distT="0" distB="0" distL="0" distR="0">
            <wp:extent cx="5229225" cy="10889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play doctor appointments.jpg"/>
                    <pic:cNvPicPr/>
                  </pic:nvPicPr>
                  <pic:blipFill>
                    <a:blip r:embed="rId16">
                      <a:extLst>
                        <a:ext uri="{28A0092B-C50C-407E-A947-70E740481C1C}">
                          <a14:useLocalDpi xmlns:a14="http://schemas.microsoft.com/office/drawing/2010/main" val="0"/>
                        </a:ext>
                      </a:extLst>
                    </a:blip>
                    <a:stretch>
                      <a:fillRect/>
                    </a:stretch>
                  </pic:blipFill>
                  <pic:spPr>
                    <a:xfrm>
                      <a:off x="0" y="0"/>
                      <a:ext cx="5274381" cy="1098341"/>
                    </a:xfrm>
                    <a:prstGeom prst="rect">
                      <a:avLst/>
                    </a:prstGeom>
                  </pic:spPr>
                </pic:pic>
              </a:graphicData>
            </a:graphic>
          </wp:inline>
        </w:drawing>
      </w:r>
    </w:p>
    <w:p w:rsidR="00C7773A" w:rsidRDefault="00C7773A" w:rsidP="00E11854">
      <w:pPr>
        <w:pStyle w:val="ListParagraph"/>
      </w:pPr>
    </w:p>
    <w:p w:rsidR="00C7773A" w:rsidRDefault="00691D58" w:rsidP="00691D58">
      <w:pPr>
        <w:pStyle w:val="Heading5"/>
        <w:numPr>
          <w:ilvl w:val="2"/>
          <w:numId w:val="2"/>
        </w:numPr>
      </w:pPr>
      <w:r>
        <w:t>REGISTER DOCTOR</w:t>
      </w:r>
    </w:p>
    <w:p w:rsidR="005670FC" w:rsidRPr="005670FC" w:rsidRDefault="005670FC" w:rsidP="005670FC"/>
    <w:p w:rsidR="00691D58" w:rsidRDefault="00B652B1" w:rsidP="00691D58">
      <w:pPr>
        <w:pStyle w:val="ListParagraph"/>
      </w:pPr>
      <w:r>
        <w:rPr>
          <w:noProof/>
        </w:rPr>
        <w:drawing>
          <wp:inline distT="0" distB="0" distL="0" distR="0">
            <wp:extent cx="5318838" cy="3192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 DOCTOR.jpg"/>
                    <pic:cNvPicPr/>
                  </pic:nvPicPr>
                  <pic:blipFill>
                    <a:blip r:embed="rId17">
                      <a:extLst>
                        <a:ext uri="{28A0092B-C50C-407E-A947-70E740481C1C}">
                          <a14:useLocalDpi xmlns:a14="http://schemas.microsoft.com/office/drawing/2010/main" val="0"/>
                        </a:ext>
                      </a:extLst>
                    </a:blip>
                    <a:stretch>
                      <a:fillRect/>
                    </a:stretch>
                  </pic:blipFill>
                  <pic:spPr>
                    <a:xfrm>
                      <a:off x="0" y="0"/>
                      <a:ext cx="5328315" cy="3198469"/>
                    </a:xfrm>
                    <a:prstGeom prst="rect">
                      <a:avLst/>
                    </a:prstGeom>
                  </pic:spPr>
                </pic:pic>
              </a:graphicData>
            </a:graphic>
          </wp:inline>
        </w:drawing>
      </w:r>
    </w:p>
    <w:p w:rsidR="00CF366A" w:rsidRDefault="00CF366A" w:rsidP="00691D58">
      <w:pPr>
        <w:pStyle w:val="ListParagraph"/>
      </w:pPr>
    </w:p>
    <w:p w:rsidR="00CF366A" w:rsidRDefault="00CF366A" w:rsidP="00691D58">
      <w:pPr>
        <w:pStyle w:val="ListParagraph"/>
      </w:pPr>
    </w:p>
    <w:p w:rsidR="00470659" w:rsidRDefault="00470659" w:rsidP="00691D58">
      <w:pPr>
        <w:pStyle w:val="ListParagraph"/>
      </w:pPr>
    </w:p>
    <w:p w:rsidR="00470659" w:rsidRDefault="00470659" w:rsidP="00691D58">
      <w:pPr>
        <w:pStyle w:val="ListParagraph"/>
      </w:pPr>
    </w:p>
    <w:p w:rsidR="00470659" w:rsidRDefault="00470659" w:rsidP="00691D58">
      <w:pPr>
        <w:pStyle w:val="ListParagraph"/>
      </w:pPr>
    </w:p>
    <w:p w:rsidR="00470659" w:rsidRDefault="00470659" w:rsidP="00691D58">
      <w:pPr>
        <w:pStyle w:val="ListParagraph"/>
      </w:pPr>
    </w:p>
    <w:p w:rsidR="00470659" w:rsidRDefault="00470659" w:rsidP="00691D58">
      <w:pPr>
        <w:pStyle w:val="ListParagraph"/>
      </w:pPr>
    </w:p>
    <w:p w:rsidR="00470659" w:rsidRDefault="00470659" w:rsidP="00691D58">
      <w:pPr>
        <w:pStyle w:val="ListParagraph"/>
      </w:pPr>
    </w:p>
    <w:p w:rsidR="00470659" w:rsidRDefault="00470659" w:rsidP="00691D58">
      <w:pPr>
        <w:pStyle w:val="ListParagraph"/>
      </w:pPr>
    </w:p>
    <w:p w:rsidR="00CF366A" w:rsidRDefault="00CF366A" w:rsidP="00691D58">
      <w:pPr>
        <w:pStyle w:val="ListParagraph"/>
      </w:pPr>
    </w:p>
    <w:p w:rsidR="00CF366A" w:rsidRDefault="00F0135B" w:rsidP="00F0135B">
      <w:pPr>
        <w:pStyle w:val="Heading5"/>
        <w:numPr>
          <w:ilvl w:val="2"/>
          <w:numId w:val="2"/>
        </w:numPr>
      </w:pPr>
      <w:r>
        <w:lastRenderedPageBreak/>
        <w:t>REMOVING DOCTOR</w:t>
      </w:r>
    </w:p>
    <w:p w:rsidR="00F0135B" w:rsidRDefault="00F0135B" w:rsidP="00F0135B">
      <w:pPr>
        <w:pStyle w:val="ListParagraph"/>
      </w:pPr>
    </w:p>
    <w:p w:rsidR="0071717A" w:rsidRDefault="006E03F0" w:rsidP="00F0135B">
      <w:pPr>
        <w:pStyle w:val="ListParagraph"/>
      </w:pPr>
      <w:r>
        <w:rPr>
          <w:noProof/>
        </w:rPr>
        <w:drawing>
          <wp:inline distT="0" distB="0" distL="0" distR="0">
            <wp:extent cx="6067425" cy="1467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ving doctor.jpg"/>
                    <pic:cNvPicPr/>
                  </pic:nvPicPr>
                  <pic:blipFill>
                    <a:blip r:embed="rId18">
                      <a:extLst>
                        <a:ext uri="{28A0092B-C50C-407E-A947-70E740481C1C}">
                          <a14:useLocalDpi xmlns:a14="http://schemas.microsoft.com/office/drawing/2010/main" val="0"/>
                        </a:ext>
                      </a:extLst>
                    </a:blip>
                    <a:stretch>
                      <a:fillRect/>
                    </a:stretch>
                  </pic:blipFill>
                  <pic:spPr>
                    <a:xfrm>
                      <a:off x="0" y="0"/>
                      <a:ext cx="6131763" cy="1483546"/>
                    </a:xfrm>
                    <a:prstGeom prst="rect">
                      <a:avLst/>
                    </a:prstGeom>
                  </pic:spPr>
                </pic:pic>
              </a:graphicData>
            </a:graphic>
          </wp:inline>
        </w:drawing>
      </w:r>
    </w:p>
    <w:p w:rsidR="006E03F0" w:rsidRDefault="006E03F0" w:rsidP="00F0135B">
      <w:pPr>
        <w:pStyle w:val="ListParagraph"/>
      </w:pPr>
    </w:p>
    <w:p w:rsidR="007A1547" w:rsidRDefault="00CF65EA" w:rsidP="00CF65EA">
      <w:pPr>
        <w:pStyle w:val="Heading5"/>
        <w:numPr>
          <w:ilvl w:val="2"/>
          <w:numId w:val="2"/>
        </w:numPr>
      </w:pPr>
      <w:r>
        <w:t>SHOWING DOCTOR</w:t>
      </w:r>
      <w:r w:rsidR="00650AB2">
        <w:t xml:space="preserve"> DETAILS</w:t>
      </w:r>
    </w:p>
    <w:p w:rsidR="00937F8E" w:rsidRPr="00937F8E" w:rsidRDefault="00937F8E" w:rsidP="00937F8E"/>
    <w:p w:rsidR="00CF65EA" w:rsidRDefault="00937F8E" w:rsidP="00CF65EA">
      <w:pPr>
        <w:pStyle w:val="ListParagraph"/>
      </w:pPr>
      <w:r>
        <w:rPr>
          <w:noProof/>
        </w:rPr>
        <w:drawing>
          <wp:inline distT="0" distB="0" distL="0" distR="0">
            <wp:extent cx="6086475" cy="1150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WING DOCTOR.jpg"/>
                    <pic:cNvPicPr/>
                  </pic:nvPicPr>
                  <pic:blipFill>
                    <a:blip r:embed="rId19">
                      <a:extLst>
                        <a:ext uri="{28A0092B-C50C-407E-A947-70E740481C1C}">
                          <a14:useLocalDpi xmlns:a14="http://schemas.microsoft.com/office/drawing/2010/main" val="0"/>
                        </a:ext>
                      </a:extLst>
                    </a:blip>
                    <a:stretch>
                      <a:fillRect/>
                    </a:stretch>
                  </pic:blipFill>
                  <pic:spPr>
                    <a:xfrm>
                      <a:off x="0" y="0"/>
                      <a:ext cx="6121424" cy="1157403"/>
                    </a:xfrm>
                    <a:prstGeom prst="rect">
                      <a:avLst/>
                    </a:prstGeom>
                  </pic:spPr>
                </pic:pic>
              </a:graphicData>
            </a:graphic>
          </wp:inline>
        </w:drawing>
      </w:r>
    </w:p>
    <w:p w:rsidR="001F52E7" w:rsidRDefault="001F52E7" w:rsidP="00CF65EA">
      <w:pPr>
        <w:pStyle w:val="ListParagraph"/>
      </w:pPr>
    </w:p>
    <w:p w:rsidR="001F52E7" w:rsidRDefault="00FA69FC" w:rsidP="00187C08">
      <w:pPr>
        <w:pStyle w:val="Heading5"/>
        <w:numPr>
          <w:ilvl w:val="2"/>
          <w:numId w:val="2"/>
        </w:numPr>
      </w:pPr>
      <w:r>
        <w:t>BOOKING PATIENT APPOINTMENT</w:t>
      </w:r>
    </w:p>
    <w:p w:rsidR="00187C08" w:rsidRDefault="00187C08" w:rsidP="00187C08">
      <w:pPr>
        <w:pStyle w:val="ListParagraph"/>
      </w:pPr>
    </w:p>
    <w:p w:rsidR="00187C08" w:rsidRDefault="00E72210" w:rsidP="00187C08">
      <w:pPr>
        <w:pStyle w:val="ListParagraph"/>
      </w:pPr>
      <w:r>
        <w:rPr>
          <w:noProof/>
        </w:rPr>
        <w:drawing>
          <wp:inline distT="0" distB="0" distL="0" distR="0">
            <wp:extent cx="6025012" cy="2838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KING APPOINT 1.jpg"/>
                    <pic:cNvPicPr/>
                  </pic:nvPicPr>
                  <pic:blipFill>
                    <a:blip r:embed="rId20">
                      <a:extLst>
                        <a:ext uri="{28A0092B-C50C-407E-A947-70E740481C1C}">
                          <a14:useLocalDpi xmlns:a14="http://schemas.microsoft.com/office/drawing/2010/main" val="0"/>
                        </a:ext>
                      </a:extLst>
                    </a:blip>
                    <a:stretch>
                      <a:fillRect/>
                    </a:stretch>
                  </pic:blipFill>
                  <pic:spPr>
                    <a:xfrm>
                      <a:off x="0" y="0"/>
                      <a:ext cx="6029611" cy="2840617"/>
                    </a:xfrm>
                    <a:prstGeom prst="rect">
                      <a:avLst/>
                    </a:prstGeom>
                  </pic:spPr>
                </pic:pic>
              </a:graphicData>
            </a:graphic>
          </wp:inline>
        </w:drawing>
      </w:r>
    </w:p>
    <w:p w:rsidR="00E72210" w:rsidRDefault="00E72210" w:rsidP="00187C08">
      <w:pPr>
        <w:pStyle w:val="ListParagraph"/>
      </w:pPr>
    </w:p>
    <w:p w:rsidR="00E72210" w:rsidRDefault="00B65647" w:rsidP="00187C08">
      <w:pPr>
        <w:pStyle w:val="ListParagraph"/>
      </w:pPr>
      <w:r>
        <w:rPr>
          <w:noProof/>
        </w:rPr>
        <w:lastRenderedPageBreak/>
        <w:drawing>
          <wp:inline distT="0" distB="0" distL="0" distR="0">
            <wp:extent cx="6076950" cy="3100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KING APPOINT 2.jpg"/>
                    <pic:cNvPicPr/>
                  </pic:nvPicPr>
                  <pic:blipFill>
                    <a:blip r:embed="rId21">
                      <a:extLst>
                        <a:ext uri="{28A0092B-C50C-407E-A947-70E740481C1C}">
                          <a14:useLocalDpi xmlns:a14="http://schemas.microsoft.com/office/drawing/2010/main" val="0"/>
                        </a:ext>
                      </a:extLst>
                    </a:blip>
                    <a:stretch>
                      <a:fillRect/>
                    </a:stretch>
                  </pic:blipFill>
                  <pic:spPr>
                    <a:xfrm>
                      <a:off x="0" y="0"/>
                      <a:ext cx="6088159" cy="3106089"/>
                    </a:xfrm>
                    <a:prstGeom prst="rect">
                      <a:avLst/>
                    </a:prstGeom>
                  </pic:spPr>
                </pic:pic>
              </a:graphicData>
            </a:graphic>
          </wp:inline>
        </w:drawing>
      </w:r>
    </w:p>
    <w:p w:rsidR="00140610" w:rsidRDefault="00140610" w:rsidP="00187C08">
      <w:pPr>
        <w:pStyle w:val="ListParagraph"/>
      </w:pPr>
    </w:p>
    <w:p w:rsidR="00140610" w:rsidRDefault="0037434F" w:rsidP="0037434F">
      <w:pPr>
        <w:pStyle w:val="Heading5"/>
      </w:pPr>
      <w:r>
        <w:t>4.1.6 CANCELLING APPOINTMENT</w:t>
      </w:r>
    </w:p>
    <w:p w:rsidR="00D76851" w:rsidRDefault="00D76851" w:rsidP="00187C08">
      <w:pPr>
        <w:pStyle w:val="ListParagraph"/>
      </w:pPr>
    </w:p>
    <w:p w:rsidR="00D76851" w:rsidRDefault="00140610" w:rsidP="00187C08">
      <w:pPr>
        <w:pStyle w:val="ListParagraph"/>
      </w:pPr>
      <w:r>
        <w:rPr>
          <w:noProof/>
        </w:rPr>
        <w:drawing>
          <wp:inline distT="0" distB="0" distL="0" distR="0">
            <wp:extent cx="6096000" cy="21990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NCEL APPOINT.jpg"/>
                    <pic:cNvPicPr/>
                  </pic:nvPicPr>
                  <pic:blipFill>
                    <a:blip r:embed="rId22">
                      <a:extLst>
                        <a:ext uri="{28A0092B-C50C-407E-A947-70E740481C1C}">
                          <a14:useLocalDpi xmlns:a14="http://schemas.microsoft.com/office/drawing/2010/main" val="0"/>
                        </a:ext>
                      </a:extLst>
                    </a:blip>
                    <a:stretch>
                      <a:fillRect/>
                    </a:stretch>
                  </pic:blipFill>
                  <pic:spPr>
                    <a:xfrm>
                      <a:off x="0" y="0"/>
                      <a:ext cx="6115011" cy="2205934"/>
                    </a:xfrm>
                    <a:prstGeom prst="rect">
                      <a:avLst/>
                    </a:prstGeom>
                  </pic:spPr>
                </pic:pic>
              </a:graphicData>
            </a:graphic>
          </wp:inline>
        </w:drawing>
      </w:r>
    </w:p>
    <w:p w:rsidR="003C2D0E" w:rsidRDefault="003C2D0E" w:rsidP="00187C08">
      <w:pPr>
        <w:pStyle w:val="ListParagraph"/>
      </w:pPr>
    </w:p>
    <w:p w:rsidR="003C2D0E" w:rsidRDefault="003C2D0E" w:rsidP="003C2D0E">
      <w:pPr>
        <w:pStyle w:val="Heading5"/>
        <w:numPr>
          <w:ilvl w:val="2"/>
          <w:numId w:val="2"/>
        </w:numPr>
      </w:pPr>
      <w:r>
        <w:t xml:space="preserve">DISPLAYING PATIENT </w:t>
      </w:r>
      <w:r w:rsidR="00BB774B">
        <w:t>APPOINMENTS</w:t>
      </w:r>
    </w:p>
    <w:p w:rsidR="003C2D0E" w:rsidRDefault="003C2D0E" w:rsidP="003C2D0E">
      <w:pPr>
        <w:pStyle w:val="ListParagraph"/>
      </w:pPr>
    </w:p>
    <w:p w:rsidR="00477359" w:rsidRDefault="00D82E88" w:rsidP="003C2D0E">
      <w:pPr>
        <w:pStyle w:val="ListParagraph"/>
      </w:pPr>
      <w:r>
        <w:rPr>
          <w:noProof/>
        </w:rPr>
        <w:drawing>
          <wp:inline distT="0" distB="0" distL="0" distR="0">
            <wp:extent cx="6038850" cy="131279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 DETAILS.jpg"/>
                    <pic:cNvPicPr/>
                  </pic:nvPicPr>
                  <pic:blipFill>
                    <a:blip r:embed="rId23">
                      <a:extLst>
                        <a:ext uri="{28A0092B-C50C-407E-A947-70E740481C1C}">
                          <a14:useLocalDpi xmlns:a14="http://schemas.microsoft.com/office/drawing/2010/main" val="0"/>
                        </a:ext>
                      </a:extLst>
                    </a:blip>
                    <a:stretch>
                      <a:fillRect/>
                    </a:stretch>
                  </pic:blipFill>
                  <pic:spPr>
                    <a:xfrm>
                      <a:off x="0" y="0"/>
                      <a:ext cx="6067007" cy="1318914"/>
                    </a:xfrm>
                    <a:prstGeom prst="rect">
                      <a:avLst/>
                    </a:prstGeom>
                  </pic:spPr>
                </pic:pic>
              </a:graphicData>
            </a:graphic>
          </wp:inline>
        </w:drawing>
      </w:r>
    </w:p>
    <w:p w:rsidR="00574435" w:rsidRDefault="00574435" w:rsidP="003C2D0E">
      <w:pPr>
        <w:pStyle w:val="ListParagraph"/>
      </w:pPr>
    </w:p>
    <w:p w:rsidR="00574435" w:rsidRDefault="00574435" w:rsidP="003C2D0E">
      <w:pPr>
        <w:pStyle w:val="ListParagraph"/>
      </w:pPr>
    </w:p>
    <w:p w:rsidR="00574435" w:rsidRDefault="00574435" w:rsidP="003C2D0E">
      <w:pPr>
        <w:pStyle w:val="ListParagraph"/>
      </w:pPr>
    </w:p>
    <w:p w:rsidR="00574435" w:rsidRDefault="00C83FE3" w:rsidP="00C83FE3">
      <w:pPr>
        <w:pStyle w:val="Heading5"/>
        <w:numPr>
          <w:ilvl w:val="2"/>
          <w:numId w:val="2"/>
        </w:numPr>
      </w:pPr>
      <w:r>
        <w:lastRenderedPageBreak/>
        <w:t>UPDATING DOCTOR DETAILS</w:t>
      </w:r>
    </w:p>
    <w:p w:rsidR="00C83FE3" w:rsidRDefault="00C83FE3" w:rsidP="00C83FE3">
      <w:pPr>
        <w:pStyle w:val="ListParagraph"/>
      </w:pPr>
    </w:p>
    <w:p w:rsidR="007539F7" w:rsidRDefault="007539F7" w:rsidP="00C83FE3">
      <w:pPr>
        <w:pStyle w:val="ListParagraph"/>
      </w:pPr>
      <w:r>
        <w:rPr>
          <w:noProof/>
        </w:rPr>
        <w:drawing>
          <wp:inline distT="0" distB="0" distL="0" distR="0">
            <wp:extent cx="5859716" cy="357822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DOCTOR .jpg"/>
                    <pic:cNvPicPr/>
                  </pic:nvPicPr>
                  <pic:blipFill>
                    <a:blip r:embed="rId24">
                      <a:extLst>
                        <a:ext uri="{28A0092B-C50C-407E-A947-70E740481C1C}">
                          <a14:useLocalDpi xmlns:a14="http://schemas.microsoft.com/office/drawing/2010/main" val="0"/>
                        </a:ext>
                      </a:extLst>
                    </a:blip>
                    <a:stretch>
                      <a:fillRect/>
                    </a:stretch>
                  </pic:blipFill>
                  <pic:spPr>
                    <a:xfrm>
                      <a:off x="0" y="0"/>
                      <a:ext cx="5869058" cy="3583930"/>
                    </a:xfrm>
                    <a:prstGeom prst="rect">
                      <a:avLst/>
                    </a:prstGeom>
                  </pic:spPr>
                </pic:pic>
              </a:graphicData>
            </a:graphic>
          </wp:inline>
        </w:drawing>
      </w:r>
    </w:p>
    <w:p w:rsidR="00F863F4" w:rsidRDefault="00F863F4" w:rsidP="00C83FE3">
      <w:pPr>
        <w:pStyle w:val="ListParagraph"/>
      </w:pPr>
    </w:p>
    <w:p w:rsidR="00F863F4" w:rsidRDefault="00984D0C" w:rsidP="00984D0C">
      <w:pPr>
        <w:pStyle w:val="Heading5"/>
        <w:numPr>
          <w:ilvl w:val="2"/>
          <w:numId w:val="2"/>
        </w:numPr>
      </w:pPr>
      <w:r>
        <w:t>UPDATE MEDICINES IN STOCK</w:t>
      </w:r>
    </w:p>
    <w:p w:rsidR="00984D0C" w:rsidRDefault="00984D0C" w:rsidP="00984D0C">
      <w:pPr>
        <w:pStyle w:val="ListParagraph"/>
      </w:pPr>
    </w:p>
    <w:p w:rsidR="004651D8" w:rsidRPr="00984D0C" w:rsidRDefault="00321328" w:rsidP="00984D0C">
      <w:pPr>
        <w:pStyle w:val="ListParagraph"/>
      </w:pPr>
      <w:r>
        <w:rPr>
          <w:noProof/>
        </w:rPr>
        <w:drawing>
          <wp:inline distT="0" distB="0" distL="0" distR="0">
            <wp:extent cx="6124575" cy="35140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ine 1 a.jpg"/>
                    <pic:cNvPicPr/>
                  </pic:nvPicPr>
                  <pic:blipFill>
                    <a:blip r:embed="rId25">
                      <a:extLst>
                        <a:ext uri="{28A0092B-C50C-407E-A947-70E740481C1C}">
                          <a14:useLocalDpi xmlns:a14="http://schemas.microsoft.com/office/drawing/2010/main" val="0"/>
                        </a:ext>
                      </a:extLst>
                    </a:blip>
                    <a:stretch>
                      <a:fillRect/>
                    </a:stretch>
                  </pic:blipFill>
                  <pic:spPr>
                    <a:xfrm>
                      <a:off x="0" y="0"/>
                      <a:ext cx="6138236" cy="3521928"/>
                    </a:xfrm>
                    <a:prstGeom prst="rect">
                      <a:avLst/>
                    </a:prstGeom>
                  </pic:spPr>
                </pic:pic>
              </a:graphicData>
            </a:graphic>
          </wp:inline>
        </w:drawing>
      </w:r>
    </w:p>
    <w:p w:rsidR="008E2125" w:rsidRDefault="008E2125" w:rsidP="008E2125"/>
    <w:p w:rsidR="00B560AD" w:rsidRDefault="00B560AD" w:rsidP="008E2125"/>
    <w:p w:rsidR="00B560AD" w:rsidRDefault="009E540D" w:rsidP="009E540D">
      <w:pPr>
        <w:pStyle w:val="Heading5"/>
        <w:numPr>
          <w:ilvl w:val="2"/>
          <w:numId w:val="2"/>
        </w:numPr>
      </w:pPr>
      <w:r>
        <w:lastRenderedPageBreak/>
        <w:t>SHOW MEDICINE IN STOCK</w:t>
      </w:r>
    </w:p>
    <w:p w:rsidR="009E540D" w:rsidRDefault="009E540D" w:rsidP="009E540D">
      <w:pPr>
        <w:pStyle w:val="ListParagraph"/>
      </w:pPr>
    </w:p>
    <w:p w:rsidR="00054792" w:rsidRDefault="00553B18" w:rsidP="009E540D">
      <w:pPr>
        <w:pStyle w:val="ListParagraph"/>
      </w:pPr>
      <w:r>
        <w:rPr>
          <w:noProof/>
        </w:rPr>
        <w:drawing>
          <wp:inline distT="0" distB="0" distL="0" distR="0">
            <wp:extent cx="6019800" cy="4453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hri.jpg"/>
                    <pic:cNvPicPr/>
                  </pic:nvPicPr>
                  <pic:blipFill>
                    <a:blip r:embed="rId26">
                      <a:extLst>
                        <a:ext uri="{28A0092B-C50C-407E-A947-70E740481C1C}">
                          <a14:useLocalDpi xmlns:a14="http://schemas.microsoft.com/office/drawing/2010/main" val="0"/>
                        </a:ext>
                      </a:extLst>
                    </a:blip>
                    <a:stretch>
                      <a:fillRect/>
                    </a:stretch>
                  </pic:blipFill>
                  <pic:spPr>
                    <a:xfrm>
                      <a:off x="0" y="0"/>
                      <a:ext cx="6079588" cy="449777"/>
                    </a:xfrm>
                    <a:prstGeom prst="rect">
                      <a:avLst/>
                    </a:prstGeom>
                  </pic:spPr>
                </pic:pic>
              </a:graphicData>
            </a:graphic>
          </wp:inline>
        </w:drawing>
      </w:r>
    </w:p>
    <w:p w:rsidR="00553B18" w:rsidRPr="009E540D" w:rsidRDefault="00553B18" w:rsidP="000C3D9E"/>
    <w:p w:rsidR="008E2125" w:rsidRDefault="005161E4" w:rsidP="005161E4">
      <w:pPr>
        <w:pStyle w:val="Heading5"/>
      </w:pPr>
      <w:r>
        <w:t>4.2 RESULT</w:t>
      </w:r>
    </w:p>
    <w:p w:rsidR="00553B18" w:rsidRPr="00553B18" w:rsidRDefault="00553B18" w:rsidP="00553B18"/>
    <w:p w:rsidR="00A73E79" w:rsidRDefault="00995A0F" w:rsidP="00995A0F">
      <w:pPr>
        <w:pStyle w:val="ListParagraph"/>
        <w:numPr>
          <w:ilvl w:val="0"/>
          <w:numId w:val="17"/>
        </w:numPr>
      </w:pPr>
      <w:r>
        <w:t>Authenticate Admin, Patient and Pharmacist</w:t>
      </w:r>
    </w:p>
    <w:p w:rsidR="00995A0F" w:rsidRDefault="00995A0F" w:rsidP="00995A0F">
      <w:pPr>
        <w:pStyle w:val="ListParagraph"/>
        <w:numPr>
          <w:ilvl w:val="0"/>
          <w:numId w:val="17"/>
        </w:numPr>
      </w:pPr>
      <w:r>
        <w:t>Admin login and Pharmacist login</w:t>
      </w:r>
    </w:p>
    <w:p w:rsidR="00995A0F" w:rsidRDefault="00995A0F" w:rsidP="00995A0F">
      <w:pPr>
        <w:pStyle w:val="ListParagraph"/>
        <w:numPr>
          <w:ilvl w:val="0"/>
          <w:numId w:val="17"/>
        </w:numPr>
      </w:pPr>
      <w:r>
        <w:t xml:space="preserve">Admin </w:t>
      </w:r>
    </w:p>
    <w:p w:rsidR="00995A0F" w:rsidRDefault="00995A0F" w:rsidP="00995A0F">
      <w:pPr>
        <w:pStyle w:val="ListParagraph"/>
        <w:numPr>
          <w:ilvl w:val="1"/>
          <w:numId w:val="17"/>
        </w:numPr>
      </w:pPr>
      <w:r>
        <w:t>Registers Doctor</w:t>
      </w:r>
    </w:p>
    <w:p w:rsidR="00995A0F" w:rsidRDefault="00995A0F" w:rsidP="00995A0F">
      <w:pPr>
        <w:pStyle w:val="ListParagraph"/>
        <w:numPr>
          <w:ilvl w:val="1"/>
          <w:numId w:val="17"/>
        </w:numPr>
      </w:pPr>
      <w:r>
        <w:t>Removes Doctor</w:t>
      </w:r>
    </w:p>
    <w:p w:rsidR="00995A0F" w:rsidRDefault="00995A0F" w:rsidP="00995A0F">
      <w:pPr>
        <w:pStyle w:val="ListParagraph"/>
        <w:numPr>
          <w:ilvl w:val="1"/>
          <w:numId w:val="17"/>
        </w:numPr>
      </w:pPr>
      <w:r>
        <w:t>Check Doctor details</w:t>
      </w:r>
    </w:p>
    <w:p w:rsidR="00995A0F" w:rsidRDefault="00995A0F" w:rsidP="00995A0F">
      <w:pPr>
        <w:pStyle w:val="ListParagraph"/>
        <w:numPr>
          <w:ilvl w:val="0"/>
          <w:numId w:val="18"/>
        </w:numPr>
      </w:pPr>
      <w:r>
        <w:t>Doctor</w:t>
      </w:r>
    </w:p>
    <w:p w:rsidR="00995A0F" w:rsidRDefault="00995A0F" w:rsidP="00995A0F">
      <w:pPr>
        <w:pStyle w:val="ListParagraph"/>
        <w:numPr>
          <w:ilvl w:val="1"/>
          <w:numId w:val="18"/>
        </w:numPr>
      </w:pPr>
      <w:r>
        <w:t>Update his/her details</w:t>
      </w:r>
    </w:p>
    <w:p w:rsidR="00995A0F" w:rsidRDefault="00995A0F" w:rsidP="00995A0F">
      <w:pPr>
        <w:pStyle w:val="ListParagraph"/>
        <w:numPr>
          <w:ilvl w:val="1"/>
          <w:numId w:val="18"/>
        </w:numPr>
      </w:pPr>
      <w:r>
        <w:t>Check his Appointments</w:t>
      </w:r>
    </w:p>
    <w:p w:rsidR="00995A0F" w:rsidRDefault="00995A0F" w:rsidP="00995A0F">
      <w:pPr>
        <w:pStyle w:val="ListParagraph"/>
        <w:numPr>
          <w:ilvl w:val="0"/>
          <w:numId w:val="18"/>
        </w:numPr>
      </w:pPr>
      <w:r>
        <w:t>Patient</w:t>
      </w:r>
    </w:p>
    <w:p w:rsidR="00995A0F" w:rsidRDefault="00995A0F" w:rsidP="00995A0F">
      <w:pPr>
        <w:pStyle w:val="ListParagraph"/>
        <w:numPr>
          <w:ilvl w:val="1"/>
          <w:numId w:val="18"/>
        </w:numPr>
      </w:pPr>
      <w:r>
        <w:t>Registers himself</w:t>
      </w:r>
    </w:p>
    <w:p w:rsidR="00995A0F" w:rsidRDefault="00995A0F" w:rsidP="00995A0F">
      <w:pPr>
        <w:pStyle w:val="ListParagraph"/>
        <w:numPr>
          <w:ilvl w:val="1"/>
          <w:numId w:val="18"/>
        </w:numPr>
      </w:pPr>
      <w:r>
        <w:t>Login</w:t>
      </w:r>
    </w:p>
    <w:p w:rsidR="00995A0F" w:rsidRDefault="00995A0F" w:rsidP="00995A0F">
      <w:pPr>
        <w:pStyle w:val="ListParagraph"/>
        <w:numPr>
          <w:ilvl w:val="1"/>
          <w:numId w:val="18"/>
        </w:numPr>
      </w:pPr>
      <w:r>
        <w:t>Book Appointment</w:t>
      </w:r>
    </w:p>
    <w:p w:rsidR="00995A0F" w:rsidRDefault="00995A0F" w:rsidP="00995A0F">
      <w:pPr>
        <w:pStyle w:val="ListParagraph"/>
        <w:numPr>
          <w:ilvl w:val="1"/>
          <w:numId w:val="18"/>
        </w:numPr>
      </w:pPr>
      <w:r>
        <w:t>Cancel Appointment</w:t>
      </w:r>
    </w:p>
    <w:p w:rsidR="00995A0F" w:rsidRDefault="00995A0F" w:rsidP="00995A0F">
      <w:pPr>
        <w:pStyle w:val="ListParagraph"/>
        <w:numPr>
          <w:ilvl w:val="1"/>
          <w:numId w:val="18"/>
        </w:numPr>
      </w:pPr>
      <w:r>
        <w:t>BMI calculator</w:t>
      </w:r>
    </w:p>
    <w:p w:rsidR="00995A0F" w:rsidRDefault="00995A0F" w:rsidP="00995A0F">
      <w:pPr>
        <w:pStyle w:val="ListParagraph"/>
        <w:numPr>
          <w:ilvl w:val="1"/>
          <w:numId w:val="18"/>
        </w:numPr>
      </w:pPr>
      <w:r>
        <w:t>Diet Suggestion</w:t>
      </w:r>
    </w:p>
    <w:p w:rsidR="00995A0F" w:rsidRDefault="00995A0F" w:rsidP="00995A0F">
      <w:pPr>
        <w:pStyle w:val="ListParagraph"/>
        <w:numPr>
          <w:ilvl w:val="0"/>
          <w:numId w:val="19"/>
        </w:numPr>
      </w:pPr>
      <w:r>
        <w:t>Random User (Without Login/</w:t>
      </w:r>
      <w:r w:rsidR="00D12A0B">
        <w:t>Registration</w:t>
      </w:r>
      <w:r>
        <w:t>)</w:t>
      </w:r>
    </w:p>
    <w:p w:rsidR="00995A0F" w:rsidRDefault="00995A0F" w:rsidP="00995A0F">
      <w:pPr>
        <w:pStyle w:val="ListParagraph"/>
        <w:numPr>
          <w:ilvl w:val="1"/>
          <w:numId w:val="19"/>
        </w:numPr>
      </w:pPr>
      <w:r>
        <w:t>Buy medicines</w:t>
      </w:r>
    </w:p>
    <w:p w:rsidR="00995A0F" w:rsidRDefault="00995A0F" w:rsidP="00995A0F">
      <w:pPr>
        <w:pStyle w:val="ListParagraph"/>
        <w:numPr>
          <w:ilvl w:val="0"/>
          <w:numId w:val="19"/>
        </w:numPr>
      </w:pPr>
      <w:r>
        <w:t>Pharmacist</w:t>
      </w:r>
    </w:p>
    <w:p w:rsidR="00995A0F" w:rsidRDefault="00995A0F" w:rsidP="00995A0F">
      <w:pPr>
        <w:pStyle w:val="ListParagraph"/>
        <w:numPr>
          <w:ilvl w:val="1"/>
          <w:numId w:val="19"/>
        </w:numPr>
      </w:pPr>
      <w:r>
        <w:t>Login</w:t>
      </w:r>
    </w:p>
    <w:p w:rsidR="00A73E79" w:rsidRDefault="00995A0F" w:rsidP="00D12A0B">
      <w:pPr>
        <w:pStyle w:val="ListParagraph"/>
        <w:numPr>
          <w:ilvl w:val="1"/>
          <w:numId w:val="19"/>
        </w:numPr>
      </w:pPr>
      <w:r>
        <w:t>Update stock</w:t>
      </w:r>
    </w:p>
    <w:p w:rsidR="00D12A0B" w:rsidRDefault="00D12A0B" w:rsidP="00D12A0B"/>
    <w:p w:rsidR="00D12A0B" w:rsidRDefault="00D12A0B" w:rsidP="00D12A0B"/>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 w:rsidR="00A73E79" w:rsidRDefault="00A73E79" w:rsidP="00A73E79">
      <w:pPr>
        <w:pStyle w:val="Heading2"/>
        <w:jc w:val="left"/>
      </w:pPr>
      <w:bookmarkStart w:id="32" w:name="_Toc121346456"/>
      <w:r>
        <w:lastRenderedPageBreak/>
        <w:t>Chapter 5</w:t>
      </w:r>
      <w:bookmarkEnd w:id="32"/>
      <w:r>
        <w:t xml:space="preserve"> </w:t>
      </w:r>
    </w:p>
    <w:p w:rsidR="00A73E79" w:rsidRDefault="00A73E79" w:rsidP="00A73E79">
      <w:pPr>
        <w:pStyle w:val="Heading2"/>
      </w:pPr>
      <w:bookmarkStart w:id="33" w:name="_Toc121346457"/>
      <w:r>
        <w:t>TESTING</w:t>
      </w:r>
      <w:bookmarkEnd w:id="33"/>
    </w:p>
    <w:p w:rsidR="000950DA" w:rsidRDefault="000950DA" w:rsidP="000950DA"/>
    <w:p w:rsidR="000950DA" w:rsidRDefault="00FE1EBE" w:rsidP="00FE1EBE">
      <w:pPr>
        <w:pStyle w:val="Heading4"/>
        <w:jc w:val="left"/>
      </w:pPr>
      <w:r>
        <w:t>5.1</w:t>
      </w:r>
      <w:r>
        <w:tab/>
        <w:t>SOFTWARE TESTING</w:t>
      </w:r>
    </w:p>
    <w:p w:rsidR="00FE1EBE" w:rsidRDefault="008205B7" w:rsidP="008205B7">
      <w:pPr>
        <w:ind w:left="720"/>
      </w:pPr>
      <w:r>
        <w:t xml:space="preserve">Testing is the process used to help identify correctness, completeness, security </w:t>
      </w:r>
      <w:r w:rsidRPr="008205B7">
        <w:t>and</w:t>
      </w:r>
      <w:r>
        <w:t xml:space="preserve"> </w:t>
      </w:r>
      <w:r w:rsidRPr="008205B7">
        <w:t>quality of developed software. This includes executing a program with the intent of</w:t>
      </w:r>
      <w:r>
        <w:t xml:space="preserve"> </w:t>
      </w:r>
      <w:r w:rsidRPr="008205B7">
        <w:t>finding errors. It is important to distinguish between faults and failures. Software testing</w:t>
      </w:r>
      <w:r>
        <w:t xml:space="preserve"> </w:t>
      </w:r>
      <w:r w:rsidRPr="008205B7">
        <w:t>can provide objective, independent information about the quality of software and risk of</w:t>
      </w:r>
      <w:r>
        <w:t xml:space="preserve"> </w:t>
      </w:r>
      <w:r w:rsidRPr="008205B7">
        <w:t>its failure to users or sponsors. It can be conducted as soon as executable software (even</w:t>
      </w:r>
      <w:r>
        <w:t xml:space="preserve"> </w:t>
      </w:r>
      <w:r w:rsidRPr="008205B7">
        <w:t>if partially complete) exists. Most testing occurs after system requirements have been</w:t>
      </w:r>
      <w:r>
        <w:t xml:space="preserve"> </w:t>
      </w:r>
      <w:r w:rsidRPr="008205B7">
        <w:t>defined and then implemented in testable programs</w:t>
      </w:r>
      <w:r>
        <w:t>.</w:t>
      </w:r>
    </w:p>
    <w:p w:rsidR="0065457D" w:rsidRDefault="0065457D" w:rsidP="0065457D"/>
    <w:p w:rsidR="0065457D" w:rsidRDefault="00C23166" w:rsidP="00C23166">
      <w:pPr>
        <w:pStyle w:val="Heading4"/>
        <w:jc w:val="left"/>
      </w:pPr>
      <w:r>
        <w:t>5.2</w:t>
      </w:r>
      <w:r>
        <w:tab/>
        <w:t>MODULE TESTING AND INTEGRATION</w:t>
      </w:r>
    </w:p>
    <w:p w:rsidR="00602421" w:rsidRDefault="003750AA" w:rsidP="007311FF">
      <w:pPr>
        <w:ind w:left="720"/>
      </w:pPr>
      <w:r w:rsidRPr="003750AA">
        <w:t>Module testing is a process of testing the individual subprograms, subroutines, classes,</w:t>
      </w:r>
      <w:r>
        <w:t xml:space="preserve"> </w:t>
      </w:r>
      <w:r w:rsidRPr="003750AA">
        <w:t>or procedures in a program. Instead of testing whole software program at once, module</w:t>
      </w:r>
      <w:r>
        <w:t xml:space="preserve"> testing </w:t>
      </w:r>
      <w:r w:rsidRPr="003750AA">
        <w:t>rec</w:t>
      </w:r>
      <w:r>
        <w:t xml:space="preserve">ommend testing the smaller </w:t>
      </w:r>
      <w:r w:rsidRPr="003750AA">
        <w:t>building</w:t>
      </w:r>
      <w:r>
        <w:t xml:space="preserve"> blocks of the program. It is </w:t>
      </w:r>
      <w:r w:rsidRPr="003750AA">
        <w:t>largely</w:t>
      </w:r>
      <w:r>
        <w:t xml:space="preserve"> </w:t>
      </w:r>
      <w:r w:rsidRPr="003750AA">
        <w:t>white box oriented. The objective of doing Module testing is not to demonstrate proper</w:t>
      </w:r>
      <w:r>
        <w:t xml:space="preserve"> </w:t>
      </w:r>
      <w:r w:rsidRPr="003750AA">
        <w:t>functioning of the module but to demonstrate the presence of an error in the module.</w:t>
      </w:r>
      <w:r>
        <w:t xml:space="preserve"> </w:t>
      </w:r>
      <w:r w:rsidRPr="003750AA">
        <w:t>Modu</w:t>
      </w:r>
      <w:r>
        <w:t>le</w:t>
      </w:r>
      <w:r w:rsidRPr="003750AA">
        <w:t xml:space="preserve"> </w:t>
      </w:r>
      <w:proofErr w:type="gramStart"/>
      <w:r w:rsidRPr="003750AA">
        <w:t>testing  allows</w:t>
      </w:r>
      <w:proofErr w:type="gramEnd"/>
      <w:r w:rsidRPr="003750AA">
        <w:t xml:space="preserve">  implementing of parallelism  into  the  testing  process  by  giving</w:t>
      </w:r>
      <w:r>
        <w:t xml:space="preserve"> </w:t>
      </w:r>
      <w:r w:rsidRPr="003750AA">
        <w:t>the opportunity to test multiple modules simultaneously.</w:t>
      </w:r>
      <w:r>
        <w:t xml:space="preserve"> </w:t>
      </w:r>
      <w:r w:rsidRPr="003750AA">
        <w:t>The final integrated system too has been tested for various test cases such as duplicate</w:t>
      </w:r>
      <w:r>
        <w:t xml:space="preserve"> </w:t>
      </w:r>
      <w:r w:rsidRPr="003750AA">
        <w:t>entries and type mismatch</w:t>
      </w:r>
      <w:r w:rsidR="00602421">
        <w:tab/>
      </w:r>
    </w:p>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AF55ED" w:rsidRDefault="00AF55ED" w:rsidP="00602421"/>
    <w:p w:rsidR="003A30AE" w:rsidRDefault="003A30AE" w:rsidP="00602421"/>
    <w:p w:rsidR="003A30AE" w:rsidRDefault="003A30AE" w:rsidP="00602421"/>
    <w:p w:rsidR="003A30AE" w:rsidRDefault="003A30AE" w:rsidP="00602421"/>
    <w:p w:rsidR="00AF55ED" w:rsidRDefault="00AF55ED" w:rsidP="00602421"/>
    <w:p w:rsidR="00C00E63" w:rsidRDefault="00C00E63" w:rsidP="00C00E63">
      <w:pPr>
        <w:pStyle w:val="Heading2"/>
        <w:jc w:val="left"/>
      </w:pPr>
      <w:bookmarkStart w:id="34" w:name="_Toc121346458"/>
      <w:r>
        <w:lastRenderedPageBreak/>
        <w:t>Chapter 6</w:t>
      </w:r>
      <w:bookmarkEnd w:id="34"/>
      <w:r>
        <w:t xml:space="preserve"> </w:t>
      </w:r>
    </w:p>
    <w:p w:rsidR="00AF55ED" w:rsidRDefault="00C00E63" w:rsidP="00C00E63">
      <w:pPr>
        <w:pStyle w:val="Heading2"/>
      </w:pPr>
      <w:bookmarkStart w:id="35" w:name="_Toc121346459"/>
      <w:r>
        <w:t>SNAPSHOTS</w:t>
      </w:r>
      <w:bookmarkEnd w:id="35"/>
    </w:p>
    <w:p w:rsidR="0029724F" w:rsidRPr="0029724F" w:rsidRDefault="0029724F" w:rsidP="0029724F"/>
    <w:p w:rsidR="005B6E73" w:rsidRDefault="00010B8E" w:rsidP="005B6E73">
      <w:r w:rsidRPr="00010B8E">
        <w:t>This chapter consists of working screenshots of the project.</w:t>
      </w:r>
    </w:p>
    <w:p w:rsidR="00C00911" w:rsidRDefault="00C00911" w:rsidP="005B6E73"/>
    <w:p w:rsidR="00C00911" w:rsidRDefault="00C00911" w:rsidP="00C00911">
      <w:pPr>
        <w:pStyle w:val="Heading4"/>
        <w:jc w:val="left"/>
      </w:pPr>
      <w:r>
        <w:t>Front Page:</w:t>
      </w:r>
    </w:p>
    <w:p w:rsidR="00C00911" w:rsidRDefault="00C00911" w:rsidP="00C00911"/>
    <w:p w:rsidR="00C00911" w:rsidRPr="00C00911" w:rsidRDefault="00940704" w:rsidP="00940704">
      <w:pPr>
        <w:jc w:val="center"/>
      </w:pPr>
      <w:r>
        <w:rPr>
          <w:b/>
          <w:bCs/>
          <w:noProof/>
          <w:sz w:val="44"/>
          <w:szCs w:val="44"/>
          <w:u w:val="single"/>
        </w:rPr>
        <w:drawing>
          <wp:inline distT="0" distB="0" distL="0" distR="0" wp14:anchorId="1A784289" wp14:editId="129D3267">
            <wp:extent cx="1371600" cy="2717961"/>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pic:cNvPicPr>
                  </pic:nvPicPr>
                  <pic:blipFill>
                    <a:blip r:embed="rId27"/>
                    <a:srcRect/>
                    <a:stretch>
                      <a:fillRect/>
                    </a:stretch>
                  </pic:blipFill>
                  <pic:spPr>
                    <a:xfrm>
                      <a:off x="0" y="0"/>
                      <a:ext cx="1396512" cy="2767326"/>
                    </a:xfrm>
                    <a:prstGeom prst="rect">
                      <a:avLst/>
                    </a:prstGeom>
                  </pic:spPr>
                </pic:pic>
              </a:graphicData>
            </a:graphic>
          </wp:inline>
        </w:drawing>
      </w:r>
    </w:p>
    <w:p w:rsidR="004D5EA4" w:rsidRDefault="004D5EA4" w:rsidP="005B6E73"/>
    <w:p w:rsidR="004D5EA4" w:rsidRDefault="005E3DFC" w:rsidP="005E3DFC">
      <w:pPr>
        <w:pStyle w:val="Heading4"/>
        <w:jc w:val="left"/>
      </w:pPr>
      <w:r>
        <w:t>Admin:</w:t>
      </w:r>
    </w:p>
    <w:p w:rsidR="005E3DFC" w:rsidRDefault="005E3DFC" w:rsidP="005E3DFC"/>
    <w:p w:rsidR="002A7C25" w:rsidRDefault="00CB6589" w:rsidP="00CB6589">
      <w:pPr>
        <w:jc w:val="center"/>
      </w:pPr>
      <w:r>
        <w:rPr>
          <w:noProof/>
          <w:sz w:val="44"/>
          <w:szCs w:val="44"/>
        </w:rPr>
        <w:drawing>
          <wp:inline distT="0" distB="0" distL="0" distR="0" wp14:anchorId="601A780B" wp14:editId="727C3966">
            <wp:extent cx="1643583" cy="344549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28"/>
                    <a:srcRect/>
                    <a:stretch>
                      <a:fillRect/>
                    </a:stretch>
                  </pic:blipFill>
                  <pic:spPr>
                    <a:xfrm>
                      <a:off x="0" y="0"/>
                      <a:ext cx="1653979" cy="3467284"/>
                    </a:xfrm>
                    <a:prstGeom prst="rect">
                      <a:avLst/>
                    </a:prstGeom>
                  </pic:spPr>
                </pic:pic>
              </a:graphicData>
            </a:graphic>
          </wp:inline>
        </w:drawing>
      </w:r>
    </w:p>
    <w:p w:rsidR="00AF0D26" w:rsidRDefault="00AF0D26" w:rsidP="00CB6589">
      <w:pPr>
        <w:jc w:val="center"/>
      </w:pPr>
    </w:p>
    <w:p w:rsidR="00AF0D26" w:rsidRDefault="0019340A" w:rsidP="00CB6589">
      <w:pPr>
        <w:jc w:val="center"/>
      </w:pPr>
      <w:r>
        <w:rPr>
          <w:b/>
          <w:bCs/>
          <w:noProof/>
          <w:sz w:val="44"/>
          <w:szCs w:val="44"/>
          <w:u w:val="single"/>
        </w:rPr>
        <w:lastRenderedPageBreak/>
        <w:drawing>
          <wp:inline distT="0" distB="0" distL="0" distR="0" wp14:anchorId="1D75BDF8" wp14:editId="4905A60A">
            <wp:extent cx="1771650" cy="351786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29"/>
                    <a:srcRect/>
                    <a:stretch>
                      <a:fillRect/>
                    </a:stretch>
                  </pic:blipFill>
                  <pic:spPr>
                    <a:xfrm>
                      <a:off x="0" y="0"/>
                      <a:ext cx="1775201" cy="3524917"/>
                    </a:xfrm>
                    <a:prstGeom prst="rect">
                      <a:avLst/>
                    </a:prstGeom>
                  </pic:spPr>
                </pic:pic>
              </a:graphicData>
            </a:graphic>
          </wp:inline>
        </w:drawing>
      </w:r>
    </w:p>
    <w:p w:rsidR="0019340A" w:rsidRDefault="0019340A" w:rsidP="00CB6589">
      <w:pPr>
        <w:jc w:val="center"/>
      </w:pPr>
    </w:p>
    <w:p w:rsidR="0019340A" w:rsidRPr="005E3DFC" w:rsidRDefault="00976C2A" w:rsidP="00976C2A">
      <w:pPr>
        <w:pStyle w:val="Heading4"/>
        <w:jc w:val="left"/>
      </w:pPr>
      <w:r>
        <w:t>Patient</w:t>
      </w:r>
    </w:p>
    <w:p w:rsidR="00010B8E" w:rsidRDefault="00976C2A" w:rsidP="00976C2A">
      <w:pPr>
        <w:jc w:val="center"/>
      </w:pPr>
      <w:r>
        <w:rPr>
          <w:b/>
          <w:bCs/>
          <w:noProof/>
          <w:sz w:val="36"/>
          <w:szCs w:val="36"/>
          <w:u w:val="single"/>
        </w:rPr>
        <w:drawing>
          <wp:inline distT="0" distB="0" distL="0" distR="0" wp14:anchorId="083C9342" wp14:editId="16E9EECC">
            <wp:extent cx="1628775" cy="3437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30"/>
                    <a:srcRect/>
                    <a:stretch>
                      <a:fillRect/>
                    </a:stretch>
                  </pic:blipFill>
                  <pic:spPr>
                    <a:xfrm>
                      <a:off x="0" y="0"/>
                      <a:ext cx="1630068" cy="3440656"/>
                    </a:xfrm>
                    <a:prstGeom prst="rect">
                      <a:avLst/>
                    </a:prstGeom>
                  </pic:spPr>
                </pic:pic>
              </a:graphicData>
            </a:graphic>
          </wp:inline>
        </w:drawing>
      </w:r>
    </w:p>
    <w:p w:rsidR="00342DBD" w:rsidRDefault="00342DBD" w:rsidP="00976C2A">
      <w:pPr>
        <w:jc w:val="center"/>
      </w:pPr>
    </w:p>
    <w:p w:rsidR="00342DBD" w:rsidRDefault="00B82F32" w:rsidP="00976C2A">
      <w:pPr>
        <w:jc w:val="center"/>
      </w:pPr>
      <w:r>
        <w:rPr>
          <w:b/>
          <w:bCs/>
          <w:noProof/>
          <w:sz w:val="36"/>
          <w:szCs w:val="36"/>
          <w:u w:val="single"/>
        </w:rPr>
        <w:lastRenderedPageBreak/>
        <w:drawing>
          <wp:inline distT="0" distB="0" distL="0" distR="0" wp14:anchorId="2B8F30BA" wp14:editId="2F4D1601">
            <wp:extent cx="1632074" cy="34480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31"/>
                    <a:srcRect/>
                    <a:stretch>
                      <a:fillRect/>
                    </a:stretch>
                  </pic:blipFill>
                  <pic:spPr>
                    <a:xfrm>
                      <a:off x="0" y="0"/>
                      <a:ext cx="1635386" cy="3455048"/>
                    </a:xfrm>
                    <a:prstGeom prst="rect">
                      <a:avLst/>
                    </a:prstGeom>
                  </pic:spPr>
                </pic:pic>
              </a:graphicData>
            </a:graphic>
          </wp:inline>
        </w:drawing>
      </w:r>
    </w:p>
    <w:p w:rsidR="00B82F32" w:rsidRDefault="00B82F32" w:rsidP="00976C2A">
      <w:pPr>
        <w:jc w:val="center"/>
      </w:pPr>
    </w:p>
    <w:p w:rsidR="00B82F32" w:rsidRDefault="00D773AF" w:rsidP="00976C2A">
      <w:pPr>
        <w:jc w:val="center"/>
      </w:pPr>
      <w:r>
        <w:rPr>
          <w:noProof/>
        </w:rPr>
        <w:drawing>
          <wp:inline distT="0" distB="0" distL="0" distR="0">
            <wp:extent cx="1770052" cy="36099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k.jpg"/>
                    <pic:cNvPicPr/>
                  </pic:nvPicPr>
                  <pic:blipFill>
                    <a:blip r:embed="rId32">
                      <a:extLst>
                        <a:ext uri="{28A0092B-C50C-407E-A947-70E740481C1C}">
                          <a14:useLocalDpi xmlns:a14="http://schemas.microsoft.com/office/drawing/2010/main" val="0"/>
                        </a:ext>
                      </a:extLst>
                    </a:blip>
                    <a:stretch>
                      <a:fillRect/>
                    </a:stretch>
                  </pic:blipFill>
                  <pic:spPr>
                    <a:xfrm>
                      <a:off x="0" y="0"/>
                      <a:ext cx="1783271" cy="3636935"/>
                    </a:xfrm>
                    <a:prstGeom prst="rect">
                      <a:avLst/>
                    </a:prstGeom>
                  </pic:spPr>
                </pic:pic>
              </a:graphicData>
            </a:graphic>
          </wp:inline>
        </w:drawing>
      </w:r>
    </w:p>
    <w:p w:rsidR="00655753" w:rsidRDefault="00655753" w:rsidP="00976C2A">
      <w:pPr>
        <w:jc w:val="center"/>
      </w:pPr>
    </w:p>
    <w:p w:rsidR="00655753" w:rsidRDefault="003F1543" w:rsidP="00976C2A">
      <w:pPr>
        <w:jc w:val="center"/>
      </w:pPr>
      <w:r>
        <w:rPr>
          <w:noProof/>
        </w:rPr>
        <w:lastRenderedPageBreak/>
        <w:drawing>
          <wp:inline distT="0" distB="0" distL="0" distR="0">
            <wp:extent cx="1838325" cy="3695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r appoint.jpg"/>
                    <pic:cNvPicPr/>
                  </pic:nvPicPr>
                  <pic:blipFill>
                    <a:blip r:embed="rId33">
                      <a:extLst>
                        <a:ext uri="{28A0092B-C50C-407E-A947-70E740481C1C}">
                          <a14:useLocalDpi xmlns:a14="http://schemas.microsoft.com/office/drawing/2010/main" val="0"/>
                        </a:ext>
                      </a:extLst>
                    </a:blip>
                    <a:stretch>
                      <a:fillRect/>
                    </a:stretch>
                  </pic:blipFill>
                  <pic:spPr>
                    <a:xfrm>
                      <a:off x="0" y="0"/>
                      <a:ext cx="1843261" cy="3705771"/>
                    </a:xfrm>
                    <a:prstGeom prst="rect">
                      <a:avLst/>
                    </a:prstGeom>
                  </pic:spPr>
                </pic:pic>
              </a:graphicData>
            </a:graphic>
          </wp:inline>
        </w:drawing>
      </w:r>
    </w:p>
    <w:p w:rsidR="003F1543" w:rsidRDefault="003F1543" w:rsidP="00976C2A">
      <w:pPr>
        <w:jc w:val="center"/>
      </w:pPr>
    </w:p>
    <w:p w:rsidR="003F1543" w:rsidRDefault="00E03C00" w:rsidP="00976C2A">
      <w:pPr>
        <w:jc w:val="center"/>
      </w:pPr>
      <w:r>
        <w:rPr>
          <w:noProof/>
        </w:rPr>
        <w:drawing>
          <wp:inline distT="0" distB="0" distL="0" distR="0">
            <wp:extent cx="1890694" cy="387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mi.jpg"/>
                    <pic:cNvPicPr/>
                  </pic:nvPicPr>
                  <pic:blipFill>
                    <a:blip r:embed="rId34">
                      <a:extLst>
                        <a:ext uri="{28A0092B-C50C-407E-A947-70E740481C1C}">
                          <a14:useLocalDpi xmlns:a14="http://schemas.microsoft.com/office/drawing/2010/main" val="0"/>
                        </a:ext>
                      </a:extLst>
                    </a:blip>
                    <a:stretch>
                      <a:fillRect/>
                    </a:stretch>
                  </pic:blipFill>
                  <pic:spPr>
                    <a:xfrm>
                      <a:off x="0" y="0"/>
                      <a:ext cx="1896833" cy="3889261"/>
                    </a:xfrm>
                    <a:prstGeom prst="rect">
                      <a:avLst/>
                    </a:prstGeom>
                  </pic:spPr>
                </pic:pic>
              </a:graphicData>
            </a:graphic>
          </wp:inline>
        </w:drawing>
      </w:r>
    </w:p>
    <w:p w:rsidR="00F31168" w:rsidRDefault="00F31168" w:rsidP="00976C2A">
      <w:pPr>
        <w:jc w:val="center"/>
      </w:pPr>
    </w:p>
    <w:p w:rsidR="00F31168" w:rsidRDefault="00F31168" w:rsidP="00976C2A">
      <w:pPr>
        <w:jc w:val="center"/>
      </w:pPr>
    </w:p>
    <w:p w:rsidR="00A61830" w:rsidRDefault="00A61830" w:rsidP="00976C2A">
      <w:pPr>
        <w:jc w:val="center"/>
      </w:pPr>
    </w:p>
    <w:p w:rsidR="00A61830" w:rsidRDefault="00A61830" w:rsidP="00976C2A">
      <w:pPr>
        <w:jc w:val="center"/>
      </w:pPr>
    </w:p>
    <w:p w:rsidR="00A61830" w:rsidRDefault="00A61830" w:rsidP="00A61830">
      <w:pPr>
        <w:pStyle w:val="Heading4"/>
        <w:jc w:val="left"/>
      </w:pPr>
      <w:r>
        <w:lastRenderedPageBreak/>
        <w:t>Doctor:</w:t>
      </w:r>
    </w:p>
    <w:p w:rsidR="00A61830" w:rsidRDefault="00A61830" w:rsidP="00A61830"/>
    <w:p w:rsidR="0029291C" w:rsidRDefault="00B12582" w:rsidP="00B12582">
      <w:pPr>
        <w:jc w:val="center"/>
      </w:pPr>
      <w:r>
        <w:rPr>
          <w:noProof/>
        </w:rPr>
        <w:drawing>
          <wp:inline distT="0" distB="0" distL="0" distR="0">
            <wp:extent cx="1828800" cy="3799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c login.jpg"/>
                    <pic:cNvPicPr/>
                  </pic:nvPicPr>
                  <pic:blipFill>
                    <a:blip r:embed="rId35">
                      <a:extLst>
                        <a:ext uri="{28A0092B-C50C-407E-A947-70E740481C1C}">
                          <a14:useLocalDpi xmlns:a14="http://schemas.microsoft.com/office/drawing/2010/main" val="0"/>
                        </a:ext>
                      </a:extLst>
                    </a:blip>
                    <a:stretch>
                      <a:fillRect/>
                    </a:stretch>
                  </pic:blipFill>
                  <pic:spPr>
                    <a:xfrm>
                      <a:off x="0" y="0"/>
                      <a:ext cx="1860079" cy="3864387"/>
                    </a:xfrm>
                    <a:prstGeom prst="rect">
                      <a:avLst/>
                    </a:prstGeom>
                  </pic:spPr>
                </pic:pic>
              </a:graphicData>
            </a:graphic>
          </wp:inline>
        </w:drawing>
      </w:r>
    </w:p>
    <w:p w:rsidR="00B12582" w:rsidRDefault="00B12582" w:rsidP="00B12582">
      <w:pPr>
        <w:jc w:val="center"/>
      </w:pPr>
    </w:p>
    <w:p w:rsidR="00B12582" w:rsidRDefault="00C92685" w:rsidP="00B12582">
      <w:pPr>
        <w:jc w:val="center"/>
      </w:pPr>
      <w:r>
        <w:rPr>
          <w:noProof/>
        </w:rPr>
        <w:drawing>
          <wp:inline distT="0" distB="0" distL="0" distR="0">
            <wp:extent cx="2055127" cy="41049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 update.jpg"/>
                    <pic:cNvPicPr/>
                  </pic:nvPicPr>
                  <pic:blipFill>
                    <a:blip r:embed="rId36">
                      <a:extLst>
                        <a:ext uri="{28A0092B-C50C-407E-A947-70E740481C1C}">
                          <a14:useLocalDpi xmlns:a14="http://schemas.microsoft.com/office/drawing/2010/main" val="0"/>
                        </a:ext>
                      </a:extLst>
                    </a:blip>
                    <a:stretch>
                      <a:fillRect/>
                    </a:stretch>
                  </pic:blipFill>
                  <pic:spPr>
                    <a:xfrm>
                      <a:off x="0" y="0"/>
                      <a:ext cx="2064231" cy="4123115"/>
                    </a:xfrm>
                    <a:prstGeom prst="rect">
                      <a:avLst/>
                    </a:prstGeom>
                  </pic:spPr>
                </pic:pic>
              </a:graphicData>
            </a:graphic>
          </wp:inline>
        </w:drawing>
      </w:r>
    </w:p>
    <w:p w:rsidR="00C92685" w:rsidRDefault="002C684F" w:rsidP="00B12582">
      <w:pPr>
        <w:jc w:val="center"/>
      </w:pPr>
      <w:r>
        <w:rPr>
          <w:noProof/>
        </w:rPr>
        <w:lastRenderedPageBreak/>
        <w:drawing>
          <wp:inline distT="0" distB="0" distL="0" distR="0">
            <wp:extent cx="1905605" cy="38662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 appoint.jpg"/>
                    <pic:cNvPicPr/>
                  </pic:nvPicPr>
                  <pic:blipFill>
                    <a:blip r:embed="rId37">
                      <a:extLst>
                        <a:ext uri="{28A0092B-C50C-407E-A947-70E740481C1C}">
                          <a14:useLocalDpi xmlns:a14="http://schemas.microsoft.com/office/drawing/2010/main" val="0"/>
                        </a:ext>
                      </a:extLst>
                    </a:blip>
                    <a:stretch>
                      <a:fillRect/>
                    </a:stretch>
                  </pic:blipFill>
                  <pic:spPr>
                    <a:xfrm>
                      <a:off x="0" y="0"/>
                      <a:ext cx="1925574" cy="3906744"/>
                    </a:xfrm>
                    <a:prstGeom prst="rect">
                      <a:avLst/>
                    </a:prstGeom>
                  </pic:spPr>
                </pic:pic>
              </a:graphicData>
            </a:graphic>
          </wp:inline>
        </w:drawing>
      </w:r>
    </w:p>
    <w:p w:rsidR="002C684F" w:rsidRDefault="002C684F" w:rsidP="00B12582">
      <w:pPr>
        <w:jc w:val="center"/>
      </w:pPr>
    </w:p>
    <w:p w:rsidR="009E1434" w:rsidRDefault="009E1434" w:rsidP="009E1434">
      <w:pPr>
        <w:pStyle w:val="Heading4"/>
        <w:jc w:val="left"/>
      </w:pPr>
      <w:r>
        <w:t>Pharmacist:</w:t>
      </w:r>
    </w:p>
    <w:p w:rsidR="009E1434" w:rsidRDefault="009E1434" w:rsidP="009E1434"/>
    <w:p w:rsidR="009E1434" w:rsidRDefault="00EB4C5C" w:rsidP="00EB4C5C">
      <w:pPr>
        <w:jc w:val="center"/>
      </w:pPr>
      <w:r>
        <w:rPr>
          <w:noProof/>
        </w:rPr>
        <w:drawing>
          <wp:inline distT="0" distB="0" distL="0" distR="0">
            <wp:extent cx="1844986" cy="370431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 stock.jpg"/>
                    <pic:cNvPicPr/>
                  </pic:nvPicPr>
                  <pic:blipFill>
                    <a:blip r:embed="rId38">
                      <a:extLst>
                        <a:ext uri="{28A0092B-C50C-407E-A947-70E740481C1C}">
                          <a14:useLocalDpi xmlns:a14="http://schemas.microsoft.com/office/drawing/2010/main" val="0"/>
                        </a:ext>
                      </a:extLst>
                    </a:blip>
                    <a:stretch>
                      <a:fillRect/>
                    </a:stretch>
                  </pic:blipFill>
                  <pic:spPr>
                    <a:xfrm>
                      <a:off x="0" y="0"/>
                      <a:ext cx="1856520" cy="3727469"/>
                    </a:xfrm>
                    <a:prstGeom prst="rect">
                      <a:avLst/>
                    </a:prstGeom>
                  </pic:spPr>
                </pic:pic>
              </a:graphicData>
            </a:graphic>
          </wp:inline>
        </w:drawing>
      </w:r>
    </w:p>
    <w:p w:rsidR="00EB4C5C" w:rsidRDefault="00EB4C5C" w:rsidP="00EB4C5C">
      <w:pPr>
        <w:jc w:val="center"/>
      </w:pPr>
    </w:p>
    <w:p w:rsidR="00EB4C5C" w:rsidRDefault="00EB4C5C" w:rsidP="00EB4C5C">
      <w:pPr>
        <w:jc w:val="center"/>
      </w:pPr>
    </w:p>
    <w:p w:rsidR="00EB4C5C" w:rsidRDefault="007517A3" w:rsidP="00EB4C5C">
      <w:pPr>
        <w:jc w:val="center"/>
      </w:pPr>
      <w:r>
        <w:rPr>
          <w:noProof/>
        </w:rPr>
        <w:lastRenderedPageBreak/>
        <w:drawing>
          <wp:inline distT="0" distB="0" distL="0" distR="0">
            <wp:extent cx="1619323" cy="361911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ecl stock.jpg"/>
                    <pic:cNvPicPr/>
                  </pic:nvPicPr>
                  <pic:blipFill>
                    <a:blip r:embed="rId39">
                      <a:extLst>
                        <a:ext uri="{28A0092B-C50C-407E-A947-70E740481C1C}">
                          <a14:useLocalDpi xmlns:a14="http://schemas.microsoft.com/office/drawing/2010/main" val="0"/>
                        </a:ext>
                      </a:extLst>
                    </a:blip>
                    <a:stretch>
                      <a:fillRect/>
                    </a:stretch>
                  </pic:blipFill>
                  <pic:spPr>
                    <a:xfrm>
                      <a:off x="0" y="0"/>
                      <a:ext cx="1635412" cy="3655078"/>
                    </a:xfrm>
                    <a:prstGeom prst="rect">
                      <a:avLst/>
                    </a:prstGeom>
                  </pic:spPr>
                </pic:pic>
              </a:graphicData>
            </a:graphic>
          </wp:inline>
        </w:drawing>
      </w:r>
    </w:p>
    <w:p w:rsidR="007517A3" w:rsidRDefault="007517A3" w:rsidP="00EB4C5C">
      <w:pPr>
        <w:jc w:val="center"/>
      </w:pPr>
    </w:p>
    <w:p w:rsidR="007517A3" w:rsidRDefault="00295D69" w:rsidP="00295D69">
      <w:pPr>
        <w:pStyle w:val="Heading4"/>
        <w:jc w:val="left"/>
      </w:pPr>
      <w:r>
        <w:t>Random User:</w:t>
      </w:r>
    </w:p>
    <w:p w:rsidR="00295D69" w:rsidRDefault="00295D69" w:rsidP="00295D69"/>
    <w:p w:rsidR="00295D69" w:rsidRDefault="00356F08" w:rsidP="00E957AE">
      <w:pPr>
        <w:jc w:val="center"/>
      </w:pPr>
      <w:r>
        <w:rPr>
          <w:noProof/>
        </w:rPr>
        <w:drawing>
          <wp:inline distT="0" distB="0" distL="0" distR="0">
            <wp:extent cx="1747238" cy="362887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y.jpg"/>
                    <pic:cNvPicPr/>
                  </pic:nvPicPr>
                  <pic:blipFill>
                    <a:blip r:embed="rId40">
                      <a:extLst>
                        <a:ext uri="{28A0092B-C50C-407E-A947-70E740481C1C}">
                          <a14:useLocalDpi xmlns:a14="http://schemas.microsoft.com/office/drawing/2010/main" val="0"/>
                        </a:ext>
                      </a:extLst>
                    </a:blip>
                    <a:stretch>
                      <a:fillRect/>
                    </a:stretch>
                  </pic:blipFill>
                  <pic:spPr>
                    <a:xfrm>
                      <a:off x="0" y="0"/>
                      <a:ext cx="1759389" cy="3654116"/>
                    </a:xfrm>
                    <a:prstGeom prst="rect">
                      <a:avLst/>
                    </a:prstGeom>
                  </pic:spPr>
                </pic:pic>
              </a:graphicData>
            </a:graphic>
          </wp:inline>
        </w:drawing>
      </w:r>
    </w:p>
    <w:p w:rsidR="00356F08" w:rsidRDefault="00356F08" w:rsidP="00E957AE">
      <w:pPr>
        <w:jc w:val="center"/>
      </w:pPr>
    </w:p>
    <w:p w:rsidR="00356F08" w:rsidRDefault="00356F08" w:rsidP="00E957AE">
      <w:pPr>
        <w:jc w:val="center"/>
      </w:pPr>
    </w:p>
    <w:p w:rsidR="00356F08" w:rsidRDefault="00356F08" w:rsidP="00E957AE">
      <w:pPr>
        <w:jc w:val="center"/>
      </w:pPr>
    </w:p>
    <w:p w:rsidR="00356F08" w:rsidRDefault="00356F08" w:rsidP="00E957AE">
      <w:pPr>
        <w:jc w:val="center"/>
      </w:pPr>
    </w:p>
    <w:p w:rsidR="00356F08" w:rsidRPr="00295D69" w:rsidRDefault="00024DB1" w:rsidP="00E957AE">
      <w:pPr>
        <w:jc w:val="center"/>
      </w:pPr>
      <w:r>
        <w:rPr>
          <w:noProof/>
        </w:rPr>
        <w:lastRenderedPageBreak/>
        <w:drawing>
          <wp:inline distT="0" distB="0" distL="0" distR="0">
            <wp:extent cx="1642873" cy="3380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ken.jpg"/>
                    <pic:cNvPicPr/>
                  </pic:nvPicPr>
                  <pic:blipFill>
                    <a:blip r:embed="rId41">
                      <a:extLst>
                        <a:ext uri="{28A0092B-C50C-407E-A947-70E740481C1C}">
                          <a14:useLocalDpi xmlns:a14="http://schemas.microsoft.com/office/drawing/2010/main" val="0"/>
                        </a:ext>
                      </a:extLst>
                    </a:blip>
                    <a:stretch>
                      <a:fillRect/>
                    </a:stretch>
                  </pic:blipFill>
                  <pic:spPr>
                    <a:xfrm>
                      <a:off x="0" y="0"/>
                      <a:ext cx="1658724" cy="3413227"/>
                    </a:xfrm>
                    <a:prstGeom prst="rect">
                      <a:avLst/>
                    </a:prstGeom>
                  </pic:spPr>
                </pic:pic>
              </a:graphicData>
            </a:graphic>
          </wp:inline>
        </w:drawing>
      </w:r>
    </w:p>
    <w:p w:rsidR="000D7348" w:rsidRDefault="000D7348" w:rsidP="00B04473"/>
    <w:p w:rsidR="000D7348" w:rsidRDefault="00584FEC" w:rsidP="00584FEC">
      <w:pPr>
        <w:pStyle w:val="Heading4"/>
        <w:jc w:val="left"/>
      </w:pPr>
      <w:r>
        <w:t>About Us:</w:t>
      </w:r>
    </w:p>
    <w:p w:rsidR="000D7348" w:rsidRDefault="000D7348" w:rsidP="00B04473"/>
    <w:p w:rsidR="000D7348" w:rsidRDefault="000D7348" w:rsidP="00B04473"/>
    <w:p w:rsidR="000D7348" w:rsidRDefault="00715915" w:rsidP="00584FEC">
      <w:pPr>
        <w:jc w:val="center"/>
      </w:pPr>
      <w:r>
        <w:rPr>
          <w:noProof/>
        </w:rPr>
        <w:drawing>
          <wp:inline distT="0" distB="0" distL="0" distR="0">
            <wp:extent cx="1816358" cy="367539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out.jpg"/>
                    <pic:cNvPicPr/>
                  </pic:nvPicPr>
                  <pic:blipFill>
                    <a:blip r:embed="rId42">
                      <a:extLst>
                        <a:ext uri="{28A0092B-C50C-407E-A947-70E740481C1C}">
                          <a14:useLocalDpi xmlns:a14="http://schemas.microsoft.com/office/drawing/2010/main" val="0"/>
                        </a:ext>
                      </a:extLst>
                    </a:blip>
                    <a:stretch>
                      <a:fillRect/>
                    </a:stretch>
                  </pic:blipFill>
                  <pic:spPr>
                    <a:xfrm>
                      <a:off x="0" y="0"/>
                      <a:ext cx="1824135" cy="3691134"/>
                    </a:xfrm>
                    <a:prstGeom prst="rect">
                      <a:avLst/>
                    </a:prstGeom>
                  </pic:spPr>
                </pic:pic>
              </a:graphicData>
            </a:graphic>
          </wp:inline>
        </w:drawing>
      </w:r>
    </w:p>
    <w:p w:rsidR="000D7348" w:rsidRDefault="000D7348" w:rsidP="00B04473"/>
    <w:p w:rsidR="000D7348" w:rsidRDefault="000D7348" w:rsidP="00B04473"/>
    <w:p w:rsidR="000D7348" w:rsidRDefault="000D7348" w:rsidP="00B04473"/>
    <w:p w:rsidR="000D7348" w:rsidRDefault="000D7348" w:rsidP="000D7348">
      <w:pPr>
        <w:pStyle w:val="Heading2"/>
        <w:jc w:val="left"/>
      </w:pPr>
      <w:bookmarkStart w:id="36" w:name="_Toc121346460"/>
      <w:r>
        <w:lastRenderedPageBreak/>
        <w:t>Chapter 7</w:t>
      </w:r>
      <w:bookmarkEnd w:id="36"/>
      <w:r>
        <w:t xml:space="preserve"> </w:t>
      </w:r>
    </w:p>
    <w:p w:rsidR="000D7348" w:rsidRDefault="000D7348" w:rsidP="000D7348">
      <w:pPr>
        <w:pStyle w:val="Heading2"/>
      </w:pPr>
      <w:bookmarkStart w:id="37" w:name="_Toc121346461"/>
      <w:r>
        <w:t>CONCLUSION</w:t>
      </w:r>
      <w:bookmarkEnd w:id="37"/>
    </w:p>
    <w:p w:rsidR="00BF6A4B" w:rsidRDefault="00BF6A4B" w:rsidP="00BF6A4B"/>
    <w:p w:rsidR="00BF6A4B" w:rsidRDefault="00BF6A4B" w:rsidP="00BF6A4B">
      <w:r w:rsidRPr="00BF6A4B">
        <w:t xml:space="preserve">The </w:t>
      </w:r>
      <w:r>
        <w:t xml:space="preserve">Hospital Management System </w:t>
      </w:r>
      <w:r w:rsidRPr="00BF6A4B">
        <w:t>provides easier maintenance of</w:t>
      </w:r>
      <w:r>
        <w:t xml:space="preserve"> doctor registration and stock maintenance</w:t>
      </w:r>
      <w:r w:rsidRPr="00BF6A4B">
        <w:t>. It allows simplified operation and is a time saving platform with the ability to view</w:t>
      </w:r>
      <w:r>
        <w:t xml:space="preserve"> and update</w:t>
      </w:r>
      <w:r w:rsidRPr="00BF6A4B">
        <w:t xml:space="preserve"> data and </w:t>
      </w:r>
      <w:r>
        <w:t xml:space="preserve">easily book and view appointments and buy medicines. </w:t>
      </w:r>
      <w:r w:rsidRPr="00BF6A4B">
        <w:t>The application</w:t>
      </w:r>
      <w:r>
        <w:t xml:space="preserve"> </w:t>
      </w:r>
      <w:r w:rsidRPr="00BF6A4B">
        <w:t>has been completed successfully and tested with suitable test cases. It is user friendly and</w:t>
      </w:r>
      <w:r w:rsidR="00200CE2">
        <w:t xml:space="preserve"> </w:t>
      </w:r>
      <w:r w:rsidRPr="00BF6A4B">
        <w:t>contains suitable opti</w:t>
      </w:r>
      <w:r w:rsidR="00200CE2">
        <w:t>ons for admin, doctor</w:t>
      </w:r>
      <w:r w:rsidR="000F4C51">
        <w:t>s</w:t>
      </w:r>
      <w:r w:rsidR="00200CE2">
        <w:t xml:space="preserve"> and patients</w:t>
      </w:r>
      <w:r w:rsidRPr="00BF6A4B">
        <w:t>. This is developed using</w:t>
      </w:r>
      <w:r w:rsidR="007F2A51">
        <w:t xml:space="preserve"> Flutter (DART) and SupaBase</w:t>
      </w:r>
      <w:r w:rsidRPr="00BF6A4B">
        <w:t>. The goals achieved by this project are:</w:t>
      </w:r>
    </w:p>
    <w:p w:rsidR="00944C69" w:rsidRDefault="00944C69" w:rsidP="00BF6A4B"/>
    <w:p w:rsidR="00944C69" w:rsidRPr="00944C69" w:rsidRDefault="00944C69" w:rsidP="00944C69">
      <w:pPr>
        <w:shd w:val="clear" w:color="auto" w:fill="FFFFFF"/>
        <w:spacing w:line="0" w:lineRule="auto"/>
        <w:rPr>
          <w:rFonts w:ascii="ff1" w:eastAsia="Times New Roman" w:hAnsi="ff1" w:cs="Times New Roman"/>
          <w:color w:val="000000"/>
          <w:sz w:val="72"/>
          <w:szCs w:val="72"/>
        </w:rPr>
      </w:pPr>
      <w:r w:rsidRPr="00944C69">
        <w:rPr>
          <w:rFonts w:ascii="ff1" w:eastAsia="Times New Roman" w:hAnsi="ff1" w:cs="Times New Roman"/>
          <w:color w:val="000000"/>
          <w:sz w:val="72"/>
          <w:szCs w:val="72"/>
        </w:rPr>
        <w:t>Centralized database</w:t>
      </w:r>
    </w:p>
    <w:p w:rsidR="00944C69" w:rsidRPr="00944C69" w:rsidRDefault="00944C69" w:rsidP="00944C69">
      <w:pPr>
        <w:shd w:val="clear" w:color="auto" w:fill="FFFFFF"/>
        <w:spacing w:line="0" w:lineRule="auto"/>
        <w:rPr>
          <w:rFonts w:ascii="ff4" w:eastAsia="Times New Roman" w:hAnsi="ff4" w:cs="Times New Roman"/>
          <w:color w:val="000000"/>
          <w:spacing w:val="506"/>
          <w:sz w:val="72"/>
          <w:szCs w:val="72"/>
        </w:rPr>
      </w:pPr>
      <w:r w:rsidRPr="00944C69">
        <w:rPr>
          <w:rFonts w:ascii="ff4" w:eastAsia="Times New Roman" w:hAnsi="ff4" w:cs="Times New Roman"/>
          <w:color w:val="000000"/>
          <w:spacing w:val="506"/>
          <w:sz w:val="72"/>
          <w:szCs w:val="72"/>
        </w:rPr>
        <w:sym w:font="Symbol" w:char="F0D8"/>
      </w:r>
      <w:r w:rsidRPr="00944C69">
        <w:rPr>
          <w:rFonts w:ascii="ff1" w:eastAsia="Times New Roman" w:hAnsi="ff1" w:cs="Times New Roman"/>
          <w:color w:val="000000"/>
          <w:sz w:val="72"/>
          <w:szCs w:val="72"/>
        </w:rPr>
        <w:t>Easier buying, selling of various stocks.</w:t>
      </w:r>
    </w:p>
    <w:p w:rsidR="00944C69" w:rsidRPr="00944C69" w:rsidRDefault="00944C69" w:rsidP="00944C69">
      <w:pPr>
        <w:shd w:val="clear" w:color="auto" w:fill="FFFFFF"/>
        <w:spacing w:line="0" w:lineRule="auto"/>
        <w:rPr>
          <w:rFonts w:ascii="ff4" w:eastAsia="Times New Roman" w:hAnsi="ff4" w:cs="Times New Roman"/>
          <w:color w:val="000000"/>
          <w:spacing w:val="506"/>
          <w:sz w:val="72"/>
          <w:szCs w:val="72"/>
        </w:rPr>
      </w:pPr>
      <w:r w:rsidRPr="00944C69">
        <w:rPr>
          <w:rFonts w:ascii="ff4" w:eastAsia="Times New Roman" w:hAnsi="ff4" w:cs="Times New Roman"/>
          <w:color w:val="000000"/>
          <w:spacing w:val="506"/>
          <w:sz w:val="72"/>
          <w:szCs w:val="72"/>
        </w:rPr>
        <w:sym w:font="Symbol" w:char="F0D8"/>
      </w:r>
      <w:r w:rsidRPr="00944C69">
        <w:rPr>
          <w:rFonts w:ascii="ff1" w:eastAsia="Times New Roman" w:hAnsi="ff1" w:cs="Times New Roman"/>
          <w:color w:val="000000"/>
          <w:sz w:val="72"/>
          <w:szCs w:val="72"/>
        </w:rPr>
        <w:t>User friendly environment.</w:t>
      </w:r>
    </w:p>
    <w:p w:rsidR="00944C69" w:rsidRPr="00944C69" w:rsidRDefault="00944C69" w:rsidP="00944C69">
      <w:pPr>
        <w:shd w:val="clear" w:color="auto" w:fill="FFFFFF"/>
        <w:spacing w:line="0" w:lineRule="auto"/>
        <w:rPr>
          <w:rFonts w:ascii="ff4" w:eastAsia="Times New Roman" w:hAnsi="ff4" w:cs="Times New Roman"/>
          <w:color w:val="000000"/>
          <w:sz w:val="72"/>
          <w:szCs w:val="72"/>
        </w:rPr>
      </w:pPr>
      <w:r w:rsidRPr="00944C69">
        <w:rPr>
          <w:rFonts w:ascii="ff4" w:eastAsia="Times New Roman" w:hAnsi="ff4" w:cs="Times New Roman"/>
          <w:color w:val="000000"/>
          <w:sz w:val="72"/>
          <w:szCs w:val="72"/>
        </w:rPr>
        <w:sym w:font="Symbol" w:char="F0D8"/>
      </w:r>
    </w:p>
    <w:p w:rsidR="00944C69" w:rsidRPr="00944C69" w:rsidRDefault="00944C69" w:rsidP="00944C69">
      <w:pPr>
        <w:shd w:val="clear" w:color="auto" w:fill="FFFFFF"/>
        <w:spacing w:line="0" w:lineRule="auto"/>
        <w:rPr>
          <w:rFonts w:ascii="ff1" w:eastAsia="Times New Roman" w:hAnsi="ff1" w:cs="Times New Roman"/>
          <w:color w:val="000000"/>
          <w:sz w:val="72"/>
          <w:szCs w:val="72"/>
        </w:rPr>
      </w:pPr>
      <w:r w:rsidRPr="00944C69">
        <w:rPr>
          <w:rFonts w:ascii="ff1" w:eastAsia="Times New Roman" w:hAnsi="ff1" w:cs="Times New Roman"/>
          <w:color w:val="000000"/>
          <w:sz w:val="72"/>
          <w:szCs w:val="72"/>
        </w:rPr>
        <w:t>Efficient management of stocks.</w:t>
      </w:r>
    </w:p>
    <w:p w:rsidR="00944C69" w:rsidRPr="00944C69" w:rsidRDefault="00944C69" w:rsidP="00944C69">
      <w:pPr>
        <w:shd w:val="clear" w:color="auto" w:fill="FFFFFF"/>
        <w:spacing w:line="0" w:lineRule="auto"/>
        <w:rPr>
          <w:rFonts w:ascii="ff4" w:eastAsia="Times New Roman" w:hAnsi="ff4" w:cs="Times New Roman"/>
          <w:color w:val="000000"/>
          <w:sz w:val="72"/>
          <w:szCs w:val="72"/>
        </w:rPr>
      </w:pPr>
      <w:r w:rsidRPr="00944C69">
        <w:rPr>
          <w:rFonts w:ascii="ff4" w:eastAsia="Times New Roman" w:hAnsi="ff4" w:cs="Times New Roman"/>
          <w:color w:val="000000"/>
          <w:sz w:val="72"/>
          <w:szCs w:val="72"/>
        </w:rPr>
        <w:sym w:font="Symbol" w:char="F0D8"/>
      </w:r>
    </w:p>
    <w:p w:rsidR="00944C69" w:rsidRPr="00944C69" w:rsidRDefault="00944C69" w:rsidP="00944C69">
      <w:pPr>
        <w:shd w:val="clear" w:color="auto" w:fill="FFFFFF"/>
        <w:spacing w:line="0" w:lineRule="auto"/>
        <w:rPr>
          <w:rFonts w:ascii="ff1" w:eastAsia="Times New Roman" w:hAnsi="ff1" w:cs="Times New Roman"/>
          <w:color w:val="000000"/>
          <w:sz w:val="72"/>
          <w:szCs w:val="72"/>
        </w:rPr>
      </w:pPr>
      <w:r w:rsidRPr="00944C69">
        <w:rPr>
          <w:rFonts w:ascii="ff1" w:eastAsia="Times New Roman" w:hAnsi="ff1" w:cs="Times New Roman"/>
          <w:color w:val="000000"/>
          <w:sz w:val="72"/>
          <w:szCs w:val="72"/>
        </w:rPr>
        <w:t xml:space="preserve">Ability to view historical data and </w:t>
      </w:r>
      <w:proofErr w:type="spellStart"/>
      <w:r w:rsidRPr="00944C69">
        <w:rPr>
          <w:rFonts w:ascii="ff1" w:eastAsia="Times New Roman" w:hAnsi="ff1" w:cs="Times New Roman"/>
          <w:color w:val="000000"/>
          <w:sz w:val="72"/>
          <w:szCs w:val="72"/>
        </w:rPr>
        <w:t>analyse</w:t>
      </w:r>
      <w:proofErr w:type="spellEnd"/>
      <w:r w:rsidRPr="00944C69">
        <w:rPr>
          <w:rFonts w:ascii="ff1" w:eastAsia="Times New Roman" w:hAnsi="ff1" w:cs="Times New Roman"/>
          <w:color w:val="000000"/>
          <w:sz w:val="72"/>
          <w:szCs w:val="72"/>
        </w:rPr>
        <w:t xml:space="preserve"> them for better growth.</w:t>
      </w:r>
    </w:p>
    <w:p w:rsidR="00944C69" w:rsidRPr="00944C69" w:rsidRDefault="00944C69" w:rsidP="00944C69">
      <w:pPr>
        <w:shd w:val="clear" w:color="auto" w:fill="FFFFFF"/>
        <w:spacing w:line="0" w:lineRule="auto"/>
        <w:rPr>
          <w:rFonts w:ascii="ff4" w:eastAsia="Times New Roman" w:hAnsi="ff4" w:cs="Times New Roman"/>
          <w:color w:val="000000"/>
          <w:spacing w:val="506"/>
          <w:sz w:val="72"/>
          <w:szCs w:val="72"/>
        </w:rPr>
      </w:pPr>
      <w:r w:rsidRPr="00944C69">
        <w:rPr>
          <w:rFonts w:ascii="ff4" w:eastAsia="Times New Roman" w:hAnsi="ff4" w:cs="Times New Roman"/>
          <w:color w:val="000000"/>
          <w:spacing w:val="506"/>
          <w:sz w:val="72"/>
          <w:szCs w:val="72"/>
        </w:rPr>
        <w:sym w:font="Symbol" w:char="F0D8"/>
      </w:r>
      <w:r w:rsidRPr="00944C69">
        <w:rPr>
          <w:rFonts w:ascii="ff1" w:eastAsia="Times New Roman" w:hAnsi="ff1" w:cs="Times New Roman"/>
          <w:color w:val="000000"/>
          <w:sz w:val="72"/>
          <w:szCs w:val="72"/>
        </w:rPr>
        <w:t>View profits and loss statements, current investments in various companies</w:t>
      </w:r>
    </w:p>
    <w:p w:rsidR="00944C69" w:rsidRDefault="00944C69" w:rsidP="002F1033">
      <w:pPr>
        <w:pStyle w:val="ListParagraph"/>
        <w:numPr>
          <w:ilvl w:val="0"/>
          <w:numId w:val="14"/>
        </w:numPr>
      </w:pPr>
      <w:r>
        <w:t>Centralized database</w:t>
      </w:r>
    </w:p>
    <w:p w:rsidR="00944C69" w:rsidRDefault="00944C69" w:rsidP="002F1033">
      <w:pPr>
        <w:pStyle w:val="ListParagraph"/>
        <w:numPr>
          <w:ilvl w:val="0"/>
          <w:numId w:val="14"/>
        </w:numPr>
      </w:pPr>
      <w:r w:rsidRPr="00944C69">
        <w:t>Easier buy</w:t>
      </w:r>
      <w:r w:rsidR="009122D4">
        <w:t>ing medicines and booked appointments</w:t>
      </w:r>
    </w:p>
    <w:p w:rsidR="00944C69" w:rsidRDefault="00944C69" w:rsidP="002F1033">
      <w:pPr>
        <w:pStyle w:val="ListParagraph"/>
        <w:numPr>
          <w:ilvl w:val="0"/>
          <w:numId w:val="14"/>
        </w:numPr>
      </w:pPr>
      <w:r>
        <w:t>User friendly environment.</w:t>
      </w:r>
    </w:p>
    <w:p w:rsidR="00944C69" w:rsidRDefault="00944C69" w:rsidP="002F1033">
      <w:pPr>
        <w:pStyle w:val="ListParagraph"/>
        <w:numPr>
          <w:ilvl w:val="0"/>
          <w:numId w:val="14"/>
        </w:numPr>
      </w:pPr>
      <w:r>
        <w:t>Efficient management of stocks.</w:t>
      </w:r>
    </w:p>
    <w:p w:rsidR="00413EA5" w:rsidRDefault="00413EA5" w:rsidP="002F1033">
      <w:pPr>
        <w:pStyle w:val="ListParagraph"/>
        <w:numPr>
          <w:ilvl w:val="0"/>
          <w:numId w:val="14"/>
        </w:numPr>
      </w:pPr>
      <w:r>
        <w:t xml:space="preserve">Ability to view </w:t>
      </w:r>
      <w:r w:rsidR="00944C69" w:rsidRPr="00944C69">
        <w:t xml:space="preserve">data and </w:t>
      </w:r>
      <w:r>
        <w:t xml:space="preserve">also update it </w:t>
      </w:r>
    </w:p>
    <w:p w:rsidR="00782316" w:rsidRDefault="00782316" w:rsidP="00782316"/>
    <w:p w:rsidR="00782316" w:rsidRDefault="00782316"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2F1E3C" w:rsidRDefault="002F1E3C" w:rsidP="00782316"/>
    <w:p w:rsidR="00FF1EED" w:rsidRDefault="00FF1EED" w:rsidP="00782316"/>
    <w:p w:rsidR="00FF1EED" w:rsidRDefault="00FF1EED" w:rsidP="00782316"/>
    <w:p w:rsidR="00FF1EED" w:rsidRDefault="00FF1EED" w:rsidP="00782316"/>
    <w:p w:rsidR="00FF1EED" w:rsidRDefault="00FF1EED" w:rsidP="00782316"/>
    <w:p w:rsidR="00FF1EED" w:rsidRDefault="00FF1EED" w:rsidP="00782316"/>
    <w:p w:rsidR="00FF1EED" w:rsidRDefault="00FF1EED" w:rsidP="00782316"/>
    <w:p w:rsidR="00FF1EED" w:rsidRDefault="00FF1EED" w:rsidP="00782316"/>
    <w:p w:rsidR="002F1E3C" w:rsidRDefault="002F1E3C" w:rsidP="002F1E3C">
      <w:pPr>
        <w:pStyle w:val="Heading2"/>
        <w:jc w:val="left"/>
      </w:pPr>
      <w:bookmarkStart w:id="38" w:name="_Toc121346462"/>
      <w:r>
        <w:lastRenderedPageBreak/>
        <w:t>Chapter 8</w:t>
      </w:r>
      <w:bookmarkEnd w:id="38"/>
      <w:r>
        <w:t xml:space="preserve"> </w:t>
      </w:r>
    </w:p>
    <w:p w:rsidR="002F1E3C" w:rsidRDefault="002F1E3C" w:rsidP="002F1E3C">
      <w:pPr>
        <w:pStyle w:val="Heading2"/>
      </w:pPr>
      <w:bookmarkStart w:id="39" w:name="_Toc121346463"/>
      <w:r>
        <w:t>FUTURE ENHACEMENTS</w:t>
      </w:r>
      <w:bookmarkEnd w:id="39"/>
    </w:p>
    <w:p w:rsidR="007C6EE9" w:rsidRPr="007C6EE9" w:rsidRDefault="007C6EE9" w:rsidP="007C6EE9"/>
    <w:p w:rsidR="00D25236" w:rsidRDefault="007C6EE9" w:rsidP="00D25236">
      <w:r w:rsidRPr="007C6EE9">
        <w:t>Future upgrades to this project will implement:</w:t>
      </w:r>
    </w:p>
    <w:p w:rsidR="004A092D" w:rsidRPr="004A092D" w:rsidRDefault="00BB1B03" w:rsidP="004A092D">
      <w:pPr>
        <w:pStyle w:val="ListParagraph"/>
        <w:numPr>
          <w:ilvl w:val="0"/>
          <w:numId w:val="16"/>
        </w:numPr>
      </w:pPr>
      <w:r>
        <w:t>Give notification of appointments</w:t>
      </w:r>
      <w:r w:rsidR="004A092D" w:rsidRPr="004A092D">
        <w:t xml:space="preserve"> to user </w:t>
      </w:r>
      <w:r>
        <w:t>when is appointment date time is near.</w:t>
      </w:r>
    </w:p>
    <w:p w:rsidR="004A092D" w:rsidRDefault="00BB1B03" w:rsidP="004A092D">
      <w:pPr>
        <w:pStyle w:val="ListParagraph"/>
        <w:numPr>
          <w:ilvl w:val="0"/>
          <w:numId w:val="16"/>
        </w:numPr>
      </w:pPr>
      <w:r>
        <w:t>Buy medicine online checkout payment feature can be added</w:t>
      </w:r>
    </w:p>
    <w:p w:rsidR="00283AE9" w:rsidRDefault="00BB1B03" w:rsidP="004A092D">
      <w:pPr>
        <w:pStyle w:val="ListParagraph"/>
        <w:numPr>
          <w:ilvl w:val="0"/>
          <w:numId w:val="16"/>
        </w:numPr>
      </w:pPr>
      <w:r>
        <w:t>Online consultation through video chat.</w:t>
      </w:r>
    </w:p>
    <w:p w:rsidR="00BB1B03" w:rsidRDefault="00283AE9" w:rsidP="004A092D">
      <w:pPr>
        <w:pStyle w:val="ListParagraph"/>
        <w:numPr>
          <w:ilvl w:val="0"/>
          <w:numId w:val="16"/>
        </w:numPr>
      </w:pPr>
      <w:r>
        <w:t>Adding more medicine stock.</w:t>
      </w:r>
      <w:r w:rsidR="00BB1B03">
        <w:t xml:space="preserve"> </w:t>
      </w:r>
    </w:p>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CB43F4" w:rsidRDefault="00CB43F4" w:rsidP="00D25236"/>
    <w:p w:rsidR="00536D7A" w:rsidRDefault="00536D7A" w:rsidP="00F83C23">
      <w:pPr>
        <w:pStyle w:val="Heading2"/>
        <w:jc w:val="left"/>
      </w:pPr>
    </w:p>
    <w:p w:rsidR="00CB43F4" w:rsidRDefault="00CB43F4" w:rsidP="00CB43F4">
      <w:pPr>
        <w:pStyle w:val="Heading2"/>
      </w:pPr>
      <w:bookmarkStart w:id="40" w:name="_Toc121346464"/>
      <w:r>
        <w:lastRenderedPageBreak/>
        <w:t>REFERENCES</w:t>
      </w:r>
      <w:bookmarkEnd w:id="40"/>
    </w:p>
    <w:p w:rsidR="00BE0AFE" w:rsidRPr="00BE0AFE" w:rsidRDefault="00BE0AFE" w:rsidP="00BE0AFE"/>
    <w:p w:rsidR="008F5F08" w:rsidRDefault="00E853C5" w:rsidP="008F5F08">
      <w:hyperlink r:id="rId43" w:history="1">
        <w:r w:rsidR="008F5F08" w:rsidRPr="00DB7BE7">
          <w:rPr>
            <w:rStyle w:val="Hyperlink"/>
          </w:rPr>
          <w:t>https://supabase.com/docs/reference/dart/upgrade-guide</w:t>
        </w:r>
      </w:hyperlink>
    </w:p>
    <w:p w:rsidR="008F5F08" w:rsidRDefault="008F5F08" w:rsidP="008F5F08"/>
    <w:p w:rsidR="008F5F08" w:rsidRDefault="00E853C5" w:rsidP="008F5F08">
      <w:hyperlink r:id="rId44" w:history="1">
        <w:r w:rsidR="008F5F08" w:rsidRPr="00DB7BE7">
          <w:rPr>
            <w:rStyle w:val="Hyperlink"/>
          </w:rPr>
          <w:t>https://dart.dev/</w:t>
        </w:r>
      </w:hyperlink>
    </w:p>
    <w:p w:rsidR="008F5F08" w:rsidRDefault="008F5F08" w:rsidP="008F5F08"/>
    <w:p w:rsidR="008F5F08" w:rsidRDefault="00E853C5" w:rsidP="008F5F08">
      <w:hyperlink r:id="rId45" w:anchor="YSDBnDegckd9-xSQ04W0qA/folder/HXxyyDiQ" w:history="1">
        <w:r w:rsidR="008F5F08" w:rsidRPr="00DB7BE7">
          <w:rPr>
            <w:rStyle w:val="Hyperlink"/>
          </w:rPr>
          <w:t>https://mega.nz/folder/3WhSkBjJ#YSDBnDegckd9-xSQ04W0qA/folder/HXxyyDiQ</w:t>
        </w:r>
      </w:hyperlink>
    </w:p>
    <w:p w:rsidR="008F5F08" w:rsidRDefault="008F5F08" w:rsidP="008F5F08"/>
    <w:p w:rsidR="008F5F08" w:rsidRDefault="00E853C5" w:rsidP="008F5F08">
      <w:hyperlink r:id="rId46" w:history="1">
        <w:r w:rsidR="008F5F08" w:rsidRPr="00DB7BE7">
          <w:rPr>
            <w:rStyle w:val="Hyperlink"/>
          </w:rPr>
          <w:t>https://docs.flutter.dev/</w:t>
        </w:r>
      </w:hyperlink>
    </w:p>
    <w:p w:rsidR="008F5F08" w:rsidRPr="008F5F08" w:rsidRDefault="008F5F08" w:rsidP="008F5F08"/>
    <w:p w:rsidR="008D1AE3" w:rsidRPr="00F61DE0" w:rsidRDefault="008D1AE3" w:rsidP="00F61DE0">
      <w:pPr>
        <w:shd w:val="clear" w:color="auto" w:fill="FFFFFF"/>
        <w:spacing w:line="0" w:lineRule="auto"/>
        <w:rPr>
          <w:rFonts w:ascii="ff1" w:eastAsia="Times New Roman" w:hAnsi="ff1" w:cs="Times New Roman"/>
          <w:color w:val="000000"/>
          <w:sz w:val="72"/>
          <w:szCs w:val="72"/>
        </w:rPr>
      </w:pPr>
      <w:r w:rsidRPr="00F61DE0">
        <w:rPr>
          <w:rFonts w:ascii="ff1" w:eastAsia="Times New Roman" w:hAnsi="ff1" w:cs="Times New Roman"/>
          <w:color w:val="000000"/>
          <w:sz w:val="72"/>
          <w:szCs w:val="72"/>
        </w:rPr>
        <w:t>“</w:t>
      </w:r>
      <w:proofErr w:type="gramStart"/>
      <w:r w:rsidRPr="00F61DE0">
        <w:rPr>
          <w:rFonts w:ascii="ff1" w:eastAsia="Times New Roman" w:hAnsi="ff1" w:cs="Times New Roman"/>
          <w:color w:val="000000"/>
          <w:sz w:val="72"/>
          <w:szCs w:val="72"/>
        </w:rPr>
        <w:t>Stock  Market</w:t>
      </w:r>
      <w:proofErr w:type="gramEnd"/>
      <w:r w:rsidRPr="00F61DE0">
        <w:rPr>
          <w:rFonts w:ascii="ff1" w:eastAsia="Times New Roman" w:hAnsi="ff1" w:cs="Times New Roman"/>
          <w:color w:val="000000"/>
          <w:sz w:val="72"/>
          <w:szCs w:val="72"/>
        </w:rPr>
        <w:t xml:space="preserve"> System” is designed  to help invest  and  trade in stocks, shares and</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8D1AE3">
        <w:rPr>
          <w:rFonts w:ascii="ff1" w:eastAsia="Times New Roman" w:hAnsi="ff1" w:cs="Times New Roman"/>
          <w:color w:val="000000"/>
          <w:sz w:val="72"/>
          <w:szCs w:val="72"/>
        </w:rPr>
        <w:t xml:space="preserve">currencies on the international   stock market system.  </w:t>
      </w:r>
      <w:proofErr w:type="gramStart"/>
      <w:r w:rsidRPr="008D1AE3">
        <w:rPr>
          <w:rFonts w:ascii="ff1" w:eastAsia="Times New Roman" w:hAnsi="ff1" w:cs="Times New Roman"/>
          <w:color w:val="000000"/>
          <w:sz w:val="72"/>
          <w:szCs w:val="72"/>
        </w:rPr>
        <w:t>It  enables</w:t>
      </w:r>
      <w:proofErr w:type="gramEnd"/>
      <w:r w:rsidRPr="008D1AE3">
        <w:rPr>
          <w:rFonts w:ascii="ff1" w:eastAsia="Times New Roman" w:hAnsi="ff1" w:cs="Times New Roman"/>
          <w:color w:val="000000"/>
          <w:sz w:val="72"/>
          <w:szCs w:val="72"/>
        </w:rPr>
        <w:t xml:space="preserve">   us   to   view   all the</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proofErr w:type="gramStart"/>
      <w:r w:rsidRPr="008D1AE3">
        <w:rPr>
          <w:rFonts w:ascii="ff1" w:eastAsia="Times New Roman" w:hAnsi="ff1" w:cs="Times New Roman"/>
          <w:color w:val="000000"/>
          <w:sz w:val="72"/>
          <w:szCs w:val="72"/>
        </w:rPr>
        <w:t>historical  data</w:t>
      </w:r>
      <w:proofErr w:type="gramEnd"/>
      <w:r w:rsidRPr="008D1AE3">
        <w:rPr>
          <w:rFonts w:ascii="ff1" w:eastAsia="Times New Roman" w:hAnsi="ff1" w:cs="Times New Roman"/>
          <w:color w:val="000000"/>
          <w:sz w:val="72"/>
          <w:szCs w:val="72"/>
        </w:rPr>
        <w:t xml:space="preserve">  on  the  companies  present  in  the  stock  market  and  make  smart</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8D1AE3">
        <w:rPr>
          <w:rFonts w:ascii="ff1" w:eastAsia="Times New Roman" w:hAnsi="ff1" w:cs="Times New Roman"/>
          <w:color w:val="000000"/>
          <w:sz w:val="72"/>
          <w:szCs w:val="72"/>
        </w:rPr>
        <w:t>investments decisions.</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8D1AE3">
        <w:rPr>
          <w:rFonts w:ascii="ff1" w:eastAsia="Times New Roman" w:hAnsi="ff1" w:cs="Times New Roman"/>
          <w:color w:val="000000"/>
          <w:sz w:val="72"/>
          <w:szCs w:val="72"/>
        </w:rPr>
        <w:t>It also enables us to view and trade on the current investments made by customer and</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8D1AE3">
        <w:rPr>
          <w:rFonts w:ascii="ff1" w:eastAsia="Times New Roman" w:hAnsi="ff1" w:cs="Times New Roman"/>
          <w:color w:val="000000"/>
          <w:sz w:val="72"/>
          <w:szCs w:val="72"/>
        </w:rPr>
        <w:t>thus help them decide whether to trade and sell those stocks or to buy any more stocks.</w:t>
      </w:r>
    </w:p>
    <w:p w:rsidR="008D1AE3" w:rsidRPr="008D1AE3" w:rsidRDefault="008D1AE3" w:rsidP="008D1AE3">
      <w:pPr>
        <w:pStyle w:val="ListParagraph"/>
        <w:numPr>
          <w:ilvl w:val="0"/>
          <w:numId w:val="2"/>
        </w:numPr>
        <w:shd w:val="clear" w:color="auto" w:fill="FFFFFF"/>
        <w:spacing w:line="0" w:lineRule="auto"/>
        <w:rPr>
          <w:rFonts w:ascii="ff1" w:eastAsia="Times New Roman" w:hAnsi="ff1" w:cs="Times New Roman"/>
          <w:color w:val="000000"/>
          <w:sz w:val="72"/>
          <w:szCs w:val="72"/>
        </w:rPr>
      </w:pPr>
      <w:r w:rsidRPr="008D1AE3">
        <w:rPr>
          <w:rFonts w:ascii="ff1" w:eastAsia="Times New Roman" w:hAnsi="ff1" w:cs="Times New Roman"/>
          <w:color w:val="000000"/>
          <w:sz w:val="72"/>
          <w:szCs w:val="72"/>
        </w:rPr>
        <w:t>It also allows them to view their total profits and loss made on the stock markets.</w:t>
      </w:r>
    </w:p>
    <w:sectPr w:rsidR="008D1AE3" w:rsidRPr="008D1AE3" w:rsidSect="00E74B29">
      <w:footerReference w:type="even" r:id="rId47"/>
      <w:footerReference w:type="default" r:id="rId4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53C5" w:rsidRDefault="00E853C5" w:rsidP="00E74B29">
      <w:r>
        <w:separator/>
      </w:r>
    </w:p>
  </w:endnote>
  <w:endnote w:type="continuationSeparator" w:id="0">
    <w:p w:rsidR="00E853C5" w:rsidRDefault="00E853C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ff1">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466035" w:rsidRPr="00874FE7" w:rsidRDefault="00466035" w:rsidP="00466035">
          <w:pPr>
            <w:pStyle w:val="Footer"/>
          </w:pPr>
          <w:r>
            <w:t>Project Report</w:t>
          </w:r>
        </w:p>
      </w:tc>
      <w:tc>
        <w:tcPr>
          <w:tcW w:w="3237" w:type="dxa"/>
        </w:tcPr>
        <w:sdt>
          <w:sdtPr>
            <w:rPr>
              <w:rStyle w:val="PageNumber"/>
            </w:rPr>
            <w:id w:val="1573857980"/>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5E3681">
                <w:rPr>
                  <w:noProof/>
                </w:rPr>
                <w:t>21</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53C5" w:rsidRDefault="00E853C5" w:rsidP="00E74B29">
      <w:r>
        <w:separator/>
      </w:r>
    </w:p>
  </w:footnote>
  <w:footnote w:type="continuationSeparator" w:id="0">
    <w:p w:rsidR="00E853C5" w:rsidRDefault="00E853C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DDC"/>
    <w:multiLevelType w:val="hybridMultilevel"/>
    <w:tmpl w:val="87CE94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123E9"/>
    <w:multiLevelType w:val="hybridMultilevel"/>
    <w:tmpl w:val="BE3EFE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9703D8"/>
    <w:multiLevelType w:val="hybridMultilevel"/>
    <w:tmpl w:val="58C0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C4395"/>
    <w:multiLevelType w:val="hybridMultilevel"/>
    <w:tmpl w:val="97786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7D0E53"/>
    <w:multiLevelType w:val="hybridMultilevel"/>
    <w:tmpl w:val="F2DEC518"/>
    <w:lvl w:ilvl="0" w:tplc="65DE65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322DBA"/>
    <w:multiLevelType w:val="hybridMultilevel"/>
    <w:tmpl w:val="FB689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7F5634"/>
    <w:multiLevelType w:val="hybridMultilevel"/>
    <w:tmpl w:val="B01804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C66595"/>
    <w:multiLevelType w:val="multilevel"/>
    <w:tmpl w:val="99E4393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1615FF4"/>
    <w:multiLevelType w:val="hybridMultilevel"/>
    <w:tmpl w:val="9E7A2E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7C77134"/>
    <w:multiLevelType w:val="hybridMultilevel"/>
    <w:tmpl w:val="061A80D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53630"/>
    <w:multiLevelType w:val="hybridMultilevel"/>
    <w:tmpl w:val="3A66AAB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22083E"/>
    <w:multiLevelType w:val="hybridMultilevel"/>
    <w:tmpl w:val="A1907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095437"/>
    <w:multiLevelType w:val="hybridMultilevel"/>
    <w:tmpl w:val="21E22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58178E"/>
    <w:multiLevelType w:val="hybridMultilevel"/>
    <w:tmpl w:val="8F2AE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36577FD"/>
    <w:multiLevelType w:val="hybridMultilevel"/>
    <w:tmpl w:val="56E6402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464865"/>
    <w:multiLevelType w:val="hybridMultilevel"/>
    <w:tmpl w:val="CC8A8370"/>
    <w:lvl w:ilvl="0" w:tplc="231646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95751FE"/>
    <w:multiLevelType w:val="hybridMultilevel"/>
    <w:tmpl w:val="A4828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FA2F86"/>
    <w:multiLevelType w:val="hybridMultilevel"/>
    <w:tmpl w:val="D834C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AE275F7"/>
    <w:multiLevelType w:val="hybridMultilevel"/>
    <w:tmpl w:val="ADD0A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4"/>
  </w:num>
  <w:num w:numId="4">
    <w:abstractNumId w:val="7"/>
  </w:num>
  <w:num w:numId="5">
    <w:abstractNumId w:val="12"/>
  </w:num>
  <w:num w:numId="6">
    <w:abstractNumId w:val="13"/>
  </w:num>
  <w:num w:numId="7">
    <w:abstractNumId w:val="2"/>
  </w:num>
  <w:num w:numId="8">
    <w:abstractNumId w:val="9"/>
  </w:num>
  <w:num w:numId="9">
    <w:abstractNumId w:val="18"/>
  </w:num>
  <w:num w:numId="10">
    <w:abstractNumId w:val="17"/>
  </w:num>
  <w:num w:numId="11">
    <w:abstractNumId w:val="0"/>
  </w:num>
  <w:num w:numId="12">
    <w:abstractNumId w:val="1"/>
  </w:num>
  <w:num w:numId="13">
    <w:abstractNumId w:val="16"/>
  </w:num>
  <w:num w:numId="14">
    <w:abstractNumId w:val="19"/>
  </w:num>
  <w:num w:numId="15">
    <w:abstractNumId w:val="5"/>
  </w:num>
  <w:num w:numId="16">
    <w:abstractNumId w:val="6"/>
  </w:num>
  <w:num w:numId="17">
    <w:abstractNumId w:val="11"/>
  </w:num>
  <w:num w:numId="18">
    <w:abstractNumId w:val="10"/>
  </w:num>
  <w:num w:numId="19">
    <w:abstractNumId w:val="15"/>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BE3"/>
    <w:rsid w:val="00010B8E"/>
    <w:rsid w:val="00024DB1"/>
    <w:rsid w:val="00032AD0"/>
    <w:rsid w:val="00041363"/>
    <w:rsid w:val="00045276"/>
    <w:rsid w:val="00054792"/>
    <w:rsid w:val="00062FE5"/>
    <w:rsid w:val="00063668"/>
    <w:rsid w:val="00086FA5"/>
    <w:rsid w:val="000922D3"/>
    <w:rsid w:val="000950DA"/>
    <w:rsid w:val="000C3D9E"/>
    <w:rsid w:val="000C5328"/>
    <w:rsid w:val="000D7348"/>
    <w:rsid w:val="000E3250"/>
    <w:rsid w:val="000E4641"/>
    <w:rsid w:val="000E5425"/>
    <w:rsid w:val="000E6F13"/>
    <w:rsid w:val="000F34E6"/>
    <w:rsid w:val="000F4C51"/>
    <w:rsid w:val="000F6383"/>
    <w:rsid w:val="00106A32"/>
    <w:rsid w:val="00140610"/>
    <w:rsid w:val="00142B79"/>
    <w:rsid w:val="00151F66"/>
    <w:rsid w:val="0016199F"/>
    <w:rsid w:val="00173FFA"/>
    <w:rsid w:val="00177F8D"/>
    <w:rsid w:val="00185F4A"/>
    <w:rsid w:val="00187C08"/>
    <w:rsid w:val="0019087B"/>
    <w:rsid w:val="0019340A"/>
    <w:rsid w:val="001941BC"/>
    <w:rsid w:val="001A270A"/>
    <w:rsid w:val="001B258F"/>
    <w:rsid w:val="001B793A"/>
    <w:rsid w:val="001B7C3A"/>
    <w:rsid w:val="001E0AEB"/>
    <w:rsid w:val="001F2B17"/>
    <w:rsid w:val="001F52E7"/>
    <w:rsid w:val="00200CE2"/>
    <w:rsid w:val="002317B5"/>
    <w:rsid w:val="00243A6A"/>
    <w:rsid w:val="00244309"/>
    <w:rsid w:val="00247819"/>
    <w:rsid w:val="00247866"/>
    <w:rsid w:val="00253FAF"/>
    <w:rsid w:val="00283AE9"/>
    <w:rsid w:val="00290BFD"/>
    <w:rsid w:val="0029291C"/>
    <w:rsid w:val="00293B3C"/>
    <w:rsid w:val="00294A3A"/>
    <w:rsid w:val="00295B5D"/>
    <w:rsid w:val="00295D69"/>
    <w:rsid w:val="0029724F"/>
    <w:rsid w:val="002A4CEE"/>
    <w:rsid w:val="002A7C25"/>
    <w:rsid w:val="002B2EAE"/>
    <w:rsid w:val="002C181E"/>
    <w:rsid w:val="002C684F"/>
    <w:rsid w:val="002D2200"/>
    <w:rsid w:val="002E4AB2"/>
    <w:rsid w:val="002F1033"/>
    <w:rsid w:val="002F1E3C"/>
    <w:rsid w:val="002F3A87"/>
    <w:rsid w:val="003037CD"/>
    <w:rsid w:val="00321328"/>
    <w:rsid w:val="00323AF9"/>
    <w:rsid w:val="00335405"/>
    <w:rsid w:val="00340792"/>
    <w:rsid w:val="003422CB"/>
    <w:rsid w:val="00342DBD"/>
    <w:rsid w:val="00356F08"/>
    <w:rsid w:val="00370A0E"/>
    <w:rsid w:val="0037434F"/>
    <w:rsid w:val="00374F40"/>
    <w:rsid w:val="003750AA"/>
    <w:rsid w:val="00395FE1"/>
    <w:rsid w:val="003A30AE"/>
    <w:rsid w:val="003C0B18"/>
    <w:rsid w:val="003C2D0E"/>
    <w:rsid w:val="003F1543"/>
    <w:rsid w:val="0040564B"/>
    <w:rsid w:val="00406869"/>
    <w:rsid w:val="00413EA5"/>
    <w:rsid w:val="00416319"/>
    <w:rsid w:val="00430368"/>
    <w:rsid w:val="00435968"/>
    <w:rsid w:val="00435E8C"/>
    <w:rsid w:val="004547A2"/>
    <w:rsid w:val="004609EB"/>
    <w:rsid w:val="004651D8"/>
    <w:rsid w:val="00466035"/>
    <w:rsid w:val="00470659"/>
    <w:rsid w:val="00470973"/>
    <w:rsid w:val="00470FEB"/>
    <w:rsid w:val="00475594"/>
    <w:rsid w:val="004764D4"/>
    <w:rsid w:val="00477359"/>
    <w:rsid w:val="0048120C"/>
    <w:rsid w:val="00485A79"/>
    <w:rsid w:val="004909D9"/>
    <w:rsid w:val="004A092D"/>
    <w:rsid w:val="004C1B9E"/>
    <w:rsid w:val="004D5EA4"/>
    <w:rsid w:val="004D6A33"/>
    <w:rsid w:val="004F4A9B"/>
    <w:rsid w:val="00504C3F"/>
    <w:rsid w:val="005161E4"/>
    <w:rsid w:val="00521481"/>
    <w:rsid w:val="00523AD9"/>
    <w:rsid w:val="005331C7"/>
    <w:rsid w:val="00536D7A"/>
    <w:rsid w:val="00542E3A"/>
    <w:rsid w:val="00553B18"/>
    <w:rsid w:val="005670FC"/>
    <w:rsid w:val="00570F88"/>
    <w:rsid w:val="00574435"/>
    <w:rsid w:val="00580A0D"/>
    <w:rsid w:val="00584FEC"/>
    <w:rsid w:val="005974A5"/>
    <w:rsid w:val="005A032D"/>
    <w:rsid w:val="005B6E73"/>
    <w:rsid w:val="005B79A4"/>
    <w:rsid w:val="005C3667"/>
    <w:rsid w:val="005E3681"/>
    <w:rsid w:val="005E3DFC"/>
    <w:rsid w:val="005E739A"/>
    <w:rsid w:val="00602421"/>
    <w:rsid w:val="00606D9E"/>
    <w:rsid w:val="006113A2"/>
    <w:rsid w:val="006123F1"/>
    <w:rsid w:val="006346B3"/>
    <w:rsid w:val="00650AB2"/>
    <w:rsid w:val="0065457D"/>
    <w:rsid w:val="00655753"/>
    <w:rsid w:val="00665110"/>
    <w:rsid w:val="006709F1"/>
    <w:rsid w:val="00673422"/>
    <w:rsid w:val="006767F7"/>
    <w:rsid w:val="006907A3"/>
    <w:rsid w:val="00691D58"/>
    <w:rsid w:val="00693018"/>
    <w:rsid w:val="00694838"/>
    <w:rsid w:val="006A5F37"/>
    <w:rsid w:val="006C60E6"/>
    <w:rsid w:val="006C72E2"/>
    <w:rsid w:val="006D2E13"/>
    <w:rsid w:val="006D6298"/>
    <w:rsid w:val="006E03F0"/>
    <w:rsid w:val="006E3E01"/>
    <w:rsid w:val="006F3F01"/>
    <w:rsid w:val="007047F0"/>
    <w:rsid w:val="00715915"/>
    <w:rsid w:val="0071717A"/>
    <w:rsid w:val="00730198"/>
    <w:rsid w:val="007311FF"/>
    <w:rsid w:val="00750E3F"/>
    <w:rsid w:val="007517A3"/>
    <w:rsid w:val="007539F7"/>
    <w:rsid w:val="00753D6E"/>
    <w:rsid w:val="00755AED"/>
    <w:rsid w:val="00767471"/>
    <w:rsid w:val="00782316"/>
    <w:rsid w:val="007A1547"/>
    <w:rsid w:val="007A6B4C"/>
    <w:rsid w:val="007B0C19"/>
    <w:rsid w:val="007C6EE9"/>
    <w:rsid w:val="007E16B3"/>
    <w:rsid w:val="007E53CE"/>
    <w:rsid w:val="007E69AB"/>
    <w:rsid w:val="007F2A51"/>
    <w:rsid w:val="007F4B35"/>
    <w:rsid w:val="007F4FD6"/>
    <w:rsid w:val="008205B7"/>
    <w:rsid w:val="00836BE3"/>
    <w:rsid w:val="00837914"/>
    <w:rsid w:val="00841DFE"/>
    <w:rsid w:val="00856E60"/>
    <w:rsid w:val="00874FE7"/>
    <w:rsid w:val="008871A3"/>
    <w:rsid w:val="00894B96"/>
    <w:rsid w:val="008D0679"/>
    <w:rsid w:val="008D1AE3"/>
    <w:rsid w:val="008E2125"/>
    <w:rsid w:val="008E5554"/>
    <w:rsid w:val="008F2249"/>
    <w:rsid w:val="008F5F08"/>
    <w:rsid w:val="00901F69"/>
    <w:rsid w:val="009051F5"/>
    <w:rsid w:val="009122D4"/>
    <w:rsid w:val="009172F3"/>
    <w:rsid w:val="009228FC"/>
    <w:rsid w:val="00930B56"/>
    <w:rsid w:val="00937F8E"/>
    <w:rsid w:val="00940704"/>
    <w:rsid w:val="00944C69"/>
    <w:rsid w:val="00947CC4"/>
    <w:rsid w:val="009516FB"/>
    <w:rsid w:val="00952F7D"/>
    <w:rsid w:val="0095496A"/>
    <w:rsid w:val="00976C2A"/>
    <w:rsid w:val="00984D0C"/>
    <w:rsid w:val="0098513E"/>
    <w:rsid w:val="00995A0F"/>
    <w:rsid w:val="00997147"/>
    <w:rsid w:val="009A38BA"/>
    <w:rsid w:val="009E1434"/>
    <w:rsid w:val="009E3FBF"/>
    <w:rsid w:val="009E540D"/>
    <w:rsid w:val="009E5CA4"/>
    <w:rsid w:val="009E66AA"/>
    <w:rsid w:val="009E7F79"/>
    <w:rsid w:val="009F442C"/>
    <w:rsid w:val="00A14B13"/>
    <w:rsid w:val="00A17EBB"/>
    <w:rsid w:val="00A211F3"/>
    <w:rsid w:val="00A3018A"/>
    <w:rsid w:val="00A35116"/>
    <w:rsid w:val="00A507E0"/>
    <w:rsid w:val="00A61830"/>
    <w:rsid w:val="00A62C5F"/>
    <w:rsid w:val="00A64840"/>
    <w:rsid w:val="00A6495B"/>
    <w:rsid w:val="00A66DC4"/>
    <w:rsid w:val="00A73B8A"/>
    <w:rsid w:val="00A73E79"/>
    <w:rsid w:val="00A80B3E"/>
    <w:rsid w:val="00A83B72"/>
    <w:rsid w:val="00AA6AB6"/>
    <w:rsid w:val="00AB2308"/>
    <w:rsid w:val="00AB2BD4"/>
    <w:rsid w:val="00AB3DA4"/>
    <w:rsid w:val="00AE4C54"/>
    <w:rsid w:val="00AF0D26"/>
    <w:rsid w:val="00AF55ED"/>
    <w:rsid w:val="00B030DB"/>
    <w:rsid w:val="00B04473"/>
    <w:rsid w:val="00B12582"/>
    <w:rsid w:val="00B1331A"/>
    <w:rsid w:val="00B1548A"/>
    <w:rsid w:val="00B23FE2"/>
    <w:rsid w:val="00B27F75"/>
    <w:rsid w:val="00B34D0C"/>
    <w:rsid w:val="00B42E3C"/>
    <w:rsid w:val="00B43E11"/>
    <w:rsid w:val="00B53886"/>
    <w:rsid w:val="00B546D0"/>
    <w:rsid w:val="00B560AD"/>
    <w:rsid w:val="00B6142F"/>
    <w:rsid w:val="00B652B1"/>
    <w:rsid w:val="00B65647"/>
    <w:rsid w:val="00B67725"/>
    <w:rsid w:val="00B82F32"/>
    <w:rsid w:val="00B85C10"/>
    <w:rsid w:val="00B92F70"/>
    <w:rsid w:val="00BA5C7F"/>
    <w:rsid w:val="00BB1B03"/>
    <w:rsid w:val="00BB3CF1"/>
    <w:rsid w:val="00BB774B"/>
    <w:rsid w:val="00BD0EA5"/>
    <w:rsid w:val="00BD22F9"/>
    <w:rsid w:val="00BD511F"/>
    <w:rsid w:val="00BE0AFE"/>
    <w:rsid w:val="00BE1765"/>
    <w:rsid w:val="00BE1B69"/>
    <w:rsid w:val="00BF5624"/>
    <w:rsid w:val="00BF6A4B"/>
    <w:rsid w:val="00BF6EE1"/>
    <w:rsid w:val="00C00911"/>
    <w:rsid w:val="00C00E63"/>
    <w:rsid w:val="00C034C3"/>
    <w:rsid w:val="00C2101D"/>
    <w:rsid w:val="00C23166"/>
    <w:rsid w:val="00C24848"/>
    <w:rsid w:val="00C33607"/>
    <w:rsid w:val="00C34CF7"/>
    <w:rsid w:val="00C755AB"/>
    <w:rsid w:val="00C7773A"/>
    <w:rsid w:val="00C83FE3"/>
    <w:rsid w:val="00C874C6"/>
    <w:rsid w:val="00C92685"/>
    <w:rsid w:val="00CA5904"/>
    <w:rsid w:val="00CB43F4"/>
    <w:rsid w:val="00CB6589"/>
    <w:rsid w:val="00CD2587"/>
    <w:rsid w:val="00CE2B61"/>
    <w:rsid w:val="00CE3E9D"/>
    <w:rsid w:val="00CF03FB"/>
    <w:rsid w:val="00CF366A"/>
    <w:rsid w:val="00CF5DAB"/>
    <w:rsid w:val="00CF65EA"/>
    <w:rsid w:val="00D04D98"/>
    <w:rsid w:val="00D05E99"/>
    <w:rsid w:val="00D12A0B"/>
    <w:rsid w:val="00D25236"/>
    <w:rsid w:val="00D43125"/>
    <w:rsid w:val="00D5047C"/>
    <w:rsid w:val="00D66A3A"/>
    <w:rsid w:val="00D728DA"/>
    <w:rsid w:val="00D76851"/>
    <w:rsid w:val="00D773AF"/>
    <w:rsid w:val="00D82E88"/>
    <w:rsid w:val="00D91A92"/>
    <w:rsid w:val="00DA79D0"/>
    <w:rsid w:val="00DD2E57"/>
    <w:rsid w:val="00DD3582"/>
    <w:rsid w:val="00DD4699"/>
    <w:rsid w:val="00DD4832"/>
    <w:rsid w:val="00DD4BDF"/>
    <w:rsid w:val="00DD4CE3"/>
    <w:rsid w:val="00DF198B"/>
    <w:rsid w:val="00E03C00"/>
    <w:rsid w:val="00E05942"/>
    <w:rsid w:val="00E11854"/>
    <w:rsid w:val="00E224D4"/>
    <w:rsid w:val="00E53EB0"/>
    <w:rsid w:val="00E66194"/>
    <w:rsid w:val="00E714A5"/>
    <w:rsid w:val="00E72210"/>
    <w:rsid w:val="00E74B29"/>
    <w:rsid w:val="00E76F2C"/>
    <w:rsid w:val="00E853C5"/>
    <w:rsid w:val="00E957AE"/>
    <w:rsid w:val="00EA2E23"/>
    <w:rsid w:val="00EA3E0D"/>
    <w:rsid w:val="00EA7D28"/>
    <w:rsid w:val="00EB4C5C"/>
    <w:rsid w:val="00EB7A68"/>
    <w:rsid w:val="00EC02D8"/>
    <w:rsid w:val="00ED36CA"/>
    <w:rsid w:val="00ED7034"/>
    <w:rsid w:val="00F0135B"/>
    <w:rsid w:val="00F013B9"/>
    <w:rsid w:val="00F20C18"/>
    <w:rsid w:val="00F229C6"/>
    <w:rsid w:val="00F24765"/>
    <w:rsid w:val="00F266FC"/>
    <w:rsid w:val="00F267E5"/>
    <w:rsid w:val="00F31168"/>
    <w:rsid w:val="00F50791"/>
    <w:rsid w:val="00F6061B"/>
    <w:rsid w:val="00F60A5B"/>
    <w:rsid w:val="00F60AAA"/>
    <w:rsid w:val="00F61DE0"/>
    <w:rsid w:val="00F70D74"/>
    <w:rsid w:val="00F8156C"/>
    <w:rsid w:val="00F83C23"/>
    <w:rsid w:val="00F85D58"/>
    <w:rsid w:val="00F863F4"/>
    <w:rsid w:val="00F94020"/>
    <w:rsid w:val="00FA69FC"/>
    <w:rsid w:val="00FB2F1A"/>
    <w:rsid w:val="00FB54AD"/>
    <w:rsid w:val="00FB6405"/>
    <w:rsid w:val="00FC0530"/>
    <w:rsid w:val="00FC08E8"/>
    <w:rsid w:val="00FC2B96"/>
    <w:rsid w:val="00FC760B"/>
    <w:rsid w:val="00FE1EBE"/>
    <w:rsid w:val="00FF1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DAE1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customStyle="1" w:styleId="a">
    <w:name w:val="_"/>
    <w:basedOn w:val="DefaultParagraphFont"/>
    <w:rsid w:val="00C34CF7"/>
  </w:style>
  <w:style w:type="paragraph" w:styleId="TOCHeading">
    <w:name w:val="TOC Heading"/>
    <w:basedOn w:val="Heading1"/>
    <w:next w:val="Normal"/>
    <w:uiPriority w:val="39"/>
    <w:unhideWhenUsed/>
    <w:qFormat/>
    <w:rsid w:val="00430368"/>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430368"/>
    <w:pPr>
      <w:spacing w:after="100"/>
    </w:pPr>
  </w:style>
  <w:style w:type="paragraph" w:styleId="TOC2">
    <w:name w:val="toc 2"/>
    <w:basedOn w:val="Normal"/>
    <w:next w:val="Normal"/>
    <w:autoRedefine/>
    <w:uiPriority w:val="39"/>
    <w:rsid w:val="00430368"/>
    <w:pPr>
      <w:spacing w:after="100"/>
      <w:ind w:left="240"/>
    </w:pPr>
  </w:style>
  <w:style w:type="paragraph" w:styleId="TOC3">
    <w:name w:val="toc 3"/>
    <w:basedOn w:val="Normal"/>
    <w:next w:val="Normal"/>
    <w:autoRedefine/>
    <w:uiPriority w:val="39"/>
    <w:rsid w:val="00430368"/>
    <w:pPr>
      <w:spacing w:after="100"/>
      <w:ind w:left="480"/>
    </w:pPr>
  </w:style>
  <w:style w:type="character" w:styleId="Hyperlink">
    <w:name w:val="Hyperlink"/>
    <w:basedOn w:val="DefaultParagraphFont"/>
    <w:uiPriority w:val="99"/>
    <w:unhideWhenUsed/>
    <w:rsid w:val="00430368"/>
    <w:rPr>
      <w:color w:val="0000FF" w:themeColor="hyperlink"/>
      <w:u w:val="single"/>
    </w:rPr>
  </w:style>
  <w:style w:type="paragraph" w:styleId="ListParagraph">
    <w:name w:val="List Paragraph"/>
    <w:basedOn w:val="Normal"/>
    <w:uiPriority w:val="34"/>
    <w:qFormat/>
    <w:rsid w:val="008D1AE3"/>
    <w:pPr>
      <w:ind w:left="720"/>
      <w:contextualSpacing/>
    </w:pPr>
  </w:style>
  <w:style w:type="character" w:customStyle="1" w:styleId="ff1">
    <w:name w:val="ff1"/>
    <w:basedOn w:val="DefaultParagraphFont"/>
    <w:rsid w:val="00944C69"/>
  </w:style>
  <w:style w:type="character" w:styleId="CommentReference">
    <w:name w:val="annotation reference"/>
    <w:basedOn w:val="DefaultParagraphFont"/>
    <w:uiPriority w:val="99"/>
    <w:semiHidden/>
    <w:rsid w:val="00BB1B03"/>
    <w:rPr>
      <w:sz w:val="16"/>
      <w:szCs w:val="16"/>
    </w:rPr>
  </w:style>
  <w:style w:type="paragraph" w:styleId="CommentText">
    <w:name w:val="annotation text"/>
    <w:basedOn w:val="Normal"/>
    <w:link w:val="CommentTextChar"/>
    <w:uiPriority w:val="99"/>
    <w:semiHidden/>
    <w:rsid w:val="00BB1B03"/>
    <w:rPr>
      <w:sz w:val="20"/>
      <w:szCs w:val="20"/>
    </w:rPr>
  </w:style>
  <w:style w:type="character" w:customStyle="1" w:styleId="CommentTextChar">
    <w:name w:val="Comment Text Char"/>
    <w:basedOn w:val="DefaultParagraphFont"/>
    <w:link w:val="CommentText"/>
    <w:uiPriority w:val="99"/>
    <w:semiHidden/>
    <w:rsid w:val="00BB1B03"/>
    <w:rPr>
      <w:sz w:val="20"/>
      <w:szCs w:val="20"/>
    </w:rPr>
  </w:style>
  <w:style w:type="paragraph" w:styleId="CommentSubject">
    <w:name w:val="annotation subject"/>
    <w:basedOn w:val="CommentText"/>
    <w:next w:val="CommentText"/>
    <w:link w:val="CommentSubjectChar"/>
    <w:uiPriority w:val="99"/>
    <w:semiHidden/>
    <w:unhideWhenUsed/>
    <w:rsid w:val="00BB1B03"/>
    <w:rPr>
      <w:b/>
      <w:bCs/>
    </w:rPr>
  </w:style>
  <w:style w:type="character" w:customStyle="1" w:styleId="CommentSubjectChar">
    <w:name w:val="Comment Subject Char"/>
    <w:basedOn w:val="CommentTextChar"/>
    <w:link w:val="CommentSubject"/>
    <w:uiPriority w:val="99"/>
    <w:semiHidden/>
    <w:rsid w:val="00BB1B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367263">
      <w:bodyDiv w:val="1"/>
      <w:marLeft w:val="0"/>
      <w:marRight w:val="0"/>
      <w:marTop w:val="0"/>
      <w:marBottom w:val="0"/>
      <w:divBdr>
        <w:top w:val="none" w:sz="0" w:space="0" w:color="auto"/>
        <w:left w:val="none" w:sz="0" w:space="0" w:color="auto"/>
        <w:bottom w:val="none" w:sz="0" w:space="0" w:color="auto"/>
        <w:right w:val="none" w:sz="0" w:space="0" w:color="auto"/>
      </w:divBdr>
      <w:divsChild>
        <w:div w:id="762799684">
          <w:marLeft w:val="0"/>
          <w:marRight w:val="0"/>
          <w:marTop w:val="0"/>
          <w:marBottom w:val="0"/>
          <w:divBdr>
            <w:top w:val="none" w:sz="0" w:space="0" w:color="auto"/>
            <w:left w:val="none" w:sz="0" w:space="0" w:color="auto"/>
            <w:bottom w:val="none" w:sz="0" w:space="0" w:color="auto"/>
            <w:right w:val="none" w:sz="0" w:space="0" w:color="auto"/>
          </w:divBdr>
        </w:div>
        <w:div w:id="1628970184">
          <w:marLeft w:val="0"/>
          <w:marRight w:val="0"/>
          <w:marTop w:val="0"/>
          <w:marBottom w:val="0"/>
          <w:divBdr>
            <w:top w:val="none" w:sz="0" w:space="0" w:color="auto"/>
            <w:left w:val="none" w:sz="0" w:space="0" w:color="auto"/>
            <w:bottom w:val="none" w:sz="0" w:space="0" w:color="auto"/>
            <w:right w:val="none" w:sz="0" w:space="0" w:color="auto"/>
          </w:divBdr>
        </w:div>
        <w:div w:id="980378852">
          <w:marLeft w:val="0"/>
          <w:marRight w:val="0"/>
          <w:marTop w:val="0"/>
          <w:marBottom w:val="0"/>
          <w:divBdr>
            <w:top w:val="none" w:sz="0" w:space="0" w:color="auto"/>
            <w:left w:val="none" w:sz="0" w:space="0" w:color="auto"/>
            <w:bottom w:val="none" w:sz="0" w:space="0" w:color="auto"/>
            <w:right w:val="none" w:sz="0" w:space="0" w:color="auto"/>
          </w:divBdr>
        </w:div>
      </w:divsChild>
    </w:div>
    <w:div w:id="438642282">
      <w:bodyDiv w:val="1"/>
      <w:marLeft w:val="0"/>
      <w:marRight w:val="0"/>
      <w:marTop w:val="0"/>
      <w:marBottom w:val="0"/>
      <w:divBdr>
        <w:top w:val="none" w:sz="0" w:space="0" w:color="auto"/>
        <w:left w:val="none" w:sz="0" w:space="0" w:color="auto"/>
        <w:bottom w:val="none" w:sz="0" w:space="0" w:color="auto"/>
        <w:right w:val="none" w:sz="0" w:space="0" w:color="auto"/>
      </w:divBdr>
      <w:divsChild>
        <w:div w:id="15545510">
          <w:marLeft w:val="0"/>
          <w:marRight w:val="0"/>
          <w:marTop w:val="0"/>
          <w:marBottom w:val="320"/>
          <w:divBdr>
            <w:top w:val="none" w:sz="0" w:space="0" w:color="auto"/>
            <w:left w:val="none" w:sz="0" w:space="0" w:color="auto"/>
            <w:bottom w:val="none" w:sz="0" w:space="0" w:color="auto"/>
            <w:right w:val="none" w:sz="0" w:space="0" w:color="auto"/>
          </w:divBdr>
          <w:divsChild>
            <w:div w:id="921259637">
              <w:marLeft w:val="0"/>
              <w:marRight w:val="0"/>
              <w:marTop w:val="0"/>
              <w:marBottom w:val="0"/>
              <w:divBdr>
                <w:top w:val="none" w:sz="0" w:space="0" w:color="auto"/>
                <w:left w:val="none" w:sz="0" w:space="0" w:color="auto"/>
                <w:bottom w:val="none" w:sz="0" w:space="0" w:color="auto"/>
                <w:right w:val="none" w:sz="0" w:space="0" w:color="auto"/>
              </w:divBdr>
              <w:divsChild>
                <w:div w:id="1659580060">
                  <w:marLeft w:val="0"/>
                  <w:marRight w:val="0"/>
                  <w:marTop w:val="0"/>
                  <w:marBottom w:val="0"/>
                  <w:divBdr>
                    <w:top w:val="none" w:sz="0" w:space="0" w:color="auto"/>
                    <w:left w:val="none" w:sz="0" w:space="0" w:color="auto"/>
                    <w:bottom w:val="none" w:sz="0" w:space="0" w:color="auto"/>
                    <w:right w:val="none" w:sz="0" w:space="0" w:color="auto"/>
                  </w:divBdr>
                  <w:divsChild>
                    <w:div w:id="1954246006">
                      <w:marLeft w:val="0"/>
                      <w:marRight w:val="0"/>
                      <w:marTop w:val="0"/>
                      <w:marBottom w:val="0"/>
                      <w:divBdr>
                        <w:top w:val="none" w:sz="0" w:space="0" w:color="auto"/>
                        <w:left w:val="none" w:sz="0" w:space="0" w:color="auto"/>
                        <w:bottom w:val="none" w:sz="0" w:space="0" w:color="auto"/>
                        <w:right w:val="none" w:sz="0" w:space="0" w:color="auto"/>
                      </w:divBdr>
                      <w:divsChild>
                        <w:div w:id="226843993">
                          <w:marLeft w:val="0"/>
                          <w:marRight w:val="0"/>
                          <w:marTop w:val="0"/>
                          <w:marBottom w:val="0"/>
                          <w:divBdr>
                            <w:top w:val="none" w:sz="0" w:space="0" w:color="auto"/>
                            <w:left w:val="none" w:sz="0" w:space="0" w:color="auto"/>
                            <w:bottom w:val="none" w:sz="0" w:space="0" w:color="auto"/>
                            <w:right w:val="none" w:sz="0" w:space="0" w:color="auto"/>
                          </w:divBdr>
                        </w:div>
                        <w:div w:id="993219838">
                          <w:marLeft w:val="0"/>
                          <w:marRight w:val="0"/>
                          <w:marTop w:val="0"/>
                          <w:marBottom w:val="0"/>
                          <w:divBdr>
                            <w:top w:val="none" w:sz="0" w:space="0" w:color="auto"/>
                            <w:left w:val="none" w:sz="0" w:space="0" w:color="auto"/>
                            <w:bottom w:val="none" w:sz="0" w:space="0" w:color="auto"/>
                            <w:right w:val="none" w:sz="0" w:space="0" w:color="auto"/>
                          </w:divBdr>
                        </w:div>
                        <w:div w:id="891498347">
                          <w:marLeft w:val="0"/>
                          <w:marRight w:val="0"/>
                          <w:marTop w:val="0"/>
                          <w:marBottom w:val="0"/>
                          <w:divBdr>
                            <w:top w:val="none" w:sz="0" w:space="0" w:color="auto"/>
                            <w:left w:val="none" w:sz="0" w:space="0" w:color="auto"/>
                            <w:bottom w:val="none" w:sz="0" w:space="0" w:color="auto"/>
                            <w:right w:val="none" w:sz="0" w:space="0" w:color="auto"/>
                          </w:divBdr>
                        </w:div>
                        <w:div w:id="1019627570">
                          <w:marLeft w:val="0"/>
                          <w:marRight w:val="0"/>
                          <w:marTop w:val="0"/>
                          <w:marBottom w:val="0"/>
                          <w:divBdr>
                            <w:top w:val="none" w:sz="0" w:space="0" w:color="auto"/>
                            <w:left w:val="none" w:sz="0" w:space="0" w:color="auto"/>
                            <w:bottom w:val="none" w:sz="0" w:space="0" w:color="auto"/>
                            <w:right w:val="none" w:sz="0" w:space="0" w:color="auto"/>
                          </w:divBdr>
                        </w:div>
                        <w:div w:id="1208450435">
                          <w:marLeft w:val="0"/>
                          <w:marRight w:val="0"/>
                          <w:marTop w:val="0"/>
                          <w:marBottom w:val="0"/>
                          <w:divBdr>
                            <w:top w:val="none" w:sz="0" w:space="0" w:color="auto"/>
                            <w:left w:val="none" w:sz="0" w:space="0" w:color="auto"/>
                            <w:bottom w:val="none" w:sz="0" w:space="0" w:color="auto"/>
                            <w:right w:val="none" w:sz="0" w:space="0" w:color="auto"/>
                          </w:divBdr>
                        </w:div>
                        <w:div w:id="1056901244">
                          <w:marLeft w:val="0"/>
                          <w:marRight w:val="0"/>
                          <w:marTop w:val="0"/>
                          <w:marBottom w:val="0"/>
                          <w:divBdr>
                            <w:top w:val="none" w:sz="0" w:space="0" w:color="auto"/>
                            <w:left w:val="none" w:sz="0" w:space="0" w:color="auto"/>
                            <w:bottom w:val="none" w:sz="0" w:space="0" w:color="auto"/>
                            <w:right w:val="none" w:sz="0" w:space="0" w:color="auto"/>
                          </w:divBdr>
                        </w:div>
                        <w:div w:id="39278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959678">
      <w:bodyDiv w:val="1"/>
      <w:marLeft w:val="0"/>
      <w:marRight w:val="0"/>
      <w:marTop w:val="0"/>
      <w:marBottom w:val="0"/>
      <w:divBdr>
        <w:top w:val="none" w:sz="0" w:space="0" w:color="auto"/>
        <w:left w:val="none" w:sz="0" w:space="0" w:color="auto"/>
        <w:bottom w:val="none" w:sz="0" w:space="0" w:color="auto"/>
        <w:right w:val="none" w:sz="0" w:space="0" w:color="auto"/>
      </w:divBdr>
      <w:divsChild>
        <w:div w:id="1685132973">
          <w:marLeft w:val="0"/>
          <w:marRight w:val="0"/>
          <w:marTop w:val="0"/>
          <w:marBottom w:val="0"/>
          <w:divBdr>
            <w:top w:val="none" w:sz="0" w:space="0" w:color="auto"/>
            <w:left w:val="none" w:sz="0" w:space="0" w:color="auto"/>
            <w:bottom w:val="none" w:sz="0" w:space="0" w:color="auto"/>
            <w:right w:val="none" w:sz="0" w:space="0" w:color="auto"/>
          </w:divBdr>
        </w:div>
        <w:div w:id="124352622">
          <w:marLeft w:val="0"/>
          <w:marRight w:val="0"/>
          <w:marTop w:val="0"/>
          <w:marBottom w:val="0"/>
          <w:divBdr>
            <w:top w:val="none" w:sz="0" w:space="0" w:color="auto"/>
            <w:left w:val="none" w:sz="0" w:space="0" w:color="auto"/>
            <w:bottom w:val="none" w:sz="0" w:space="0" w:color="auto"/>
            <w:right w:val="none" w:sz="0" w:space="0" w:color="auto"/>
          </w:divBdr>
        </w:div>
        <w:div w:id="1047606198">
          <w:marLeft w:val="0"/>
          <w:marRight w:val="0"/>
          <w:marTop w:val="0"/>
          <w:marBottom w:val="0"/>
          <w:divBdr>
            <w:top w:val="none" w:sz="0" w:space="0" w:color="auto"/>
            <w:left w:val="none" w:sz="0" w:space="0" w:color="auto"/>
            <w:bottom w:val="none" w:sz="0" w:space="0" w:color="auto"/>
            <w:right w:val="none" w:sz="0" w:space="0" w:color="auto"/>
          </w:divBdr>
        </w:div>
        <w:div w:id="1637881008">
          <w:marLeft w:val="0"/>
          <w:marRight w:val="0"/>
          <w:marTop w:val="0"/>
          <w:marBottom w:val="0"/>
          <w:divBdr>
            <w:top w:val="none" w:sz="0" w:space="0" w:color="auto"/>
            <w:left w:val="none" w:sz="0" w:space="0" w:color="auto"/>
            <w:bottom w:val="none" w:sz="0" w:space="0" w:color="auto"/>
            <w:right w:val="none" w:sz="0" w:space="0" w:color="auto"/>
          </w:divBdr>
        </w:div>
        <w:div w:id="598298238">
          <w:marLeft w:val="0"/>
          <w:marRight w:val="0"/>
          <w:marTop w:val="0"/>
          <w:marBottom w:val="0"/>
          <w:divBdr>
            <w:top w:val="none" w:sz="0" w:space="0" w:color="auto"/>
            <w:left w:val="none" w:sz="0" w:space="0" w:color="auto"/>
            <w:bottom w:val="none" w:sz="0" w:space="0" w:color="auto"/>
            <w:right w:val="none" w:sz="0" w:space="0" w:color="auto"/>
          </w:divBdr>
        </w:div>
        <w:div w:id="1521043165">
          <w:marLeft w:val="0"/>
          <w:marRight w:val="0"/>
          <w:marTop w:val="0"/>
          <w:marBottom w:val="0"/>
          <w:divBdr>
            <w:top w:val="none" w:sz="0" w:space="0" w:color="auto"/>
            <w:left w:val="none" w:sz="0" w:space="0" w:color="auto"/>
            <w:bottom w:val="none" w:sz="0" w:space="0" w:color="auto"/>
            <w:right w:val="none" w:sz="0" w:space="0" w:color="auto"/>
          </w:divBdr>
        </w:div>
      </w:divsChild>
    </w:div>
    <w:div w:id="533226132">
      <w:bodyDiv w:val="1"/>
      <w:marLeft w:val="0"/>
      <w:marRight w:val="0"/>
      <w:marTop w:val="0"/>
      <w:marBottom w:val="0"/>
      <w:divBdr>
        <w:top w:val="none" w:sz="0" w:space="0" w:color="auto"/>
        <w:left w:val="none" w:sz="0" w:space="0" w:color="auto"/>
        <w:bottom w:val="none" w:sz="0" w:space="0" w:color="auto"/>
        <w:right w:val="none" w:sz="0" w:space="0" w:color="auto"/>
      </w:divBdr>
    </w:div>
    <w:div w:id="563637039">
      <w:bodyDiv w:val="1"/>
      <w:marLeft w:val="0"/>
      <w:marRight w:val="0"/>
      <w:marTop w:val="0"/>
      <w:marBottom w:val="0"/>
      <w:divBdr>
        <w:top w:val="none" w:sz="0" w:space="0" w:color="auto"/>
        <w:left w:val="none" w:sz="0" w:space="0" w:color="auto"/>
        <w:bottom w:val="none" w:sz="0" w:space="0" w:color="auto"/>
        <w:right w:val="none" w:sz="0" w:space="0" w:color="auto"/>
      </w:divBdr>
      <w:divsChild>
        <w:div w:id="997228296">
          <w:marLeft w:val="0"/>
          <w:marRight w:val="0"/>
          <w:marTop w:val="0"/>
          <w:marBottom w:val="0"/>
          <w:divBdr>
            <w:top w:val="none" w:sz="0" w:space="0" w:color="auto"/>
            <w:left w:val="none" w:sz="0" w:space="0" w:color="auto"/>
            <w:bottom w:val="none" w:sz="0" w:space="0" w:color="auto"/>
            <w:right w:val="none" w:sz="0" w:space="0" w:color="auto"/>
          </w:divBdr>
        </w:div>
        <w:div w:id="2105303186">
          <w:marLeft w:val="0"/>
          <w:marRight w:val="0"/>
          <w:marTop w:val="0"/>
          <w:marBottom w:val="0"/>
          <w:divBdr>
            <w:top w:val="none" w:sz="0" w:space="0" w:color="auto"/>
            <w:left w:val="none" w:sz="0" w:space="0" w:color="auto"/>
            <w:bottom w:val="none" w:sz="0" w:space="0" w:color="auto"/>
            <w:right w:val="none" w:sz="0" w:space="0" w:color="auto"/>
          </w:divBdr>
        </w:div>
        <w:div w:id="1628972190">
          <w:marLeft w:val="0"/>
          <w:marRight w:val="0"/>
          <w:marTop w:val="0"/>
          <w:marBottom w:val="0"/>
          <w:divBdr>
            <w:top w:val="none" w:sz="0" w:space="0" w:color="auto"/>
            <w:left w:val="none" w:sz="0" w:space="0" w:color="auto"/>
            <w:bottom w:val="none" w:sz="0" w:space="0" w:color="auto"/>
            <w:right w:val="none" w:sz="0" w:space="0" w:color="auto"/>
          </w:divBdr>
        </w:div>
        <w:div w:id="1731271665">
          <w:marLeft w:val="0"/>
          <w:marRight w:val="0"/>
          <w:marTop w:val="0"/>
          <w:marBottom w:val="0"/>
          <w:divBdr>
            <w:top w:val="none" w:sz="0" w:space="0" w:color="auto"/>
            <w:left w:val="none" w:sz="0" w:space="0" w:color="auto"/>
            <w:bottom w:val="none" w:sz="0" w:space="0" w:color="auto"/>
            <w:right w:val="none" w:sz="0" w:space="0" w:color="auto"/>
          </w:divBdr>
        </w:div>
        <w:div w:id="180507979">
          <w:marLeft w:val="0"/>
          <w:marRight w:val="0"/>
          <w:marTop w:val="0"/>
          <w:marBottom w:val="0"/>
          <w:divBdr>
            <w:top w:val="none" w:sz="0" w:space="0" w:color="auto"/>
            <w:left w:val="none" w:sz="0" w:space="0" w:color="auto"/>
            <w:bottom w:val="none" w:sz="0" w:space="0" w:color="auto"/>
            <w:right w:val="none" w:sz="0" w:space="0" w:color="auto"/>
          </w:divBdr>
        </w:div>
        <w:div w:id="1121649395">
          <w:marLeft w:val="0"/>
          <w:marRight w:val="0"/>
          <w:marTop w:val="0"/>
          <w:marBottom w:val="0"/>
          <w:divBdr>
            <w:top w:val="none" w:sz="0" w:space="0" w:color="auto"/>
            <w:left w:val="none" w:sz="0" w:space="0" w:color="auto"/>
            <w:bottom w:val="none" w:sz="0" w:space="0" w:color="auto"/>
            <w:right w:val="none" w:sz="0" w:space="0" w:color="auto"/>
          </w:divBdr>
        </w:div>
        <w:div w:id="468672673">
          <w:marLeft w:val="0"/>
          <w:marRight w:val="0"/>
          <w:marTop w:val="0"/>
          <w:marBottom w:val="0"/>
          <w:divBdr>
            <w:top w:val="none" w:sz="0" w:space="0" w:color="auto"/>
            <w:left w:val="none" w:sz="0" w:space="0" w:color="auto"/>
            <w:bottom w:val="none" w:sz="0" w:space="0" w:color="auto"/>
            <w:right w:val="none" w:sz="0" w:space="0" w:color="auto"/>
          </w:divBdr>
        </w:div>
      </w:divsChild>
    </w:div>
    <w:div w:id="652299684">
      <w:bodyDiv w:val="1"/>
      <w:marLeft w:val="0"/>
      <w:marRight w:val="0"/>
      <w:marTop w:val="0"/>
      <w:marBottom w:val="0"/>
      <w:divBdr>
        <w:top w:val="none" w:sz="0" w:space="0" w:color="auto"/>
        <w:left w:val="none" w:sz="0" w:space="0" w:color="auto"/>
        <w:bottom w:val="none" w:sz="0" w:space="0" w:color="auto"/>
        <w:right w:val="none" w:sz="0" w:space="0" w:color="auto"/>
      </w:divBdr>
      <w:divsChild>
        <w:div w:id="1841390001">
          <w:marLeft w:val="0"/>
          <w:marRight w:val="0"/>
          <w:marTop w:val="0"/>
          <w:marBottom w:val="0"/>
          <w:divBdr>
            <w:top w:val="none" w:sz="0" w:space="0" w:color="auto"/>
            <w:left w:val="none" w:sz="0" w:space="0" w:color="auto"/>
            <w:bottom w:val="none" w:sz="0" w:space="0" w:color="auto"/>
            <w:right w:val="none" w:sz="0" w:space="0" w:color="auto"/>
          </w:divBdr>
        </w:div>
        <w:div w:id="1511291814">
          <w:marLeft w:val="0"/>
          <w:marRight w:val="0"/>
          <w:marTop w:val="0"/>
          <w:marBottom w:val="0"/>
          <w:divBdr>
            <w:top w:val="none" w:sz="0" w:space="0" w:color="auto"/>
            <w:left w:val="none" w:sz="0" w:space="0" w:color="auto"/>
            <w:bottom w:val="none" w:sz="0" w:space="0" w:color="auto"/>
            <w:right w:val="none" w:sz="0" w:space="0" w:color="auto"/>
          </w:divBdr>
        </w:div>
        <w:div w:id="853610185">
          <w:marLeft w:val="0"/>
          <w:marRight w:val="0"/>
          <w:marTop w:val="0"/>
          <w:marBottom w:val="0"/>
          <w:divBdr>
            <w:top w:val="none" w:sz="0" w:space="0" w:color="auto"/>
            <w:left w:val="none" w:sz="0" w:space="0" w:color="auto"/>
            <w:bottom w:val="none" w:sz="0" w:space="0" w:color="auto"/>
            <w:right w:val="none" w:sz="0" w:space="0" w:color="auto"/>
          </w:divBdr>
        </w:div>
        <w:div w:id="1299410763">
          <w:marLeft w:val="0"/>
          <w:marRight w:val="0"/>
          <w:marTop w:val="0"/>
          <w:marBottom w:val="0"/>
          <w:divBdr>
            <w:top w:val="none" w:sz="0" w:space="0" w:color="auto"/>
            <w:left w:val="none" w:sz="0" w:space="0" w:color="auto"/>
            <w:bottom w:val="none" w:sz="0" w:space="0" w:color="auto"/>
            <w:right w:val="none" w:sz="0" w:space="0" w:color="auto"/>
          </w:divBdr>
        </w:div>
        <w:div w:id="1186555931">
          <w:marLeft w:val="0"/>
          <w:marRight w:val="0"/>
          <w:marTop w:val="0"/>
          <w:marBottom w:val="0"/>
          <w:divBdr>
            <w:top w:val="none" w:sz="0" w:space="0" w:color="auto"/>
            <w:left w:val="none" w:sz="0" w:space="0" w:color="auto"/>
            <w:bottom w:val="none" w:sz="0" w:space="0" w:color="auto"/>
            <w:right w:val="none" w:sz="0" w:space="0" w:color="auto"/>
          </w:divBdr>
        </w:div>
        <w:div w:id="1745646224">
          <w:marLeft w:val="0"/>
          <w:marRight w:val="0"/>
          <w:marTop w:val="0"/>
          <w:marBottom w:val="0"/>
          <w:divBdr>
            <w:top w:val="none" w:sz="0" w:space="0" w:color="auto"/>
            <w:left w:val="none" w:sz="0" w:space="0" w:color="auto"/>
            <w:bottom w:val="none" w:sz="0" w:space="0" w:color="auto"/>
            <w:right w:val="none" w:sz="0" w:space="0" w:color="auto"/>
          </w:divBdr>
        </w:div>
      </w:divsChild>
    </w:div>
    <w:div w:id="908425539">
      <w:bodyDiv w:val="1"/>
      <w:marLeft w:val="0"/>
      <w:marRight w:val="0"/>
      <w:marTop w:val="0"/>
      <w:marBottom w:val="0"/>
      <w:divBdr>
        <w:top w:val="none" w:sz="0" w:space="0" w:color="auto"/>
        <w:left w:val="none" w:sz="0" w:space="0" w:color="auto"/>
        <w:bottom w:val="none" w:sz="0" w:space="0" w:color="auto"/>
        <w:right w:val="none" w:sz="0" w:space="0" w:color="auto"/>
      </w:divBdr>
      <w:divsChild>
        <w:div w:id="1702706228">
          <w:marLeft w:val="0"/>
          <w:marRight w:val="0"/>
          <w:marTop w:val="0"/>
          <w:marBottom w:val="0"/>
          <w:divBdr>
            <w:top w:val="none" w:sz="0" w:space="0" w:color="auto"/>
            <w:left w:val="none" w:sz="0" w:space="0" w:color="auto"/>
            <w:bottom w:val="none" w:sz="0" w:space="0" w:color="auto"/>
            <w:right w:val="none" w:sz="0" w:space="0" w:color="auto"/>
          </w:divBdr>
        </w:div>
        <w:div w:id="1014528675">
          <w:marLeft w:val="0"/>
          <w:marRight w:val="0"/>
          <w:marTop w:val="0"/>
          <w:marBottom w:val="0"/>
          <w:divBdr>
            <w:top w:val="none" w:sz="0" w:space="0" w:color="auto"/>
            <w:left w:val="none" w:sz="0" w:space="0" w:color="auto"/>
            <w:bottom w:val="none" w:sz="0" w:space="0" w:color="auto"/>
            <w:right w:val="none" w:sz="0" w:space="0" w:color="auto"/>
          </w:divBdr>
        </w:div>
        <w:div w:id="1498959530">
          <w:marLeft w:val="0"/>
          <w:marRight w:val="0"/>
          <w:marTop w:val="0"/>
          <w:marBottom w:val="0"/>
          <w:divBdr>
            <w:top w:val="none" w:sz="0" w:space="0" w:color="auto"/>
            <w:left w:val="none" w:sz="0" w:space="0" w:color="auto"/>
            <w:bottom w:val="none" w:sz="0" w:space="0" w:color="auto"/>
            <w:right w:val="none" w:sz="0" w:space="0" w:color="auto"/>
          </w:divBdr>
        </w:div>
        <w:div w:id="30231572">
          <w:marLeft w:val="0"/>
          <w:marRight w:val="0"/>
          <w:marTop w:val="0"/>
          <w:marBottom w:val="0"/>
          <w:divBdr>
            <w:top w:val="none" w:sz="0" w:space="0" w:color="auto"/>
            <w:left w:val="none" w:sz="0" w:space="0" w:color="auto"/>
            <w:bottom w:val="none" w:sz="0" w:space="0" w:color="auto"/>
            <w:right w:val="none" w:sz="0" w:space="0" w:color="auto"/>
          </w:divBdr>
        </w:div>
        <w:div w:id="936795258">
          <w:marLeft w:val="0"/>
          <w:marRight w:val="0"/>
          <w:marTop w:val="0"/>
          <w:marBottom w:val="0"/>
          <w:divBdr>
            <w:top w:val="none" w:sz="0" w:space="0" w:color="auto"/>
            <w:left w:val="none" w:sz="0" w:space="0" w:color="auto"/>
            <w:bottom w:val="none" w:sz="0" w:space="0" w:color="auto"/>
            <w:right w:val="none" w:sz="0" w:space="0" w:color="auto"/>
          </w:divBdr>
        </w:div>
        <w:div w:id="1682470040">
          <w:marLeft w:val="0"/>
          <w:marRight w:val="0"/>
          <w:marTop w:val="0"/>
          <w:marBottom w:val="0"/>
          <w:divBdr>
            <w:top w:val="none" w:sz="0" w:space="0" w:color="auto"/>
            <w:left w:val="none" w:sz="0" w:space="0" w:color="auto"/>
            <w:bottom w:val="none" w:sz="0" w:space="0" w:color="auto"/>
            <w:right w:val="none" w:sz="0" w:space="0" w:color="auto"/>
          </w:divBdr>
        </w:div>
        <w:div w:id="226258222">
          <w:marLeft w:val="0"/>
          <w:marRight w:val="0"/>
          <w:marTop w:val="0"/>
          <w:marBottom w:val="0"/>
          <w:divBdr>
            <w:top w:val="none" w:sz="0" w:space="0" w:color="auto"/>
            <w:left w:val="none" w:sz="0" w:space="0" w:color="auto"/>
            <w:bottom w:val="none" w:sz="0" w:space="0" w:color="auto"/>
            <w:right w:val="none" w:sz="0" w:space="0" w:color="auto"/>
          </w:divBdr>
        </w:div>
      </w:divsChild>
    </w:div>
    <w:div w:id="1184435888">
      <w:bodyDiv w:val="1"/>
      <w:marLeft w:val="0"/>
      <w:marRight w:val="0"/>
      <w:marTop w:val="0"/>
      <w:marBottom w:val="0"/>
      <w:divBdr>
        <w:top w:val="none" w:sz="0" w:space="0" w:color="auto"/>
        <w:left w:val="none" w:sz="0" w:space="0" w:color="auto"/>
        <w:bottom w:val="none" w:sz="0" w:space="0" w:color="auto"/>
        <w:right w:val="none" w:sz="0" w:space="0" w:color="auto"/>
      </w:divBdr>
    </w:div>
    <w:div w:id="1190486518">
      <w:bodyDiv w:val="1"/>
      <w:marLeft w:val="0"/>
      <w:marRight w:val="0"/>
      <w:marTop w:val="0"/>
      <w:marBottom w:val="0"/>
      <w:divBdr>
        <w:top w:val="none" w:sz="0" w:space="0" w:color="auto"/>
        <w:left w:val="none" w:sz="0" w:space="0" w:color="auto"/>
        <w:bottom w:val="none" w:sz="0" w:space="0" w:color="auto"/>
        <w:right w:val="none" w:sz="0" w:space="0" w:color="auto"/>
      </w:divBdr>
    </w:div>
    <w:div w:id="1223562497">
      <w:bodyDiv w:val="1"/>
      <w:marLeft w:val="0"/>
      <w:marRight w:val="0"/>
      <w:marTop w:val="0"/>
      <w:marBottom w:val="0"/>
      <w:divBdr>
        <w:top w:val="none" w:sz="0" w:space="0" w:color="auto"/>
        <w:left w:val="none" w:sz="0" w:space="0" w:color="auto"/>
        <w:bottom w:val="none" w:sz="0" w:space="0" w:color="auto"/>
        <w:right w:val="none" w:sz="0" w:space="0" w:color="auto"/>
      </w:divBdr>
      <w:divsChild>
        <w:div w:id="579608598">
          <w:marLeft w:val="0"/>
          <w:marRight w:val="0"/>
          <w:marTop w:val="0"/>
          <w:marBottom w:val="0"/>
          <w:divBdr>
            <w:top w:val="none" w:sz="0" w:space="0" w:color="auto"/>
            <w:left w:val="none" w:sz="0" w:space="0" w:color="auto"/>
            <w:bottom w:val="none" w:sz="0" w:space="0" w:color="auto"/>
            <w:right w:val="none" w:sz="0" w:space="0" w:color="auto"/>
          </w:divBdr>
        </w:div>
        <w:div w:id="2020614138">
          <w:marLeft w:val="0"/>
          <w:marRight w:val="0"/>
          <w:marTop w:val="0"/>
          <w:marBottom w:val="0"/>
          <w:divBdr>
            <w:top w:val="none" w:sz="0" w:space="0" w:color="auto"/>
            <w:left w:val="none" w:sz="0" w:space="0" w:color="auto"/>
            <w:bottom w:val="none" w:sz="0" w:space="0" w:color="auto"/>
            <w:right w:val="none" w:sz="0" w:space="0" w:color="auto"/>
          </w:divBdr>
        </w:div>
        <w:div w:id="1410342999">
          <w:marLeft w:val="0"/>
          <w:marRight w:val="0"/>
          <w:marTop w:val="0"/>
          <w:marBottom w:val="0"/>
          <w:divBdr>
            <w:top w:val="none" w:sz="0" w:space="0" w:color="auto"/>
            <w:left w:val="none" w:sz="0" w:space="0" w:color="auto"/>
            <w:bottom w:val="none" w:sz="0" w:space="0" w:color="auto"/>
            <w:right w:val="none" w:sz="0" w:space="0" w:color="auto"/>
          </w:divBdr>
        </w:div>
        <w:div w:id="931551207">
          <w:marLeft w:val="0"/>
          <w:marRight w:val="0"/>
          <w:marTop w:val="0"/>
          <w:marBottom w:val="0"/>
          <w:divBdr>
            <w:top w:val="none" w:sz="0" w:space="0" w:color="auto"/>
            <w:left w:val="none" w:sz="0" w:space="0" w:color="auto"/>
            <w:bottom w:val="none" w:sz="0" w:space="0" w:color="auto"/>
            <w:right w:val="none" w:sz="0" w:space="0" w:color="auto"/>
          </w:divBdr>
        </w:div>
        <w:div w:id="1490291766">
          <w:marLeft w:val="0"/>
          <w:marRight w:val="0"/>
          <w:marTop w:val="0"/>
          <w:marBottom w:val="0"/>
          <w:divBdr>
            <w:top w:val="none" w:sz="0" w:space="0" w:color="auto"/>
            <w:left w:val="none" w:sz="0" w:space="0" w:color="auto"/>
            <w:bottom w:val="none" w:sz="0" w:space="0" w:color="auto"/>
            <w:right w:val="none" w:sz="0" w:space="0" w:color="auto"/>
          </w:divBdr>
        </w:div>
        <w:div w:id="7172921">
          <w:marLeft w:val="0"/>
          <w:marRight w:val="0"/>
          <w:marTop w:val="0"/>
          <w:marBottom w:val="0"/>
          <w:divBdr>
            <w:top w:val="none" w:sz="0" w:space="0" w:color="auto"/>
            <w:left w:val="none" w:sz="0" w:space="0" w:color="auto"/>
            <w:bottom w:val="none" w:sz="0" w:space="0" w:color="auto"/>
            <w:right w:val="none" w:sz="0" w:space="0" w:color="auto"/>
          </w:divBdr>
        </w:div>
        <w:div w:id="144324056">
          <w:marLeft w:val="0"/>
          <w:marRight w:val="0"/>
          <w:marTop w:val="0"/>
          <w:marBottom w:val="0"/>
          <w:divBdr>
            <w:top w:val="none" w:sz="0" w:space="0" w:color="auto"/>
            <w:left w:val="none" w:sz="0" w:space="0" w:color="auto"/>
            <w:bottom w:val="none" w:sz="0" w:space="0" w:color="auto"/>
            <w:right w:val="none" w:sz="0" w:space="0" w:color="auto"/>
          </w:divBdr>
        </w:div>
      </w:divsChild>
    </w:div>
    <w:div w:id="1589459323">
      <w:bodyDiv w:val="1"/>
      <w:marLeft w:val="0"/>
      <w:marRight w:val="0"/>
      <w:marTop w:val="0"/>
      <w:marBottom w:val="0"/>
      <w:divBdr>
        <w:top w:val="none" w:sz="0" w:space="0" w:color="auto"/>
        <w:left w:val="none" w:sz="0" w:space="0" w:color="auto"/>
        <w:bottom w:val="none" w:sz="0" w:space="0" w:color="auto"/>
        <w:right w:val="none" w:sz="0" w:space="0" w:color="auto"/>
      </w:divBdr>
      <w:divsChild>
        <w:div w:id="578563129">
          <w:marLeft w:val="0"/>
          <w:marRight w:val="0"/>
          <w:marTop w:val="0"/>
          <w:marBottom w:val="0"/>
          <w:divBdr>
            <w:top w:val="none" w:sz="0" w:space="0" w:color="auto"/>
            <w:left w:val="none" w:sz="0" w:space="0" w:color="auto"/>
            <w:bottom w:val="none" w:sz="0" w:space="0" w:color="auto"/>
            <w:right w:val="none" w:sz="0" w:space="0" w:color="auto"/>
          </w:divBdr>
        </w:div>
        <w:div w:id="507210435">
          <w:marLeft w:val="0"/>
          <w:marRight w:val="0"/>
          <w:marTop w:val="0"/>
          <w:marBottom w:val="0"/>
          <w:divBdr>
            <w:top w:val="none" w:sz="0" w:space="0" w:color="auto"/>
            <w:left w:val="none" w:sz="0" w:space="0" w:color="auto"/>
            <w:bottom w:val="none" w:sz="0" w:space="0" w:color="auto"/>
            <w:right w:val="none" w:sz="0" w:space="0" w:color="auto"/>
          </w:divBdr>
        </w:div>
        <w:div w:id="1434090487">
          <w:marLeft w:val="0"/>
          <w:marRight w:val="0"/>
          <w:marTop w:val="0"/>
          <w:marBottom w:val="0"/>
          <w:divBdr>
            <w:top w:val="none" w:sz="0" w:space="0" w:color="auto"/>
            <w:left w:val="none" w:sz="0" w:space="0" w:color="auto"/>
            <w:bottom w:val="none" w:sz="0" w:space="0" w:color="auto"/>
            <w:right w:val="none" w:sz="0" w:space="0" w:color="auto"/>
          </w:divBdr>
        </w:div>
      </w:divsChild>
    </w:div>
    <w:div w:id="1862888253">
      <w:bodyDiv w:val="1"/>
      <w:marLeft w:val="0"/>
      <w:marRight w:val="0"/>
      <w:marTop w:val="0"/>
      <w:marBottom w:val="0"/>
      <w:divBdr>
        <w:top w:val="none" w:sz="0" w:space="0" w:color="auto"/>
        <w:left w:val="none" w:sz="0" w:space="0" w:color="auto"/>
        <w:bottom w:val="none" w:sz="0" w:space="0" w:color="auto"/>
        <w:right w:val="none" w:sz="0" w:space="0" w:color="auto"/>
      </w:divBdr>
      <w:divsChild>
        <w:div w:id="1437865942">
          <w:marLeft w:val="0"/>
          <w:marRight w:val="0"/>
          <w:marTop w:val="0"/>
          <w:marBottom w:val="0"/>
          <w:divBdr>
            <w:top w:val="none" w:sz="0" w:space="0" w:color="auto"/>
            <w:left w:val="none" w:sz="0" w:space="0" w:color="auto"/>
            <w:bottom w:val="none" w:sz="0" w:space="0" w:color="auto"/>
            <w:right w:val="none" w:sz="0" w:space="0" w:color="auto"/>
          </w:divBdr>
        </w:div>
        <w:div w:id="212935642">
          <w:marLeft w:val="0"/>
          <w:marRight w:val="0"/>
          <w:marTop w:val="0"/>
          <w:marBottom w:val="0"/>
          <w:divBdr>
            <w:top w:val="none" w:sz="0" w:space="0" w:color="auto"/>
            <w:left w:val="none" w:sz="0" w:space="0" w:color="auto"/>
            <w:bottom w:val="none" w:sz="0" w:space="0" w:color="auto"/>
            <w:right w:val="none" w:sz="0" w:space="0" w:color="auto"/>
          </w:divBdr>
        </w:div>
        <w:div w:id="23024128">
          <w:marLeft w:val="0"/>
          <w:marRight w:val="0"/>
          <w:marTop w:val="0"/>
          <w:marBottom w:val="0"/>
          <w:divBdr>
            <w:top w:val="none" w:sz="0" w:space="0" w:color="auto"/>
            <w:left w:val="none" w:sz="0" w:space="0" w:color="auto"/>
            <w:bottom w:val="none" w:sz="0" w:space="0" w:color="auto"/>
            <w:right w:val="none" w:sz="0" w:space="0" w:color="auto"/>
          </w:divBdr>
        </w:div>
        <w:div w:id="1703282366">
          <w:marLeft w:val="0"/>
          <w:marRight w:val="0"/>
          <w:marTop w:val="0"/>
          <w:marBottom w:val="0"/>
          <w:divBdr>
            <w:top w:val="none" w:sz="0" w:space="0" w:color="auto"/>
            <w:left w:val="none" w:sz="0" w:space="0" w:color="auto"/>
            <w:bottom w:val="none" w:sz="0" w:space="0" w:color="auto"/>
            <w:right w:val="none" w:sz="0" w:space="0" w:color="auto"/>
          </w:divBdr>
        </w:div>
        <w:div w:id="611128430">
          <w:marLeft w:val="0"/>
          <w:marRight w:val="0"/>
          <w:marTop w:val="0"/>
          <w:marBottom w:val="0"/>
          <w:divBdr>
            <w:top w:val="none" w:sz="0" w:space="0" w:color="auto"/>
            <w:left w:val="none" w:sz="0" w:space="0" w:color="auto"/>
            <w:bottom w:val="none" w:sz="0" w:space="0" w:color="auto"/>
            <w:right w:val="none" w:sz="0" w:space="0" w:color="auto"/>
          </w:divBdr>
        </w:div>
        <w:div w:id="1177622192">
          <w:marLeft w:val="0"/>
          <w:marRight w:val="0"/>
          <w:marTop w:val="0"/>
          <w:marBottom w:val="0"/>
          <w:divBdr>
            <w:top w:val="none" w:sz="0" w:space="0" w:color="auto"/>
            <w:left w:val="none" w:sz="0" w:space="0" w:color="auto"/>
            <w:bottom w:val="none" w:sz="0" w:space="0" w:color="auto"/>
            <w:right w:val="none" w:sz="0" w:space="0" w:color="auto"/>
          </w:divBdr>
        </w:div>
        <w:div w:id="1866207888">
          <w:marLeft w:val="0"/>
          <w:marRight w:val="0"/>
          <w:marTop w:val="0"/>
          <w:marBottom w:val="0"/>
          <w:divBdr>
            <w:top w:val="none" w:sz="0" w:space="0" w:color="auto"/>
            <w:left w:val="none" w:sz="0" w:space="0" w:color="auto"/>
            <w:bottom w:val="none" w:sz="0" w:space="0" w:color="auto"/>
            <w:right w:val="none" w:sz="0" w:space="0" w:color="auto"/>
          </w:divBdr>
        </w:div>
        <w:div w:id="596446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hyperlink" Target="https://mega.nz/folder/3WhSkBjJ"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yperlink" Target="https://dart.dev/"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yperlink" Target="https://supabase.com/docs/reference/dart/upgrade-guide" TargetMode="External"/><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hyperlink" Target="https://docs.flutter.dev/" TargetMode="External"/><Relationship Id="rId20" Type="http://schemas.openxmlformats.org/officeDocument/2006/relationships/image" Target="media/image10.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SI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933EAF5C56743488CED1A222A636DFA"/>
        <w:category>
          <w:name w:val="General"/>
          <w:gallery w:val="placeholder"/>
        </w:category>
        <w:types>
          <w:type w:val="bbPlcHdr"/>
        </w:types>
        <w:behaviors>
          <w:behavior w:val="content"/>
        </w:behaviors>
        <w:guid w:val="{C8395979-FA9E-401A-827C-276EC7FC071D}"/>
      </w:docPartPr>
      <w:docPartBody>
        <w:p w:rsidR="00861D31" w:rsidRDefault="00F367F8">
          <w:pPr>
            <w:pStyle w:val="0933EAF5C56743488CED1A222A636DFA"/>
          </w:pPr>
          <w:r w:rsidRPr="00DF198B">
            <w:t>—</w:t>
          </w:r>
        </w:p>
      </w:docPartBody>
    </w:docPart>
    <w:docPart>
      <w:docPartPr>
        <w:name w:val="2743E7BE7E53408EA366EA4167FDA20B"/>
        <w:category>
          <w:name w:val="General"/>
          <w:gallery w:val="placeholder"/>
        </w:category>
        <w:types>
          <w:type w:val="bbPlcHdr"/>
        </w:types>
        <w:behaviors>
          <w:behavior w:val="content"/>
        </w:behaviors>
        <w:guid w:val="{7617663C-ABFB-49CA-9AB1-6E9F73DBB701}"/>
      </w:docPartPr>
      <w:docPartBody>
        <w:p w:rsidR="00861D31" w:rsidRDefault="00F367F8">
          <w:pPr>
            <w:pStyle w:val="2743E7BE7E53408EA366EA4167FDA20B"/>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ff1">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4">
    <w:altName w:val="Times New Roman"/>
    <w:panose1 w:val="00000000000000000000"/>
    <w:charset w:val="00"/>
    <w:family w:val="roman"/>
    <w:notTrueType/>
    <w:pitch w:val="default"/>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C89"/>
    <w:rsid w:val="00027220"/>
    <w:rsid w:val="00817C89"/>
    <w:rsid w:val="00861D31"/>
    <w:rsid w:val="00C670C3"/>
    <w:rsid w:val="00E64B8D"/>
    <w:rsid w:val="00F367F8"/>
    <w:rsid w:val="00FA0F03"/>
    <w:rsid w:val="00FB4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0C46D034CA4D8383B8E10F0B28E903">
    <w:name w:val="910C46D034CA4D8383B8E10F0B28E903"/>
  </w:style>
  <w:style w:type="paragraph" w:customStyle="1" w:styleId="A01681690D214C52B2C9970DC4F7FD4A">
    <w:name w:val="A01681690D214C52B2C9970DC4F7FD4A"/>
  </w:style>
  <w:style w:type="paragraph" w:customStyle="1" w:styleId="A9DBCFCDDF594182BE32EE40D6535B64">
    <w:name w:val="A9DBCFCDDF594182BE32EE40D6535B64"/>
  </w:style>
  <w:style w:type="paragraph" w:customStyle="1" w:styleId="0933EAF5C56743488CED1A222A636DFA">
    <w:name w:val="0933EAF5C56743488CED1A222A636DFA"/>
  </w:style>
  <w:style w:type="paragraph" w:customStyle="1" w:styleId="92189D9998C34312B4D2BF5E32FD665C">
    <w:name w:val="92189D9998C34312B4D2BF5E32FD665C"/>
  </w:style>
  <w:style w:type="paragraph" w:customStyle="1" w:styleId="2743E7BE7E53408EA366EA4167FDA20B">
    <w:name w:val="2743E7BE7E53408EA366EA4167FDA20B"/>
  </w:style>
  <w:style w:type="paragraph" w:customStyle="1" w:styleId="588F9DB31CEE4E7BA58598562C4A6E01">
    <w:name w:val="588F9DB31CEE4E7BA58598562C4A6E01"/>
  </w:style>
  <w:style w:type="paragraph" w:customStyle="1" w:styleId="6D02D0E4170D4311ABDD7FA2C539E0EA">
    <w:name w:val="6D02D0E4170D4311ABDD7FA2C539E0EA"/>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9A46838792F2407B8C01B1A55E38064A">
    <w:name w:val="9A46838792F2407B8C01B1A55E38064A"/>
  </w:style>
  <w:style w:type="paragraph" w:customStyle="1" w:styleId="29B98370C85F4D6A8FDC329F5F3A09BF">
    <w:name w:val="29B98370C85F4D6A8FDC329F5F3A09BF"/>
  </w:style>
  <w:style w:type="paragraph" w:customStyle="1" w:styleId="F0093BA83F33433B8951218513563125">
    <w:name w:val="F0093BA83F33433B8951218513563125"/>
  </w:style>
  <w:style w:type="paragraph" w:customStyle="1" w:styleId="D76D36C7178C4726A786936F3A261206">
    <w:name w:val="D76D36C7178C4726A786936F3A261206"/>
  </w:style>
  <w:style w:type="paragraph" w:customStyle="1" w:styleId="135C077EB13B490785FFD52991E4F1DD">
    <w:name w:val="135C077EB13B490785FFD52991E4F1DD"/>
  </w:style>
  <w:style w:type="paragraph" w:customStyle="1" w:styleId="0C267F3360DA4B70B1444C45A5B2E6B8">
    <w:name w:val="0C267F3360DA4B70B1444C45A5B2E6B8"/>
  </w:style>
  <w:style w:type="paragraph" w:customStyle="1" w:styleId="849D28483AF54035A353EE3D257B36DF">
    <w:name w:val="849D28483AF54035A353EE3D257B36DF"/>
  </w:style>
  <w:style w:type="paragraph" w:customStyle="1" w:styleId="FF6345DAE870436AA0EBA6D5B1A04FBE">
    <w:name w:val="FF6345DAE870436AA0EBA6D5B1A04FBE"/>
  </w:style>
  <w:style w:type="paragraph" w:customStyle="1" w:styleId="0A5A0CBD53814491871FA3F965F3F3D1">
    <w:name w:val="0A5A0CBD53814491871FA3F965F3F3D1"/>
    <w:rsid w:val="00817C89"/>
  </w:style>
  <w:style w:type="paragraph" w:customStyle="1" w:styleId="676D1E4586494E9997228ED4E1460CB9">
    <w:name w:val="676D1E4586494E9997228ED4E1460CB9"/>
    <w:rsid w:val="00817C89"/>
  </w:style>
  <w:style w:type="paragraph" w:customStyle="1" w:styleId="26DB3248C2BB4B378F97730248FDC90C">
    <w:name w:val="26DB3248C2BB4B378F97730248FDC90C"/>
    <w:rsid w:val="00817C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4FFE43C-4058-4DF0-A86C-421107C04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28</Pages>
  <Words>2948</Words>
  <Characters>16807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2022-11-30T10:11:00Z</dcterms:created>
  <dcterms:modified xsi:type="dcterms:W3CDTF">2022-12-07T18:08:00Z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